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D1FF" w14:textId="77777777" w:rsidR="00C92ABB" w:rsidRPr="005377A2" w:rsidRDefault="00C92ABB" w:rsidP="009272D6">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Calibri Light" w:eastAsia="Microsoft YaHei UI Light" w:hAnsi="Calibri Light" w:cs="Calibri Light"/>
          <w:color w:val="000000"/>
          <w:sz w:val="40"/>
          <w:szCs w:val="40"/>
          <w:lang w:val="el-GR" w:eastAsia="ja-JP"/>
        </w:rPr>
        <w:alias w:val="Εισαγάγετε επωνυμία εταιρείας:"/>
        <w:tag w:val="Εισαγάγετε επωνυμία εταιρείας:"/>
        <w:id w:val="-1780489925"/>
        <w:placeholder>
          <w:docPart w:val="67F6573EA66D423B98A1DD1448B7CA75"/>
        </w:placeholder>
        <w:dataBinding w:prefixMappings="xmlns:ns0='http://schemas.openxmlformats.org/officeDocument/2006/extended-properties' " w:xpath="/ns0:Properties[1]/ns0:Company[1]" w:storeItemID="{6668398D-A668-4E3E-A5EB-62B293D839F1}"/>
        <w15:appearance w15:val="hidden"/>
        <w:text/>
      </w:sdtPr>
      <w:sdtEndPr/>
      <w:sdtContent>
        <w:p w14:paraId="63D48B14" w14:textId="40FDC42D" w:rsidR="005377A2" w:rsidRPr="005377A2" w:rsidRDefault="009272D6" w:rsidP="005377A2">
          <w:pPr>
            <w:keepNext/>
            <w:keepLines/>
            <w:spacing w:before="600" w:after="600"/>
            <w:jc w:val="right"/>
            <w:outlineLvl w:val="2"/>
            <w:rPr>
              <w:rFonts w:ascii="Microsoft YaHei UI Light" w:eastAsia="Microsoft YaHei UI Light" w:hAnsi="Microsoft YaHei UI Light" w:cs="Calibri"/>
              <w:color w:val="000000"/>
              <w:sz w:val="40"/>
              <w:szCs w:val="40"/>
              <w:lang w:val="el-GR" w:eastAsia="ja-JP"/>
            </w:rPr>
          </w:pPr>
          <w:r w:rsidRPr="004E608B">
            <w:rPr>
              <w:rFonts w:ascii="Calibri Light" w:eastAsia="Microsoft YaHei UI Light" w:hAnsi="Calibri Light" w:cs="Calibri Light"/>
              <w:color w:val="000000"/>
              <w:sz w:val="40"/>
              <w:szCs w:val="40"/>
              <w:lang w:val="en-US" w:eastAsia="ja-JP"/>
            </w:rPr>
            <w:t>ROOM DESIGN</w:t>
          </w:r>
        </w:p>
      </w:sdtContent>
    </w:sdt>
    <w:p w14:paraId="6BE85F38" w14:textId="77777777" w:rsidR="005377A2" w:rsidRPr="005377A2" w:rsidRDefault="005377A2" w:rsidP="005377A2">
      <w:pPr>
        <w:spacing w:before="480" w:after="480"/>
        <w:jc w:val="right"/>
        <w:rPr>
          <w:rFonts w:ascii="Microsoft YaHei UI Light" w:eastAsia="Microsoft YaHei UI Light" w:hAnsi="Microsoft YaHei UI Light" w:cs="Times New Roman"/>
          <w:noProof/>
          <w:sz w:val="20"/>
          <w:lang w:val="el-GR" w:eastAsia="ja-JP"/>
        </w:rPr>
      </w:pPr>
      <w:r w:rsidRPr="005377A2">
        <w:rPr>
          <w:rFonts w:ascii="Microsoft YaHei UI Light" w:eastAsia="Microsoft YaHei UI Light" w:hAnsi="Microsoft YaHei UI Light" w:cs="Times New Roman"/>
          <w:noProof/>
          <w:sz w:val="20"/>
          <w:lang w:val="el-GR" w:eastAsia="ja-JP" w:bidi="el-GR"/>
        </w:rPr>
        <w:drawing>
          <wp:inline distT="0" distB="0" distL="0" distR="0" wp14:anchorId="02C27E52" wp14:editId="7A74B8EC">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4926" cy="1066800"/>
                    </a:xfrm>
                    <a:prstGeom prst="rect">
                      <a:avLst/>
                    </a:prstGeom>
                  </pic:spPr>
                </pic:pic>
              </a:graphicData>
            </a:graphic>
          </wp:inline>
        </w:drawing>
      </w:r>
    </w:p>
    <w:sdt>
      <w:sdtPr>
        <w:rPr>
          <w:rFonts w:ascii="Calibri Light" w:eastAsia="Microsoft YaHei UI Light" w:hAnsi="Calibri Light" w:cs="Calibri Light"/>
          <w:caps/>
          <w:color w:val="000000"/>
          <w:spacing w:val="-10"/>
          <w:kern w:val="28"/>
          <w:sz w:val="60"/>
          <w:szCs w:val="60"/>
          <w:lang w:val="el-GR" w:eastAsia="ja-JP"/>
        </w:rPr>
        <w:alias w:val="Εισαγάγετε τίτλο:"/>
        <w:tag w:val="Εισαγάγετε τίτλο:"/>
        <w:id w:val="2007550668"/>
        <w:placeholder>
          <w:docPart w:val="6CF2E95A09BE42E99B56ED2A27DC8F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C99E932" w14:textId="411FEB42" w:rsidR="005377A2" w:rsidRPr="004E608B" w:rsidRDefault="005377A2" w:rsidP="005377A2">
          <w:pPr>
            <w:spacing w:before="600" w:after="600" w:line="240" w:lineRule="auto"/>
            <w:contextualSpacing/>
            <w:jc w:val="right"/>
            <w:rPr>
              <w:rFonts w:ascii="Calibri Light" w:eastAsia="Microsoft YaHei UI Light" w:hAnsi="Calibri Light" w:cs="Calibri Light"/>
              <w:caps/>
              <w:color w:val="000000"/>
              <w:spacing w:val="-10"/>
              <w:kern w:val="28"/>
              <w:sz w:val="60"/>
              <w:szCs w:val="60"/>
              <w:lang w:val="el-GR" w:eastAsia="ja-JP"/>
            </w:rPr>
          </w:pPr>
          <w:r w:rsidRPr="004E608B">
            <w:rPr>
              <w:rFonts w:ascii="Calibri Light" w:eastAsia="Microsoft YaHei UI Light" w:hAnsi="Calibri Light" w:cs="Calibri Light"/>
              <w:caps/>
              <w:color w:val="000000"/>
              <w:spacing w:val="-10"/>
              <w:kern w:val="28"/>
              <w:sz w:val="60"/>
              <w:szCs w:val="60"/>
              <w:lang w:val="el-GR" w:eastAsia="ja-JP"/>
            </w:rPr>
            <w:t>use cases</w:t>
          </w:r>
        </w:p>
      </w:sdtContent>
    </w:sdt>
    <w:p w14:paraId="4793F4C3" w14:textId="348F6FEC" w:rsidR="005377A2" w:rsidRPr="004E608B" w:rsidRDefault="00C714CA" w:rsidP="005377A2">
      <w:pPr>
        <w:numPr>
          <w:ilvl w:val="1"/>
          <w:numId w:val="0"/>
        </w:numPr>
        <w:spacing w:after="160"/>
        <w:jc w:val="right"/>
        <w:rPr>
          <w:rFonts w:ascii="Calibri Light" w:eastAsia="Microsoft YaHei UI Light" w:hAnsi="Calibri Light" w:cs="Calibri Light"/>
          <w:caps/>
          <w:color w:val="595959"/>
          <w:sz w:val="28"/>
          <w:szCs w:val="28"/>
          <w:lang w:val="el-GR" w:eastAsia="ja-JP"/>
        </w:rPr>
      </w:pPr>
      <w:sdt>
        <w:sdtPr>
          <w:rPr>
            <w:rFonts w:ascii="Calibri Light" w:eastAsia="Microsoft YaHei UI Light" w:hAnsi="Calibri Light" w:cs="Calibri Light"/>
            <w:caps/>
            <w:color w:val="595959"/>
            <w:sz w:val="28"/>
            <w:szCs w:val="28"/>
            <w:lang w:val="el-GR" w:eastAsia="ja-JP"/>
          </w:rPr>
          <w:alias w:val="Έκδοση:"/>
          <w:tag w:val="Έκδοση:"/>
          <w:id w:val="-1061014510"/>
          <w:placeholder>
            <w:docPart w:val="2E48E087265849028EE24154AEA70022"/>
          </w:placeholder>
          <w:temporary/>
          <w:showingPlcHdr/>
          <w15:appearance w15:val="hidden"/>
        </w:sdtPr>
        <w:sdtEndPr/>
        <w:sdtContent>
          <w:r w:rsidR="005377A2" w:rsidRPr="004E608B">
            <w:rPr>
              <w:rFonts w:ascii="Calibri Light" w:eastAsia="Microsoft YaHei UI Light" w:hAnsi="Calibri Light" w:cs="Calibri Light"/>
              <w:caps/>
              <w:color w:val="595959"/>
              <w:sz w:val="28"/>
              <w:szCs w:val="28"/>
              <w:lang w:val="el-GR" w:eastAsia="ja-JP" w:bidi="el-GR"/>
            </w:rPr>
            <w:t>Έκδοση</w:t>
          </w:r>
        </w:sdtContent>
      </w:sdt>
      <w:r w:rsidR="005377A2" w:rsidRPr="004E608B">
        <w:rPr>
          <w:rFonts w:ascii="Calibri Light" w:eastAsia="Microsoft YaHei UI Light" w:hAnsi="Calibri Light" w:cs="Calibri Light"/>
          <w:caps/>
          <w:color w:val="595959"/>
          <w:sz w:val="28"/>
          <w:szCs w:val="28"/>
          <w:lang w:val="el-GR" w:eastAsia="ja-JP" w:bidi="el-GR"/>
        </w:rPr>
        <w:t xml:space="preserve"> </w:t>
      </w:r>
      <w:r w:rsidR="005377A2" w:rsidRPr="004E608B">
        <w:rPr>
          <w:rFonts w:ascii="Calibri Light" w:eastAsia="Microsoft YaHei UI Light" w:hAnsi="Calibri Light" w:cs="Calibri Light"/>
          <w:caps/>
          <w:color w:val="595959"/>
          <w:sz w:val="28"/>
          <w:szCs w:val="28"/>
          <w:lang w:val="el-GR" w:eastAsia="ja-JP"/>
        </w:rPr>
        <w:t>0.</w:t>
      </w:r>
      <w:r w:rsidR="005B140E" w:rsidRPr="004E608B">
        <w:rPr>
          <w:rFonts w:ascii="Calibri Light" w:eastAsia="Microsoft YaHei UI Light" w:hAnsi="Calibri Light" w:cs="Calibri Light"/>
          <w:caps/>
          <w:color w:val="595959"/>
          <w:sz w:val="28"/>
          <w:szCs w:val="28"/>
          <w:lang w:val="el-GR" w:eastAsia="ja-JP"/>
        </w:rPr>
        <w:t>2</w:t>
      </w:r>
    </w:p>
    <w:p w14:paraId="1221AF44" w14:textId="77777777" w:rsidR="005377A2" w:rsidRPr="004E608B" w:rsidRDefault="005377A2" w:rsidP="005377A2">
      <w:pPr>
        <w:numPr>
          <w:ilvl w:val="1"/>
          <w:numId w:val="0"/>
        </w:numPr>
        <w:spacing w:after="160"/>
        <w:jc w:val="right"/>
        <w:rPr>
          <w:rFonts w:ascii="Calibri Light" w:eastAsia="Microsoft YaHei UI Light" w:hAnsi="Calibri Light" w:cs="Calibri Light"/>
          <w:caps/>
          <w:color w:val="595959"/>
          <w:sz w:val="28"/>
          <w:szCs w:val="28"/>
          <w:lang w:val="el-GR" w:eastAsia="ja-JP"/>
        </w:rPr>
      </w:pPr>
      <w:r w:rsidRPr="004E608B">
        <w:rPr>
          <w:rFonts w:ascii="Calibri Light" w:eastAsia="Microsoft YaHei UI Light" w:hAnsi="Calibri Light" w:cs="Calibri Light"/>
          <w:caps/>
          <w:color w:val="595959"/>
          <w:sz w:val="28"/>
          <w:szCs w:val="28"/>
          <w:lang w:val="el-GR" w:eastAsia="ja-JP"/>
        </w:rPr>
        <w:t xml:space="preserve">ΗΜΕΡΟΜΗΝΙΑ </w:t>
      </w:r>
    </w:p>
    <w:p w14:paraId="314D6FB0" w14:textId="426E74D3" w:rsidR="005377A2" w:rsidRPr="004E608B" w:rsidRDefault="005B140E" w:rsidP="005377A2">
      <w:pPr>
        <w:numPr>
          <w:ilvl w:val="1"/>
          <w:numId w:val="0"/>
        </w:numPr>
        <w:spacing w:after="160"/>
        <w:jc w:val="right"/>
        <w:rPr>
          <w:rFonts w:ascii="Calibri Light" w:eastAsia="Microsoft YaHei UI Light" w:hAnsi="Calibri Light" w:cs="Calibri Light"/>
          <w:caps/>
          <w:color w:val="595959"/>
          <w:sz w:val="28"/>
          <w:szCs w:val="28"/>
          <w:lang w:val="el-GR" w:eastAsia="ja-JP"/>
        </w:rPr>
      </w:pPr>
      <w:r w:rsidRPr="004E608B">
        <w:rPr>
          <w:rFonts w:ascii="Calibri Light" w:eastAsia="Microsoft YaHei UI Light" w:hAnsi="Calibri Light" w:cs="Calibri Light"/>
          <w:caps/>
          <w:color w:val="595959"/>
          <w:sz w:val="28"/>
          <w:szCs w:val="28"/>
          <w:lang w:val="el-GR" w:eastAsia="ja-JP"/>
        </w:rPr>
        <w:t>25</w:t>
      </w:r>
      <w:r w:rsidR="005377A2" w:rsidRPr="004E608B">
        <w:rPr>
          <w:rFonts w:ascii="Calibri Light" w:eastAsia="Microsoft YaHei UI Light" w:hAnsi="Calibri Light" w:cs="Calibri Light"/>
          <w:caps/>
          <w:color w:val="595959"/>
          <w:sz w:val="28"/>
          <w:szCs w:val="28"/>
          <w:lang w:val="el-GR" w:eastAsia="ja-JP"/>
        </w:rPr>
        <w:t>/0</w:t>
      </w:r>
      <w:r w:rsidRPr="004E608B">
        <w:rPr>
          <w:rFonts w:ascii="Calibri Light" w:eastAsia="Microsoft YaHei UI Light" w:hAnsi="Calibri Light" w:cs="Calibri Light"/>
          <w:caps/>
          <w:color w:val="595959"/>
          <w:sz w:val="28"/>
          <w:szCs w:val="28"/>
          <w:lang w:val="el-GR" w:eastAsia="ja-JP"/>
        </w:rPr>
        <w:t>4</w:t>
      </w:r>
      <w:r w:rsidR="005377A2" w:rsidRPr="004E608B">
        <w:rPr>
          <w:rFonts w:ascii="Calibri Light" w:eastAsia="Microsoft YaHei UI Light" w:hAnsi="Calibri Light" w:cs="Calibri Light"/>
          <w:caps/>
          <w:color w:val="595959"/>
          <w:sz w:val="28"/>
          <w:szCs w:val="28"/>
          <w:lang w:val="el-GR" w:eastAsia="ja-JP"/>
        </w:rPr>
        <w:t>/2023</w:t>
      </w:r>
    </w:p>
    <w:p w14:paraId="20692743"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8284C"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B76EA"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9E1C73"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C9EB6"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511B8"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58100B"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9A6EA"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27EBD"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EDA032" w14:textId="36E09603" w:rsidR="00C92ABB" w:rsidRPr="004E608B" w:rsidRDefault="00C92ABB" w:rsidP="00C92ABB">
      <w:pPr>
        <w:keepNext/>
        <w:keepLines/>
        <w:spacing w:before="600"/>
        <w:jc w:val="right"/>
        <w:outlineLvl w:val="2"/>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08B">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Εφαρμογή για την διακόσμηση εσωτερικού χώρου</w:t>
      </w:r>
    </w:p>
    <w:p w14:paraId="562762B9" w14:textId="77777777" w:rsidR="00C92ABB" w:rsidRPr="004E608B" w:rsidRDefault="00C92ABB" w:rsidP="00C92ABB">
      <w:pPr>
        <w:spacing w:after="200"/>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0334C4" w14:textId="77777777" w:rsidR="00C92ABB" w:rsidRPr="004E608B" w:rsidRDefault="00C92ABB" w:rsidP="00C92ABB">
      <w:pPr>
        <w:spacing w:after="200"/>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7DEE9"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E3ADD2"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47660"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49E82"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0F2AA"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411CE" w14:textId="77777777" w:rsidR="005377A2" w:rsidRPr="004E608B" w:rsidRDefault="005377A2" w:rsidP="00C92ABB">
      <w:pPr>
        <w:spacing w:after="200"/>
        <w:jc w:val="center"/>
        <w:rPr>
          <w:rFonts w:ascii="Calibri Light" w:eastAsia="Microsoft YaHei UI Light" w:hAnsi="Calibri Light" w:cs="Calibri Light"/>
          <w:bCs/>
          <w:color w:val="000000" w:themeColor="text1"/>
          <w:sz w:val="20"/>
          <w:szCs w:val="20"/>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4FB89" w14:textId="77777777" w:rsidR="005377A2" w:rsidRPr="004E608B" w:rsidRDefault="005377A2" w:rsidP="00C97473">
      <w:pPr>
        <w:rPr>
          <w:rFonts w:ascii="Calibri Light" w:eastAsia="Microsoft YaHei UI Light" w:hAnsi="Calibri Light" w:cs="Calibri Light"/>
          <w:sz w:val="24"/>
          <w:szCs w:val="24"/>
        </w:rPr>
      </w:pPr>
      <w:r w:rsidRPr="004E608B">
        <w:rPr>
          <w:rFonts w:ascii="Calibri Light" w:eastAsia="Microsoft YaHei UI Light" w:hAnsi="Calibri Light" w:cs="Calibri Light"/>
          <w:sz w:val="24"/>
          <w:szCs w:val="24"/>
        </w:rPr>
        <w:t>Οι φοιτητές/τριες :</w:t>
      </w:r>
    </w:p>
    <w:p w14:paraId="69F28D84" w14:textId="77777777" w:rsidR="00C97473" w:rsidRPr="004E608B" w:rsidRDefault="005377A2" w:rsidP="005377A2">
      <w:pPr>
        <w:rPr>
          <w:rFonts w:ascii="Calibri Light" w:eastAsia="Microsoft YaHei UI Light" w:hAnsi="Calibri Light" w:cs="Calibri Light"/>
          <w:color w:val="595959" w:themeColor="text1" w:themeTint="A6"/>
        </w:rPr>
      </w:pPr>
      <w:r w:rsidRPr="004E608B">
        <w:rPr>
          <w:rFonts w:ascii="Calibri Light" w:eastAsia="Microsoft YaHei UI Light" w:hAnsi="Calibri Light" w:cs="Calibri Light"/>
        </w:rPr>
        <w:tab/>
      </w:r>
      <w:r w:rsidRPr="004E608B">
        <w:rPr>
          <w:rFonts w:ascii="Calibri Light" w:eastAsia="Microsoft YaHei UI Light" w:hAnsi="Calibri Light" w:cs="Calibri Light"/>
        </w:rPr>
        <w:tab/>
      </w:r>
      <w:r w:rsidRPr="004E608B">
        <w:rPr>
          <w:rFonts w:ascii="Calibri Light" w:eastAsia="Microsoft YaHei UI Light" w:hAnsi="Calibri Light" w:cs="Calibri Light"/>
        </w:rPr>
        <w:tab/>
      </w:r>
      <w:r w:rsidR="00C97473">
        <w:rPr>
          <w:rFonts w:ascii="Calibri Light" w:eastAsia="Microsoft YaHei UI Light" w:hAnsi="Calibri Light" w:cs="Calibri Light"/>
          <w:color w:val="595959" w:themeColor="text1" w:themeTint="A6"/>
        </w:rPr>
        <w:tab/>
      </w:r>
      <w:r w:rsidR="00C97473">
        <w:rPr>
          <w:rFonts w:ascii="Calibri Light" w:eastAsia="Microsoft YaHei UI Light" w:hAnsi="Calibri Light" w:cs="Calibri Light"/>
          <w:color w:val="595959" w:themeColor="text1" w:themeTint="A6"/>
        </w:rPr>
        <w:tab/>
      </w:r>
      <w:r w:rsidR="00C97473">
        <w:rPr>
          <w:rFonts w:ascii="Calibri Light" w:eastAsia="Microsoft YaHei UI Light" w:hAnsi="Calibri Light" w:cs="Calibri Light"/>
          <w:color w:val="595959" w:themeColor="text1" w:themeTint="A6"/>
        </w:rPr>
        <w:tab/>
      </w:r>
    </w:p>
    <w:tbl>
      <w:tblPr>
        <w:tblStyle w:val="TableGrid"/>
        <w:tblW w:w="0" w:type="auto"/>
        <w:tblLook w:val="04A0" w:firstRow="1" w:lastRow="0" w:firstColumn="1" w:lastColumn="0" w:noHBand="0" w:noVBand="1"/>
      </w:tblPr>
      <w:tblGrid>
        <w:gridCol w:w="1838"/>
        <w:gridCol w:w="992"/>
        <w:gridCol w:w="993"/>
      </w:tblGrid>
      <w:tr w:rsidR="00C97473" w:rsidRPr="003949FC" w14:paraId="77875FF4" w14:textId="77777777" w:rsidTr="0085784E">
        <w:tc>
          <w:tcPr>
            <w:tcW w:w="1838" w:type="dxa"/>
          </w:tcPr>
          <w:p w14:paraId="435C268B" w14:textId="77777777" w:rsidR="00C97473" w:rsidRPr="003949FC" w:rsidRDefault="00C97473" w:rsidP="005377A2">
            <w:pPr>
              <w:rPr>
                <w:rFonts w:ascii="Calibri Light" w:eastAsia="Microsoft YaHei UI Light" w:hAnsi="Calibri Light" w:cs="Calibri Light"/>
                <w:color w:val="595959" w:themeColor="text1" w:themeTint="A6"/>
                <w:sz w:val="18"/>
                <w:szCs w:val="18"/>
                <w:lang w:val="el-GR"/>
              </w:rPr>
            </w:pPr>
          </w:p>
        </w:tc>
        <w:tc>
          <w:tcPr>
            <w:tcW w:w="992" w:type="dxa"/>
          </w:tcPr>
          <w:p w14:paraId="413F730B" w14:textId="20E40FB3"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Α. Μ</w:t>
            </w:r>
          </w:p>
        </w:tc>
        <w:tc>
          <w:tcPr>
            <w:tcW w:w="993" w:type="dxa"/>
          </w:tcPr>
          <w:p w14:paraId="3A2D50F3" w14:textId="7BB6FF56"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Έτος</w:t>
            </w:r>
            <w:r w:rsidRPr="003949FC">
              <w:rPr>
                <w:rFonts w:ascii="Calibri Light" w:eastAsia="Microsoft YaHei UI Light" w:hAnsi="Calibri Light" w:cs="Calibri Light"/>
                <w:color w:val="595959" w:themeColor="text1" w:themeTint="A6"/>
                <w:sz w:val="18"/>
                <w:szCs w:val="18"/>
              </w:rPr>
              <w:tab/>
            </w:r>
          </w:p>
        </w:tc>
      </w:tr>
      <w:tr w:rsidR="00C97473" w:rsidRPr="003949FC" w14:paraId="22ACF97F" w14:textId="77777777" w:rsidTr="0085784E">
        <w:tc>
          <w:tcPr>
            <w:tcW w:w="1838" w:type="dxa"/>
          </w:tcPr>
          <w:p w14:paraId="1F790024" w14:textId="6595A184"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Μίρα Ισλαμάι</w:t>
            </w:r>
          </w:p>
        </w:tc>
        <w:tc>
          <w:tcPr>
            <w:tcW w:w="992" w:type="dxa"/>
          </w:tcPr>
          <w:p w14:paraId="00071928" w14:textId="224ADE2D"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1070736</w:t>
            </w:r>
          </w:p>
        </w:tc>
        <w:tc>
          <w:tcPr>
            <w:tcW w:w="993" w:type="dxa"/>
          </w:tcPr>
          <w:p w14:paraId="2B5CD03A" w14:textId="00BE7AAC" w:rsidR="00C97473" w:rsidRPr="003949FC" w:rsidRDefault="00C97473"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5</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0B24D441" w14:textId="77777777" w:rsidTr="0085784E">
        <w:tc>
          <w:tcPr>
            <w:tcW w:w="1838" w:type="dxa"/>
          </w:tcPr>
          <w:p w14:paraId="60EC35A2" w14:textId="24378320"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Χρυσούλα Κατσαντά</w:t>
            </w:r>
          </w:p>
        </w:tc>
        <w:tc>
          <w:tcPr>
            <w:tcW w:w="992" w:type="dxa"/>
          </w:tcPr>
          <w:p w14:paraId="60D2600A" w14:textId="49079547"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 xml:space="preserve">1067503 </w:t>
            </w:r>
            <w:r w:rsidRPr="003949FC">
              <w:rPr>
                <w:rFonts w:ascii="Calibri Light" w:eastAsia="Microsoft YaHei UI Light" w:hAnsi="Calibri Light" w:cs="Calibri Light"/>
                <w:color w:val="595959" w:themeColor="text1" w:themeTint="A6"/>
                <w:sz w:val="18"/>
                <w:szCs w:val="18"/>
              </w:rPr>
              <w:tab/>
            </w:r>
          </w:p>
        </w:tc>
        <w:tc>
          <w:tcPr>
            <w:tcW w:w="993" w:type="dxa"/>
          </w:tcPr>
          <w:p w14:paraId="01BB57D2" w14:textId="27C07FB3"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5</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79936A46" w14:textId="77777777" w:rsidTr="0085784E">
        <w:tc>
          <w:tcPr>
            <w:tcW w:w="1838" w:type="dxa"/>
          </w:tcPr>
          <w:p w14:paraId="1EEF879A" w14:textId="0953AE92"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Δήμητρα Μαυρίδου</w:t>
            </w:r>
          </w:p>
        </w:tc>
        <w:tc>
          <w:tcPr>
            <w:tcW w:w="992" w:type="dxa"/>
          </w:tcPr>
          <w:p w14:paraId="6631DC13" w14:textId="0C93DAAA"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 xml:space="preserve">1070770 </w:t>
            </w:r>
            <w:r w:rsidRPr="003949FC">
              <w:rPr>
                <w:rFonts w:ascii="Calibri Light" w:eastAsia="Microsoft YaHei UI Light" w:hAnsi="Calibri Light" w:cs="Calibri Light"/>
                <w:color w:val="595959" w:themeColor="text1" w:themeTint="A6"/>
                <w:sz w:val="18"/>
                <w:szCs w:val="18"/>
              </w:rPr>
              <w:tab/>
            </w:r>
          </w:p>
        </w:tc>
        <w:tc>
          <w:tcPr>
            <w:tcW w:w="993" w:type="dxa"/>
          </w:tcPr>
          <w:p w14:paraId="21D4BE40" w14:textId="43BF282C"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6</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4DD95744" w14:textId="77777777" w:rsidTr="0085784E">
        <w:tc>
          <w:tcPr>
            <w:tcW w:w="1838" w:type="dxa"/>
          </w:tcPr>
          <w:p w14:paraId="2760F525" w14:textId="2DA2EC66"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Ανδρέας Τσιρώνης</w:t>
            </w:r>
            <w:r w:rsidRPr="003949FC">
              <w:rPr>
                <w:rFonts w:ascii="Calibri Light" w:eastAsia="Microsoft YaHei UI Light" w:hAnsi="Calibri Light" w:cs="Calibri Light"/>
                <w:color w:val="595959" w:themeColor="text1" w:themeTint="A6"/>
                <w:sz w:val="18"/>
                <w:szCs w:val="18"/>
              </w:rPr>
              <w:tab/>
            </w:r>
          </w:p>
        </w:tc>
        <w:tc>
          <w:tcPr>
            <w:tcW w:w="992" w:type="dxa"/>
          </w:tcPr>
          <w:p w14:paraId="4DA94DB4" w14:textId="71A0A4E1"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1063428</w:t>
            </w:r>
          </w:p>
        </w:tc>
        <w:tc>
          <w:tcPr>
            <w:tcW w:w="993" w:type="dxa"/>
          </w:tcPr>
          <w:p w14:paraId="7316D43F" w14:textId="310D5741"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6</w:t>
            </w:r>
            <w:r w:rsidRPr="003949FC">
              <w:rPr>
                <w:rFonts w:ascii="Calibri Light" w:eastAsia="Microsoft YaHei UI Light" w:hAnsi="Calibri Light" w:cs="Calibri Light"/>
                <w:color w:val="595959" w:themeColor="text1" w:themeTint="A6"/>
                <w:sz w:val="18"/>
                <w:szCs w:val="18"/>
                <w:vertAlign w:val="superscript"/>
              </w:rPr>
              <w:t>ο</w:t>
            </w:r>
          </w:p>
        </w:tc>
      </w:tr>
      <w:tr w:rsidR="00C97473" w:rsidRPr="003949FC" w14:paraId="34CDA1EC" w14:textId="77777777" w:rsidTr="0085784E">
        <w:tc>
          <w:tcPr>
            <w:tcW w:w="1838" w:type="dxa"/>
          </w:tcPr>
          <w:p w14:paraId="506041E1" w14:textId="4504E169"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Αθανάσιος Κουκίος</w:t>
            </w:r>
          </w:p>
        </w:tc>
        <w:tc>
          <w:tcPr>
            <w:tcW w:w="992" w:type="dxa"/>
          </w:tcPr>
          <w:p w14:paraId="17CC2CA2" w14:textId="57E484CE"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 xml:space="preserve">1064779 </w:t>
            </w:r>
            <w:r w:rsidRPr="003949FC">
              <w:rPr>
                <w:rFonts w:ascii="Calibri Light" w:eastAsia="Microsoft YaHei UI Light" w:hAnsi="Calibri Light" w:cs="Calibri Light"/>
                <w:color w:val="595959" w:themeColor="text1" w:themeTint="A6"/>
                <w:sz w:val="18"/>
                <w:szCs w:val="18"/>
              </w:rPr>
              <w:tab/>
            </w:r>
          </w:p>
        </w:tc>
        <w:tc>
          <w:tcPr>
            <w:tcW w:w="993" w:type="dxa"/>
          </w:tcPr>
          <w:p w14:paraId="0ED8F8CE" w14:textId="428261E5" w:rsidR="00C97473" w:rsidRPr="003949FC" w:rsidRDefault="0085784E" w:rsidP="005377A2">
            <w:pPr>
              <w:rPr>
                <w:rFonts w:ascii="Calibri Light" w:eastAsia="Microsoft YaHei UI Light" w:hAnsi="Calibri Light" w:cs="Calibri Light"/>
                <w:color w:val="595959" w:themeColor="text1" w:themeTint="A6"/>
                <w:sz w:val="18"/>
                <w:szCs w:val="18"/>
              </w:rPr>
            </w:pPr>
            <w:r w:rsidRPr="003949FC">
              <w:rPr>
                <w:rFonts w:ascii="Calibri Light" w:eastAsia="Microsoft YaHei UI Light" w:hAnsi="Calibri Light" w:cs="Calibri Light"/>
                <w:color w:val="595959" w:themeColor="text1" w:themeTint="A6"/>
                <w:sz w:val="18"/>
                <w:szCs w:val="18"/>
              </w:rPr>
              <w:t>10</w:t>
            </w:r>
            <w:r w:rsidRPr="003949FC">
              <w:rPr>
                <w:rFonts w:ascii="Calibri Light" w:eastAsia="Microsoft YaHei UI Light" w:hAnsi="Calibri Light" w:cs="Calibri Light"/>
                <w:color w:val="595959" w:themeColor="text1" w:themeTint="A6"/>
                <w:sz w:val="18"/>
                <w:szCs w:val="18"/>
                <w:vertAlign w:val="superscript"/>
              </w:rPr>
              <w:t>ο</w:t>
            </w:r>
          </w:p>
        </w:tc>
      </w:tr>
    </w:tbl>
    <w:p w14:paraId="35B28033" w14:textId="45BCEC03" w:rsidR="005377A2" w:rsidRPr="004E608B" w:rsidRDefault="005377A2" w:rsidP="005377A2">
      <w:pPr>
        <w:rPr>
          <w:rFonts w:ascii="Calibri Light" w:eastAsia="Microsoft YaHei UI Light" w:hAnsi="Calibri Light" w:cs="Calibri Light"/>
          <w:color w:val="595959" w:themeColor="text1" w:themeTint="A6"/>
        </w:rPr>
      </w:pPr>
      <w:r w:rsidRPr="004E608B">
        <w:rPr>
          <w:rFonts w:ascii="Calibri Light" w:eastAsia="Microsoft YaHei UI Light" w:hAnsi="Calibri Light" w:cs="Calibri Light"/>
          <w:color w:val="595959" w:themeColor="text1" w:themeTint="A6"/>
        </w:rPr>
        <w:tab/>
        <w:t xml:space="preserve">    </w:t>
      </w:r>
    </w:p>
    <w:p w14:paraId="1BECFEAB" w14:textId="05B04F72" w:rsidR="005377A2" w:rsidRPr="004E608B" w:rsidRDefault="00C97473" w:rsidP="00C97473">
      <w:pPr>
        <w:ind w:firstLine="720"/>
        <w:jc w:val="center"/>
        <w:rPr>
          <w:rFonts w:ascii="Calibri Light" w:eastAsia="Microsoft YaHei UI Light" w:hAnsi="Calibri Light" w:cs="Calibri Light"/>
          <w:color w:val="595959" w:themeColor="text1" w:themeTint="A6"/>
          <w:sz w:val="16"/>
          <w:szCs w:val="18"/>
        </w:rPr>
      </w:pPr>
      <w:r>
        <w:rPr>
          <w:rFonts w:ascii="Calibri Light" w:eastAsia="Microsoft YaHei UI Light" w:hAnsi="Calibri Light" w:cs="Calibri Light"/>
          <w:color w:val="595959" w:themeColor="text1" w:themeTint="A6"/>
          <w:sz w:val="16"/>
          <w:szCs w:val="18"/>
        </w:rPr>
        <w:tab/>
      </w:r>
      <w:r>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r>
      <w:r w:rsidR="005377A2" w:rsidRPr="004E608B">
        <w:rPr>
          <w:rFonts w:ascii="Calibri Light" w:eastAsia="Microsoft YaHei UI Light" w:hAnsi="Calibri Light" w:cs="Calibri Light"/>
          <w:color w:val="595959" w:themeColor="text1" w:themeTint="A6"/>
          <w:sz w:val="16"/>
          <w:szCs w:val="18"/>
        </w:rPr>
        <w:tab/>
        <w:t xml:space="preserve"> </w:t>
      </w:r>
    </w:p>
    <w:p w14:paraId="1C429081" w14:textId="77777777" w:rsidR="00C92ABB" w:rsidRPr="004E608B" w:rsidRDefault="00C92ABB" w:rsidP="00C92ABB">
      <w:pPr>
        <w:spacing w:after="200"/>
        <w:jc w:val="center"/>
        <w:rPr>
          <w:rFonts w:ascii="Calibri Light" w:eastAsia="Microsoft YaHei UI Light" w:hAnsi="Calibri Light" w:cs="Calibri Light"/>
          <w:bCs/>
          <w:color w:val="000000" w:themeColor="text1"/>
          <w:sz w:val="20"/>
          <w:szCs w:val="2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EB0435" w14:textId="77777777" w:rsidR="00C92ABB" w:rsidRPr="004E608B" w:rsidRDefault="00C92ABB" w:rsidP="0014026A">
      <w:pPr>
        <w:jc w:val="right"/>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F75CC"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4E926" w14:textId="5A3C995F" w:rsidR="00C92ABB" w:rsidRPr="003949FC" w:rsidRDefault="00C92ABB" w:rsidP="003949FC">
      <w:pPr>
        <w:rPr>
          <w:rFonts w:ascii="Calibri Light" w:eastAsia="Microsoft YaHei UI Light" w:hAnsi="Calibri Light" w:cs="Calibri Light"/>
          <w:bCs/>
          <w:color w:val="000000" w:themeColor="text1"/>
          <w:sz w:val="18"/>
          <w:szCs w:val="1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9FC">
        <w:rPr>
          <w:rFonts w:ascii="Calibri Light" w:eastAsia="Microsoft YaHei UI Light" w:hAnsi="Calibri Light" w:cs="Calibri Light"/>
          <w:bCs/>
          <w:color w:val="000000" w:themeColor="text1"/>
          <w:sz w:val="18"/>
          <w:szCs w:val="1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Editor</w:t>
      </w:r>
      <w:r w:rsidRPr="003949FC">
        <w:rPr>
          <w:rFonts w:ascii="Calibri Light" w:eastAsia="Microsoft YaHei UI Light" w:hAnsi="Calibri Light" w:cs="Calibri Light"/>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Χρυσούλα Κατσαντά</w:t>
      </w:r>
      <w:r w:rsidRPr="003949FC">
        <w:rPr>
          <w:rFonts w:ascii="Calibri Light" w:eastAsia="Microsoft YaHei UI Light" w:hAnsi="Calibri Light" w:cs="Calibri Light"/>
          <w:bCs/>
          <w:color w:val="000000" w:themeColor="text1"/>
          <w:sz w:val="18"/>
          <w:szCs w:val="1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949FC">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Μίρα Ισλαμάι, Δήμητρα Μαυρίδου, Αθανάσιος Κουκίος</w:t>
      </w:r>
      <w:r w:rsidR="00A55FD6">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949FC">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Ανδρέας Τσιρώνης</w:t>
      </w:r>
      <w:r w:rsidRPr="003949FC">
        <w:rPr>
          <w:rFonts w:ascii="Calibri Light" w:eastAsia="Microsoft YaHei UI Light" w:hAnsi="Calibri Light" w:cs="Calibri Light"/>
          <w:bCs/>
          <w:color w:val="000000" w:themeColor="text1"/>
          <w:sz w:val="18"/>
          <w:szCs w:val="18"/>
          <w:lang w:val="el-GR"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F21D9E3" w14:textId="546278BF"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E014D"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3DA60" w14:textId="77777777" w:rsidR="00C92ABB" w:rsidRPr="004E608B" w:rsidRDefault="00C92ABB" w:rsidP="0014026A">
      <w:pPr>
        <w:jc w:val="right"/>
        <w:rPr>
          <w:rFonts w:ascii="Calibri Light" w:eastAsia="Microsoft YaHei UI Light" w:hAnsi="Calibri Light" w:cs="Calibr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52AC2" w14:textId="77777777" w:rsidR="005377A2" w:rsidRDefault="005377A2"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1F308"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73C8DB"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07058"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A25AE"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18A01"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C0A68"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415DB"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80883"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ECB87"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4D853"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8BEC52"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D92C2"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EB7AF"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5BE2C"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7E229"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194C0" w14:textId="77777777" w:rsidR="003949FC" w:rsidRDefault="003949FC"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DE44A8" w14:textId="77777777" w:rsidR="004A7BE1" w:rsidRDefault="004A7BE1" w:rsidP="003949FC">
      <w:pPr>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B68E2" w14:textId="77777777" w:rsidR="005377A2" w:rsidRDefault="005377A2" w:rsidP="00C92ABB">
      <w:pPr>
        <w:jc w:val="right"/>
        <w:rPr>
          <w:rFonts w:ascii="Microsoft YaHei UI Light" w:eastAsia="Microsoft YaHei UI Light" w:hAnsi="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492BE" w14:textId="765D0E78" w:rsidR="005377A2" w:rsidRPr="00E92765" w:rsidRDefault="00A67888" w:rsidP="00C92ABB">
      <w:pPr>
        <w:jc w:val="right"/>
        <w:rPr>
          <w:rFonts w:ascii="Calibri Light" w:eastAsia="Microsoft YaHei UI Light" w:hAnsi="Calibri Light" w:cs="Calibri Light"/>
          <w:bCs/>
          <w:color w:val="FF0000"/>
          <w:sz w:val="40"/>
          <w:szCs w:val="4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765">
        <w:rPr>
          <w:rFonts w:ascii="Calibri Light" w:eastAsia="Microsoft YaHei UI Light" w:hAnsi="Calibri Light" w:cs="Calibri Light"/>
          <w:bCs/>
          <w:color w:val="FF0000"/>
          <w:sz w:val="40"/>
          <w:szCs w:val="4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Α</w:t>
      </w:r>
      <w:r w:rsidR="00E92765" w:rsidRPr="00E92765">
        <w:rPr>
          <w:rFonts w:ascii="Calibri Light" w:eastAsia="Microsoft YaHei UI Light" w:hAnsi="Calibri Light" w:cs="Calibri Light"/>
          <w:bCs/>
          <w:color w:val="FF0000"/>
          <w:sz w:val="40"/>
          <w:szCs w:val="4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λλαγές που πραγμαποιήθηκαν</w:t>
      </w:r>
    </w:p>
    <w:p w14:paraId="16FF0F04" w14:textId="3093903D" w:rsidR="00A67888" w:rsidRPr="00E92765" w:rsidRDefault="00E92765" w:rsidP="00C3677B">
      <w:pPr>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Όλο το αρχείο είναι διαφορετικό, έχουν αλλάξει παλιά </w:t>
      </w:r>
      <w:r>
        <w:rPr>
          <w:rFonts w:ascii="Calibri Light" w:eastAsia="Microsoft YaHei UI Light" w:hAnsi="Calibri Light" w:cs="Calibri Light"/>
          <w:bCs/>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w:t>
      </w:r>
      <w:r w:rsidRPr="00E92765">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Light" w:eastAsia="Microsoft YaHei UI Light" w:hAnsi="Calibri Light" w:cs="Calibri Light"/>
          <w:bCs/>
          <w:color w:val="FF000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cases</w:t>
      </w:r>
      <w:r w:rsidRPr="00E92765">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Light" w:eastAsia="Microsoft YaHei UI Light" w:hAnsi="Calibri Light" w:cs="Calibri Light"/>
          <w:bCs/>
          <w:color w:val="FF000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και έχουν προστεθεί καινούρια.</w:t>
      </w:r>
    </w:p>
    <w:p w14:paraId="56F808F9" w14:textId="77777777" w:rsidR="0014026A" w:rsidRPr="004A7BE1" w:rsidRDefault="0014026A" w:rsidP="0014026A">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3311A3" w14:textId="5FA5DD01" w:rsidR="00F42082" w:rsidRPr="00E92765" w:rsidRDefault="00C92ABB" w:rsidP="00F42082">
      <w:pPr>
        <w:pStyle w:val="Subtitle"/>
        <w:jc w:val="right"/>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2765">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w:t>
      </w:r>
      <w:r w:rsidR="00CD3CC9" w:rsidRPr="00E92765">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92765">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92765">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2082" w:rsidRPr="00E92765">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Μετακίνηση επίπλων σε συγκεκριμένο δωμάτιο:</w:t>
      </w:r>
    </w:p>
    <w:p w14:paraId="791C5616" w14:textId="77777777" w:rsidR="00F42082" w:rsidRPr="004A7BE1" w:rsidRDefault="00F42082" w:rsidP="00F42082">
      <w:pPr>
        <w:rPr>
          <w:rFonts w:ascii="Calibri Light" w:hAnsi="Calibri Light" w:cs="Calibri Light"/>
          <w:lang w:val="el-GR"/>
        </w:rPr>
      </w:pPr>
    </w:p>
    <w:p w14:paraId="185D3B28" w14:textId="77777777" w:rsidR="00F42082" w:rsidRPr="005911EC" w:rsidRDefault="00F42082" w:rsidP="00F42082">
      <w:pPr>
        <w:pStyle w:val="Subtitle"/>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1EC">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Σε εναλλακτική ροή επιτρέπεται να μπορεί να κάνει “αυτόματη” τοποθέτηση των επίπλων στο δωμάτιο.</w:t>
      </w:r>
    </w:p>
    <w:p w14:paraId="6F12FC21" w14:textId="65389219" w:rsidR="00C92ABB" w:rsidRPr="004A7BE1" w:rsidRDefault="00C92ABB" w:rsidP="007557E0">
      <w:pPr>
        <w:pStyle w:val="Subtitle"/>
        <w:jc w:val="right"/>
        <w:rPr>
          <w:rFonts w:ascii="Calibri Light" w:eastAsia="Microsoft YaHei UI Light" w:hAnsi="Calibri Light" w:cs="Calibr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0377A" w14:textId="4801C161" w:rsidR="00F42082" w:rsidRPr="004A7BE1" w:rsidRDefault="00C92ABB">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Style w:val="Style3Char"/>
          <w:rFonts w:ascii="Calibri Light" w:hAnsi="Calibri Light" w:cs="Calibri Light"/>
        </w:rPr>
        <w:t xml:space="preserve">ΒΑΣΙΚΗ </w:t>
      </w: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ΡΟΗ:</w:t>
      </w:r>
    </w:p>
    <w:p w14:paraId="41593F03" w14:textId="2083FFE6"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Ο χρήστης επιλέγει ένα έπιπλο.</w:t>
      </w:r>
    </w:p>
    <w:p w14:paraId="6DB7F4EA"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Το σύστημα του εμφανίζει έναν pop up menu, ώστε ο χρήστης να επιλέξει ποια δράση θέλει να κάνει.</w:t>
      </w:r>
    </w:p>
    <w:p w14:paraId="6E61B99F"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Ο χρήστης επιλέγει μετακίνηση.</w:t>
      </w:r>
    </w:p>
    <w:p w14:paraId="4FB08CFD"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14:paraId="18AB2DAE"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Ο χρήστης μετακινεί το έπιπλο ,σέρνοντας με το χέρι του, πάνω σε άλλο έπιπλο.</w:t>
      </w:r>
    </w:p>
    <w:p w14:paraId="69FB3838"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Το σύστημα αντιλαμβάνεται ότι υπάρχει επικάλυψη επίπλου 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14:paraId="7A6AD38A"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Το σύστημα εμφανίζει ένα μήνυμα με τον κανόνα παραβίασης </w:t>
      </w:r>
    </w:p>
    <w:p w14:paraId="6F958E46" w14:textId="77777777"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 Ο χρήστης μετακινεί το έπιπλο σε θέση όπου επιτρέπεται και το αφήνει.</w:t>
      </w:r>
    </w:p>
    <w:p w14:paraId="3882AE9F" w14:textId="0F7EE662"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 xml:space="preserve"> Το σύστημα ενημερώνεται για τη νέα θέση του αντικειμένου.</w:t>
      </w:r>
    </w:p>
    <w:p w14:paraId="0871E960" w14:textId="5BAACE9E" w:rsidR="00C115B6" w:rsidRPr="004A7BE1" w:rsidRDefault="00C115B6" w:rsidP="00C115B6">
      <w:pPr>
        <w:pStyle w:val="Style2"/>
        <w:rPr>
          <w:rFonts w:ascii="Calibri Light" w:hAnsi="Calibri Light" w:cs="Calibri Light"/>
          <w:lang w:val="el-GR"/>
        </w:rPr>
      </w:pPr>
      <w:r w:rsidRPr="004A7BE1">
        <w:rPr>
          <w:rFonts w:ascii="Calibri Light" w:hAnsi="Calibri Light" w:cs="Calibri Light"/>
          <w:lang w:val="el-GR"/>
        </w:rPr>
        <w:t>Το σύστημα ενημερώνεται για τις προτιμήσεις του χρήστη σχετικά με την τοποθέτηση αντικειμένων στον χώρο.</w:t>
      </w:r>
    </w:p>
    <w:p w14:paraId="066477EA" w14:textId="77777777" w:rsidR="00C115B6" w:rsidRPr="004A7BE1" w:rsidRDefault="00C115B6" w:rsidP="00C115B6">
      <w:pPr>
        <w:rPr>
          <w:rFonts w:ascii="Calibri Light" w:hAnsi="Calibri Light" w:cs="Calibri Light"/>
          <w:lang w:val="el-GR"/>
        </w:rPr>
      </w:pPr>
    </w:p>
    <w:p w14:paraId="31ED0D6D" w14:textId="28D7B608" w:rsidR="00F42082" w:rsidRPr="004A7BE1" w:rsidRDefault="00F42082" w:rsidP="0059410C">
      <w:pPr>
        <w:pStyle w:val="Style3"/>
        <w:rPr>
          <w:rFonts w:ascii="Calibri Light" w:hAnsi="Calibri Light" w:cs="Calibri Light"/>
        </w:rPr>
      </w:pPr>
      <w:r w:rsidRPr="004A7BE1">
        <w:rPr>
          <w:rFonts w:ascii="Calibri Light" w:hAnsi="Calibri Light" w:cs="Calibri Light"/>
        </w:rPr>
        <w:t>Εναλλακτική Ροή</w:t>
      </w:r>
      <w:r w:rsidR="0059410C" w:rsidRPr="004A7BE1">
        <w:rPr>
          <w:rFonts w:ascii="Calibri Light" w:hAnsi="Calibri Light" w:cs="Calibri Light"/>
        </w:rPr>
        <w:t xml:space="preserve"> 1 </w:t>
      </w:r>
      <w:r w:rsidRPr="004A7BE1">
        <w:rPr>
          <w:rFonts w:ascii="Calibri Light" w:hAnsi="Calibri Light" w:cs="Calibri Light"/>
        </w:rPr>
        <w:t>: “Γρήγορη τοποθέτηση επίπλων”</w:t>
      </w:r>
    </w:p>
    <w:p w14:paraId="6E28DAB9"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3.α.1.</w:t>
      </w:r>
      <w:r w:rsidRPr="004A7BE1">
        <w:rPr>
          <w:rFonts w:ascii="Calibri Light" w:hAnsi="Calibri Light" w:cs="Calibri Light"/>
          <w:lang w:val="el-GR"/>
        </w:rPr>
        <w:tab/>
        <w:t>Ο χρήστης επιλέγει το κουμπί για την γρήγορη τοποθέτηση των επίπλων του</w:t>
      </w:r>
    </w:p>
    <w:p w14:paraId="305BDA07"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3.α.2.</w:t>
      </w:r>
      <w:r w:rsidRPr="004A7BE1">
        <w:rPr>
          <w:rFonts w:ascii="Calibri Light" w:hAnsi="Calibri Light" w:cs="Calibri Light"/>
          <w:lang w:val="el-GR"/>
        </w:rPr>
        <w:tab/>
        <w:t>Το σύστημα διατρέχει τα δεδομένα του για να ανακτήσει τον τύπο του χρήστη.</w:t>
      </w:r>
    </w:p>
    <w:p w14:paraId="4EC80AE5"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3.α.3</w:t>
      </w:r>
      <w:r w:rsidRPr="004A7BE1">
        <w:rPr>
          <w:rFonts w:ascii="Calibri Light" w:hAnsi="Calibri Light" w:cs="Calibri Light"/>
          <w:lang w:val="el-GR"/>
        </w:rPr>
        <w:tab/>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14:paraId="6B56D08D"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3.α.4.</w:t>
      </w:r>
      <w:r w:rsidRPr="004A7BE1">
        <w:rPr>
          <w:rFonts w:ascii="Calibri Light" w:hAnsi="Calibri Light" w:cs="Calibri Light"/>
          <w:lang w:val="el-GR"/>
        </w:rPr>
        <w:tab/>
        <w:t>Το σύστημα ελέγχει τις κατηγορίες των αντικειμένων στον χώρο και τις διαστάσεις του χώρου και δίνει αντίστοιχες τιμές στις συντεταγμένες των επίπλων στον χώρο του χρήστη.</w:t>
      </w:r>
    </w:p>
    <w:p w14:paraId="7C8B977F"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3.α.5</w:t>
      </w:r>
      <w:r w:rsidRPr="004A7BE1">
        <w:rPr>
          <w:rFonts w:ascii="Calibri Light" w:hAnsi="Calibri Light" w:cs="Calibri Light"/>
          <w:lang w:val="el-GR"/>
        </w:rPr>
        <w:tab/>
        <w:t>Το σύστημα εμφανίζει το δωμάτιο αλλαγμένο με τις αλλαγές  που έφτιαξε.</w:t>
      </w:r>
    </w:p>
    <w:p w14:paraId="123FE118"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3.α.6.</w:t>
      </w:r>
      <w:r w:rsidRPr="004A7BE1">
        <w:rPr>
          <w:rFonts w:ascii="Calibri Light" w:hAnsi="Calibri Light" w:cs="Calibri Light"/>
          <w:lang w:val="el-GR"/>
        </w:rPr>
        <w:tab/>
        <w:t>Μέσα σε 30 δευτερόλεπτα ο χρήστης πρέπει να επιλέξει ,από το αντίστοιχο μήνυμα, αν θα το κρατήσει ή όχι.</w:t>
      </w:r>
    </w:p>
    <w:p w14:paraId="37AB163C"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3.α.7</w:t>
      </w:r>
      <w:r w:rsidRPr="004A7BE1">
        <w:rPr>
          <w:rFonts w:ascii="Calibri Light" w:hAnsi="Calibri Light" w:cs="Calibri Light"/>
          <w:lang w:val="el-GR"/>
        </w:rPr>
        <w:tab/>
        <w:t>Ο χρήστης επιθυμεί να το κρατήσει. Αν επιλέξει ακύρωση αλλαγών τότε επιστρέψουμε στο βήμα 1 της βασικής ροής.</w:t>
      </w:r>
    </w:p>
    <w:p w14:paraId="3980BE55"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lastRenderedPageBreak/>
        <w:t>3.α.8</w:t>
      </w:r>
      <w:r w:rsidRPr="004A7BE1">
        <w:rPr>
          <w:rFonts w:ascii="Calibri Light" w:hAnsi="Calibri Light" w:cs="Calibri Light"/>
          <w:lang w:val="el-GR"/>
        </w:rPr>
        <w:tab/>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r>
      <w:r w:rsidRPr="004A7BE1">
        <w:rPr>
          <w:rFonts w:ascii="Calibri Light" w:hAnsi="Calibri Light" w:cs="Calibri Light"/>
          <w:lang w:val="el-GR"/>
        </w:rPr>
        <w:tab/>
      </w:r>
    </w:p>
    <w:p w14:paraId="35C7FCDC" w14:textId="77777777" w:rsidR="00F42082" w:rsidRPr="004A7BE1" w:rsidRDefault="00F42082" w:rsidP="0059410C">
      <w:pPr>
        <w:pStyle w:val="Style3"/>
        <w:rPr>
          <w:rFonts w:ascii="Calibri Light" w:hAnsi="Calibri Light" w:cs="Calibri Light"/>
        </w:rPr>
      </w:pPr>
    </w:p>
    <w:p w14:paraId="543C50B9" w14:textId="3E023950" w:rsidR="00F42082" w:rsidRPr="004A7BE1" w:rsidRDefault="00F42082" w:rsidP="0059410C">
      <w:pPr>
        <w:pStyle w:val="Style3"/>
        <w:rPr>
          <w:rFonts w:ascii="Calibri Light" w:hAnsi="Calibri Light" w:cs="Calibri Light"/>
        </w:rPr>
      </w:pPr>
      <w:r w:rsidRPr="004A7BE1">
        <w:rPr>
          <w:rFonts w:ascii="Calibri Light" w:hAnsi="Calibri Light" w:cs="Calibri Light"/>
        </w:rPr>
        <w:t>Εναλλακτική Ροή</w:t>
      </w:r>
      <w:r w:rsidR="005A48C1" w:rsidRPr="004A7BE1">
        <w:rPr>
          <w:rFonts w:ascii="Calibri Light" w:hAnsi="Calibri Light" w:cs="Calibri Light"/>
        </w:rPr>
        <w:t xml:space="preserve"> </w:t>
      </w:r>
      <w:r w:rsidR="005A48C1" w:rsidRPr="004A7BE1">
        <w:rPr>
          <w:rFonts w:ascii="Calibri Light" w:hAnsi="Calibri Light" w:cs="Calibri Light"/>
          <w:lang w:val="en-US"/>
        </w:rPr>
        <w:t>2</w:t>
      </w:r>
      <w:r w:rsidRPr="004A7BE1">
        <w:rPr>
          <w:rFonts w:ascii="Calibri Light" w:hAnsi="Calibri Light" w:cs="Calibri Light"/>
        </w:rPr>
        <w:t>: “Εμποδίζονται ανοίγματα: Πόρτες</w:t>
      </w:r>
    </w:p>
    <w:p w14:paraId="28F1AA04"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5.α.1</w:t>
      </w:r>
      <w:r w:rsidRPr="004A7BE1">
        <w:rPr>
          <w:rFonts w:ascii="Calibri Light" w:hAnsi="Calibri Light" w:cs="Calibri Light"/>
          <w:lang w:val="el-GR"/>
        </w:rPr>
        <w:tab/>
        <w:t>Ο χρήστης αφήνει το έπιπλο κοντά στην πόρτα.</w:t>
      </w:r>
    </w:p>
    <w:p w14:paraId="5A142901"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5.α.2</w:t>
      </w:r>
      <w:r w:rsidRPr="004A7BE1">
        <w:rPr>
          <w:rFonts w:ascii="Calibri Light" w:hAnsi="Calibri Light" w:cs="Calibri Light"/>
          <w:lang w:val="el-GR"/>
        </w:rPr>
        <w:tab/>
        <w:t>Το σύστημα υπολογίζει την απόσταση που απέχει από την πόρτα ώστε να ανοίγει σίγουρα μέχρι 90 μοίρες.</w:t>
      </w:r>
    </w:p>
    <w:p w14:paraId="5275E520" w14:textId="77777777"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5.α.3</w:t>
      </w:r>
      <w:r w:rsidRPr="004A7BE1">
        <w:rPr>
          <w:rFonts w:ascii="Calibri Light" w:hAnsi="Calibri Light" w:cs="Calibri Light"/>
          <w:lang w:val="el-GR"/>
        </w:rPr>
        <w:tab/>
        <w:t>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14:paraId="36227CD0" w14:textId="116C612B" w:rsidR="00F42082" w:rsidRPr="004A7BE1" w:rsidRDefault="00F42082" w:rsidP="0059410C">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5.α.4</w:t>
      </w:r>
      <w:r w:rsidRPr="004A7BE1">
        <w:rPr>
          <w:rFonts w:ascii="Calibri Light" w:hAnsi="Calibri Light" w:cs="Calibri Light"/>
          <w:lang w:val="el-GR"/>
        </w:rPr>
        <w:tab/>
        <w:t>Επιστροφή στην βασική ροή από το βήμα 9.</w:t>
      </w:r>
    </w:p>
    <w:p w14:paraId="05D858BC" w14:textId="77777777" w:rsidR="0059410C" w:rsidRPr="004A7BE1" w:rsidRDefault="0059410C" w:rsidP="0059410C">
      <w:pPr>
        <w:pStyle w:val="Style2"/>
        <w:numPr>
          <w:ilvl w:val="0"/>
          <w:numId w:val="0"/>
        </w:numPr>
        <w:ind w:left="720"/>
        <w:rPr>
          <w:rFonts w:ascii="Calibri Light" w:hAnsi="Calibri Light" w:cs="Calibri Light"/>
          <w:lang w:val="el-GR"/>
        </w:rPr>
      </w:pPr>
    </w:p>
    <w:p w14:paraId="641B0569" w14:textId="7E11EB7C" w:rsidR="00F42082" w:rsidRPr="00A55FD6" w:rsidRDefault="00F42082" w:rsidP="0059410C">
      <w:pPr>
        <w:pStyle w:val="Style3"/>
        <w:rPr>
          <w:rFonts w:ascii="Calibri Light" w:hAnsi="Calibri Light" w:cs="Calibri Light"/>
        </w:rPr>
      </w:pPr>
      <w:r w:rsidRPr="00A55FD6">
        <w:rPr>
          <w:rFonts w:ascii="Calibri Light" w:hAnsi="Calibri Light" w:cs="Calibri Light"/>
        </w:rPr>
        <w:t>Εναλλακτική Ροή</w:t>
      </w:r>
      <w:r w:rsidR="005A48C1" w:rsidRPr="00A55FD6">
        <w:rPr>
          <w:rFonts w:ascii="Calibri Light" w:hAnsi="Calibri Light" w:cs="Calibri Light"/>
        </w:rPr>
        <w:t xml:space="preserve"> 3</w:t>
      </w:r>
      <w:r w:rsidRPr="00A55FD6">
        <w:rPr>
          <w:rFonts w:ascii="Calibri Light" w:hAnsi="Calibri Light" w:cs="Calibri Light"/>
        </w:rPr>
        <w:t>: “Εμποδίζονται ανοίγματα : Παράθυρα”</w:t>
      </w:r>
    </w:p>
    <w:p w14:paraId="7BAB82C7"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5.β.1</w:t>
      </w:r>
      <w:r w:rsidRPr="004A7BE1">
        <w:rPr>
          <w:rFonts w:ascii="Calibri Light" w:hAnsi="Calibri Light" w:cs="Calibri Light"/>
          <w:lang w:val="el-GR"/>
        </w:rPr>
        <w:tab/>
        <w:t>Ο χρήστης αφήνει το έπιπλο κοντά στο παράθυρο.</w:t>
      </w:r>
    </w:p>
    <w:p w14:paraId="7DC5133C"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5.β.2.</w:t>
      </w:r>
      <w:r w:rsidRPr="004A7BE1">
        <w:rPr>
          <w:rFonts w:ascii="Calibri Light" w:hAnsi="Calibri Light" w:cs="Calibri Light"/>
          <w:lang w:val="el-GR"/>
        </w:rPr>
        <w:tab/>
        <w:t>Το σύστημα υπολογίζει το ποσοστό της επιφάνειας του παραθύρου που καλύπτεται. Αν είναι λιγότερο από 50% , τότε η εφαρμογή δεν ειδοποιεί.</w:t>
      </w:r>
    </w:p>
    <w:p w14:paraId="0C7FEA3F"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5.β.3.</w:t>
      </w:r>
      <w:r w:rsidRPr="004A7BE1">
        <w:rPr>
          <w:rFonts w:ascii="Calibri Light" w:hAnsi="Calibri Light" w:cs="Calibri Light"/>
          <w:lang w:val="el-GR"/>
        </w:rPr>
        <w:tab/>
        <w:t>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14:paraId="224A39B2"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5.β.4.</w:t>
      </w:r>
      <w:r w:rsidRPr="004A7BE1">
        <w:rPr>
          <w:rFonts w:ascii="Calibri Light" w:hAnsi="Calibri Light" w:cs="Calibri Light"/>
          <w:lang w:val="el-GR"/>
        </w:rPr>
        <w:tab/>
        <w:t>Ο χρήστης στο μήνυμα επιλέγει να διατηρηθεί η αλλαγή που έχει κάνει.</w:t>
      </w:r>
    </w:p>
    <w:p w14:paraId="14942E18" w14:textId="77777777" w:rsidR="00F42082" w:rsidRPr="004A7BE1" w:rsidRDefault="00F42082" w:rsidP="005A48C1">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5.β.5.</w:t>
      </w:r>
      <w:r w:rsidRPr="004A7BE1">
        <w:rPr>
          <w:rFonts w:ascii="Calibri Light" w:hAnsi="Calibri Light" w:cs="Calibri Light"/>
          <w:lang w:val="el-GR"/>
        </w:rPr>
        <w:tab/>
        <w:t>Η βασική ροή συνεχίζεται από το βήμα 9.</w:t>
      </w:r>
    </w:p>
    <w:p w14:paraId="13B90CB0" w14:textId="77777777" w:rsidR="00F42082" w:rsidRPr="004A7BE1" w:rsidRDefault="00F42082" w:rsidP="005A48C1">
      <w:pPr>
        <w:pStyle w:val="Style2"/>
        <w:numPr>
          <w:ilvl w:val="0"/>
          <w:numId w:val="0"/>
        </w:numPr>
        <w:ind w:left="720"/>
        <w:rPr>
          <w:rFonts w:ascii="Calibri Light" w:hAnsi="Calibri Light" w:cs="Calibri Light"/>
          <w:lang w:val="el-GR"/>
        </w:rPr>
      </w:pPr>
    </w:p>
    <w:p w14:paraId="3D2877BB" w14:textId="77777777" w:rsidR="00F42082" w:rsidRPr="00A55FD6" w:rsidRDefault="00F42082" w:rsidP="005A48C1">
      <w:pPr>
        <w:pStyle w:val="Style2"/>
        <w:numPr>
          <w:ilvl w:val="0"/>
          <w:numId w:val="0"/>
        </w:numPr>
        <w:rPr>
          <w:rFonts w:ascii="Calibri Light" w:hAnsi="Calibri Light" w:cs="Calibri Light"/>
          <w:u w:val="single"/>
        </w:rPr>
      </w:pPr>
      <w:r w:rsidRPr="00A55FD6">
        <w:rPr>
          <w:rFonts w:ascii="Calibri Light" w:hAnsi="Calibri Light" w:cs="Calibri Light"/>
          <w:u w:val="single"/>
        </w:rPr>
        <w:t>Θεωρούμε γενικούς περιορισμούς τους εξής: </w:t>
      </w:r>
    </w:p>
    <w:p w14:paraId="548618D3" w14:textId="2D73C22B" w:rsidR="00F42082" w:rsidRPr="004A7BE1" w:rsidRDefault="00F42082">
      <w:pPr>
        <w:pStyle w:val="Style2"/>
        <w:numPr>
          <w:ilvl w:val="0"/>
          <w:numId w:val="17"/>
        </w:numPr>
        <w:rPr>
          <w:rFonts w:ascii="Calibri Light" w:hAnsi="Calibri Light" w:cs="Calibri Light"/>
        </w:rPr>
      </w:pPr>
      <w:r w:rsidRPr="004A7BE1">
        <w:rPr>
          <w:rFonts w:ascii="Calibri Light" w:hAnsi="Calibri Light" w:cs="Calibri Light"/>
        </w:rPr>
        <w:t xml:space="preserve"> Κανένα αντικείμενο δεν μπορεί να βρίσκεται μπροστά από το άνοιγμα Πόρτας που εμποδίζει την διέλευση. </w:t>
      </w:r>
    </w:p>
    <w:p w14:paraId="377332F7" w14:textId="103E2C1A" w:rsidR="00F42082" w:rsidRPr="004A7BE1" w:rsidRDefault="00F42082" w:rsidP="005A48C1">
      <w:pPr>
        <w:pStyle w:val="Style2"/>
        <w:rPr>
          <w:rFonts w:ascii="Calibri Light" w:hAnsi="Calibri Light" w:cs="Calibri Light"/>
        </w:rPr>
      </w:pPr>
      <w:r w:rsidRPr="004A7BE1">
        <w:rPr>
          <w:rFonts w:ascii="Calibri Light" w:hAnsi="Calibri Light" w:cs="Calibri Light"/>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14:paraId="5976FF2D" w14:textId="005C15EC" w:rsidR="00F42082" w:rsidRPr="004A7BE1" w:rsidRDefault="00F42082" w:rsidP="005A48C1">
      <w:pPr>
        <w:pStyle w:val="Style2"/>
        <w:rPr>
          <w:rFonts w:ascii="Calibri Light" w:hAnsi="Calibri Light" w:cs="Calibri Light"/>
        </w:rPr>
      </w:pPr>
      <w:r w:rsidRPr="004A7BE1">
        <w:rPr>
          <w:rFonts w:ascii="Calibri Light" w:hAnsi="Calibri Light" w:cs="Calibri Light"/>
        </w:rPr>
        <w:t>Τα έπιπλα που έχουν “πόδια” δεν μπορούν να τοποθετηθούν στον τοίχο χωρίς επαφή με το πάτωμα. </w:t>
      </w:r>
    </w:p>
    <w:p w14:paraId="2A32286F" w14:textId="77777777" w:rsidR="00F42082" w:rsidRPr="004A7BE1" w:rsidRDefault="00F42082" w:rsidP="00F42082">
      <w:pPr>
        <w:rPr>
          <w:rFonts w:ascii="Calibri Light" w:hAnsi="Calibri Light" w:cs="Calibri Light"/>
          <w:lang w:val="el-GR"/>
        </w:rPr>
      </w:pPr>
    </w:p>
    <w:p w14:paraId="7A64BBD4" w14:textId="77777777" w:rsidR="00C92ABB" w:rsidRPr="004A7BE1" w:rsidRDefault="00C92ABB" w:rsidP="00C92ABB">
      <w:pPr>
        <w:pStyle w:val="Subtitle"/>
        <w:rPr>
          <w:rFonts w:ascii="Calibri Light" w:eastAsia="Microsoft YaHei UI Light" w:hAnsi="Calibri Light" w:cs="Calibri Light"/>
          <w:bCs/>
          <w:color w:val="000000" w:themeColor="text1"/>
          <w:spacing w:val="0"/>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86B379" w14:textId="5FA35666" w:rsidR="00C92ABB" w:rsidRPr="00A55FD6" w:rsidRDefault="00C92ABB" w:rsidP="00CD3CC9">
      <w:pPr>
        <w:pStyle w:val="Subtitle"/>
        <w:jc w:val="right"/>
        <w:rPr>
          <w:rFonts w:ascii="Calibri Light" w:eastAsia="Microsoft YaHei UI Light" w:hAnsi="Calibri Light" w:cs="Calibri Light"/>
          <w:bCs/>
          <w:color w:val="000000" w:themeColor="text1"/>
          <w:spacing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 ΧΡΗΣΗΣ 2:</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Προσθήκη </w:t>
      </w:r>
      <w:r w:rsidR="007557E0"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επίπλων</w:t>
      </w:r>
    </w:p>
    <w:p w14:paraId="1B9FDB63" w14:textId="1B36A805" w:rsidR="00C92ABB" w:rsidRPr="004A7BE1" w:rsidRDefault="00C92ABB">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62E3449C" w14:textId="5E542E41" w:rsidR="0004293C" w:rsidRPr="004A7BE1" w:rsidRDefault="0004293C">
      <w:pPr>
        <w:pStyle w:val="Style2"/>
        <w:numPr>
          <w:ilvl w:val="0"/>
          <w:numId w:val="20"/>
        </w:numPr>
        <w:rPr>
          <w:rFonts w:ascii="Calibri Light" w:hAnsi="Calibri Light" w:cs="Calibri Light"/>
          <w:lang w:val="el-GR"/>
        </w:rPr>
      </w:pPr>
      <w:r w:rsidRPr="004A7BE1">
        <w:rPr>
          <w:rFonts w:ascii="Calibri Light" w:hAnsi="Calibri Light" w:cs="Calibri Light"/>
          <w:lang w:val="el-GR"/>
        </w:rPr>
        <w:t>Ο χρήστης επιλέγει την προσθήκη επίπλων από την σελίδα δωματίου.</w:t>
      </w:r>
    </w:p>
    <w:p w14:paraId="43CC0032"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14:paraId="04304ABF"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 xml:space="preserve">Ο χρήστης επιλέγει μία συγκεκριμένη κατηγορία ή ανοίγματα από την σελίδα επιλογής επίπλων. </w:t>
      </w:r>
    </w:p>
    <w:p w14:paraId="4BB026ED"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Το σύστημα κατατάσσει έπιπλα ή ανοίγματα σύμφωνα με την κατηγορία του χρήστη, την σύνθεση του δωματίου και τα εμφανίζει σε μία λίστα επιλογών.</w:t>
      </w:r>
    </w:p>
    <w:p w14:paraId="3FD22C03"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Ο χρήστης ψάχνει και επιλέγει το έπιπλο που θέλει να προσθέσει.</w:t>
      </w:r>
    </w:p>
    <w:p w14:paraId="7CEF47BA" w14:textId="77777777" w:rsidR="0004293C" w:rsidRPr="004A7BE1" w:rsidRDefault="0004293C" w:rsidP="0004293C">
      <w:pPr>
        <w:pStyle w:val="Style2"/>
        <w:rPr>
          <w:rFonts w:ascii="Calibri Light" w:hAnsi="Calibri Light" w:cs="Calibri Light"/>
        </w:rPr>
      </w:pPr>
      <w:r w:rsidRPr="004A7BE1">
        <w:rPr>
          <w:rFonts w:ascii="Calibri Light" w:hAnsi="Calibri Light" w:cs="Calibri Light"/>
          <w:lang w:val="el-GR"/>
        </w:rPr>
        <w:t>Το σύστημα ρωτάει τον χρήστη μέσα από ένα μήνυμα , εάν θέλει να επεξεργαστεί το έπιπλο πριν το κάνει προσθήκη.</w:t>
      </w:r>
    </w:p>
    <w:p w14:paraId="029FA635"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Το σύστημα ζητά στον χρήστη να επιλέξει πόσα αντίγραφα από το ίδιο έπιπλο θέλει μέσα από ένα μήνυμα διαλόγου.</w:t>
      </w:r>
    </w:p>
    <w:p w14:paraId="41B7E7A4"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lastRenderedPageBreak/>
        <w:t>Ο χρήστης εισάγει τον αριθμό των αντιγράφων και πατά προσθήκη.</w:t>
      </w:r>
    </w:p>
    <w:p w14:paraId="473E54BF"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Το σύστημα αποθηκεύει το/τα έπιπλο/α ή άνοιγμα σε καλάθι αντικειμένων χρήστη για να μετακινηθούν σε όποια θέση θέλει ο χρήστης αργότερα.</w:t>
      </w:r>
    </w:p>
    <w:p w14:paraId="3D460FE2"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14:paraId="43DC2B8A"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Ο χρήστης επιλέγει να μην προσθέσει άλλο αντικείμενο για την ώρα</w:t>
      </w:r>
    </w:p>
    <w:p w14:paraId="707F302F" w14:textId="77777777" w:rsidR="0004293C" w:rsidRPr="004A7BE1" w:rsidRDefault="0004293C" w:rsidP="0004293C">
      <w:pPr>
        <w:pStyle w:val="Style2"/>
        <w:rPr>
          <w:rFonts w:ascii="Calibri Light" w:hAnsi="Calibri Light" w:cs="Calibri Light"/>
          <w:lang w:val="el-GR"/>
        </w:rPr>
      </w:pPr>
      <w:r w:rsidRPr="004A7BE1">
        <w:rPr>
          <w:rFonts w:ascii="Calibri Light" w:hAnsi="Calibri Light" w:cs="Calibri Light"/>
          <w:lang w:val="el-GR"/>
        </w:rPr>
        <w:t>Το σύστημα επιστρέφει τον χρήστη στην σελίδα του δωματίου , όπου υπάρχει το καλάθι αντικειμένων με τα έπιπλα έτοιμα για μετακίνηση.</w:t>
      </w:r>
    </w:p>
    <w:p w14:paraId="5A688038" w14:textId="77777777" w:rsidR="0004293C" w:rsidRPr="004A7BE1" w:rsidRDefault="0004293C" w:rsidP="0004293C">
      <w:pPr>
        <w:pStyle w:val="NormalWeb"/>
        <w:spacing w:line="240" w:lineRule="auto"/>
        <w:rPr>
          <w:rFonts w:ascii="Calibri Light" w:hAnsi="Calibri Light" w:cs="Calibri Light"/>
          <w:lang w:val="el-GR"/>
        </w:rPr>
      </w:pPr>
    </w:p>
    <w:p w14:paraId="760BDC00" w14:textId="77777777" w:rsidR="0004293C" w:rsidRPr="004A7BE1" w:rsidRDefault="0004293C" w:rsidP="0004293C">
      <w:pPr>
        <w:pStyle w:val="NormalWeb"/>
        <w:spacing w:line="240" w:lineRule="auto"/>
        <w:rPr>
          <w:rFonts w:ascii="Calibri Light" w:hAnsi="Calibri Light" w:cs="Calibri Light"/>
          <w:lang w:val="el-GR"/>
        </w:rPr>
      </w:pPr>
    </w:p>
    <w:p w14:paraId="4003EF46" w14:textId="42C5C3D4" w:rsidR="0004293C" w:rsidRPr="004A7BE1" w:rsidRDefault="008F1814">
      <w:pPr>
        <w:pStyle w:val="Heading2"/>
        <w:numPr>
          <w:ilvl w:val="1"/>
          <w:numId w:val="14"/>
        </w:numPr>
        <w:rPr>
          <w:rFonts w:eastAsia="Microsoft YaHei UI Light"/>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ΕΝΑΛΛΑΚΤΙΚΗ ΡΟΗ 1: </w:t>
      </w:r>
      <w:r w:rsidR="0004293C" w:rsidRPr="004A7BE1">
        <w:rPr>
          <w:rFonts w:eastAsia="Microsoft YaHei UI Light"/>
          <w:color w:val="000000"/>
          <w:sz w:val="20"/>
          <w:szCs w:val="20"/>
          <w:lang w:val="el-GR"/>
        </w:rPr>
        <w:t xml:space="preserve"> </w:t>
      </w:r>
    </w:p>
    <w:p w14:paraId="71FF3342" w14:textId="77777777" w:rsidR="0004293C" w:rsidRPr="004A7BE1" w:rsidRDefault="0004293C" w:rsidP="008F1814">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11.α.1 Ο χρήστης επιλέγει να συνεχίζει την αναζήτηση.</w:t>
      </w:r>
    </w:p>
    <w:p w14:paraId="1FDE2EA2" w14:textId="1C85913B" w:rsidR="00C92ABB" w:rsidRPr="004A7BE1" w:rsidRDefault="0004293C" w:rsidP="008F1814">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11.α.2 Η περίπτωση χρήσης συνεχίζεται με το βήμα 2 της βασικής ροής.</w:t>
      </w:r>
    </w:p>
    <w:p w14:paraId="4B213A4F" w14:textId="77777777" w:rsidR="008F1814" w:rsidRPr="004A7BE1" w:rsidRDefault="008F1814" w:rsidP="008F1814">
      <w:pPr>
        <w:pStyle w:val="Style2"/>
        <w:numPr>
          <w:ilvl w:val="0"/>
          <w:numId w:val="0"/>
        </w:numPr>
        <w:ind w:left="720"/>
        <w:rPr>
          <w:rFonts w:ascii="Calibri Light" w:hAnsi="Calibri Light" w:cs="Calibri Light"/>
          <w:lang w:val="el-GR"/>
        </w:rPr>
      </w:pPr>
    </w:p>
    <w:p w14:paraId="29AFC143" w14:textId="424EE7A0" w:rsidR="00C92ABB" w:rsidRPr="00A55FD6" w:rsidRDefault="00C92ABB" w:rsidP="007557E0">
      <w:pPr>
        <w:pStyle w:val="Subtitle"/>
        <w:jc w:val="right"/>
        <w:rPr>
          <w:rFonts w:ascii="Calibri Light" w:eastAsia="Microsoft YaHei UI Light" w:hAnsi="Calibri Light" w:cs="Calibri Light"/>
          <w:bCs/>
          <w:color w:val="000000" w:themeColor="text1"/>
          <w:spacing w:val="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 ΧΡΗΣΗΣ</w:t>
      </w:r>
      <w:r w:rsidR="00F42082"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7E0"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Επεξεργασία</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57E0"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επίπλων</w:t>
      </w:r>
    </w:p>
    <w:p w14:paraId="1DCE0B21" w14:textId="753BE556" w:rsidR="00824DF2" w:rsidRPr="004A7BE1" w:rsidRDefault="00C92ABB">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ΒΑΣΙΚΗ ΡΟΗ: </w:t>
      </w:r>
      <w:r w:rsidR="00824DF2"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Επιλογή βασικού τμήματος επίπλου για επεξεργασία</w:t>
      </w:r>
    </w:p>
    <w:p w14:paraId="048DBDCB" w14:textId="7D5B2E0C" w:rsidR="00824DF2" w:rsidRPr="004A7BE1" w:rsidRDefault="00824DF2">
      <w:pPr>
        <w:pStyle w:val="Style2"/>
        <w:numPr>
          <w:ilvl w:val="0"/>
          <w:numId w:val="19"/>
        </w:numPr>
        <w:rPr>
          <w:rFonts w:ascii="Calibri Light" w:hAnsi="Calibri Light" w:cs="Calibri Light"/>
          <w:lang w:val="el-GR"/>
        </w:rPr>
      </w:pPr>
      <w:r w:rsidRPr="004A7BE1">
        <w:rPr>
          <w:rFonts w:ascii="Calibri Light" w:hAnsi="Calibri Light" w:cs="Calibri Light"/>
          <w:lang w:val="el-GR"/>
        </w:rPr>
        <w:t>Ο χρήστης επιλέγει να επεξεργαστεί ένα συγκεκριμένο έπιπλο από την σελίδα δωματίου.</w:t>
      </w:r>
    </w:p>
    <w:p w14:paraId="4CB6CF31"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εμφανίζει σε μεγέθυνση το έπιπλο προς επεξεργασία στην σελίδα επίπλου, όπως και διάφορες πληροφορίες για αυτό.</w:t>
      </w:r>
    </w:p>
    <w:p w14:paraId="1C37585B"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Ο χρήστης επιλέγει να επεξεργαστεί τουλάχιστον ένα βασικό τμήμα του επίπλου (πχ. Τα πόδια ενός τραπεζιού) από την σελίδα του επίπλου.</w:t>
      </w:r>
    </w:p>
    <w:p w14:paraId="12454E76"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ελέγχει αν επιλέχθηκε ολόκληρο το έπιπλο , δηλαδή όλα τα βασικά τμήματα του επίπλου.</w:t>
      </w:r>
    </w:p>
    <w:p w14:paraId="07DFCF93"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εμφανίζει τα βασικά τμήματα που επέλεξε ο χρήστης με κάποιες πληροφορίες για αυτό στην σελίδα βασικών τμημάτων επίπλου.</w:t>
      </w:r>
    </w:p>
    <w:p w14:paraId="302AF18D"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Ο χρήστης επιλέγει τύπο επεξεργασίας στην σελίδα βασικών τμημάτων επίπλου. (επεξεργασία διαστάσεων, χρώματος ή υλικού)</w:t>
      </w:r>
    </w:p>
    <w:p w14:paraId="7A817C12"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κατατάσσει τις αλλαγές που μπορεί να κάνει ο χρήστης στα βασικά τμήματα ανάλογα με την κατηγορία χρήστη που ανήκει , το τμήμα του επίπλου και την σύνθεση του δωματίου και τις εμφανίζει στο μενού επεξεργασίας βασικών τμημάτων.</w:t>
      </w:r>
    </w:p>
    <w:p w14:paraId="5481B42D"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Ο χρήστης εισάγει αλλαγές στα βασικά τμήματα από το μενού επεξεργασίας βασικών τμημάτων.</w:t>
      </w:r>
    </w:p>
    <w:p w14:paraId="0EEA0315"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ελέγχει αν πρέπει να γίνουν αλλαγές και στα υπόλοιπα τμήματα του επίπλου(πχ τα πόδια του γραφείου είναι πολύ λεπτά σε σχέση με επιφάνεια από πάνω).</w:t>
      </w:r>
    </w:p>
    <w:p w14:paraId="42850336"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Το σύστημα ελέγχει αν το έπιπλο μετά την επεξεργασία χωράει στην θέση που υπήρχε στο δωμάτιο, αν αντέχει το βάρος άλλων επίπλων που μπορεί να υπήρχαν πάνω του και αν ταιριάζει αισθητικά στο δωμάτιο.</w:t>
      </w:r>
    </w:p>
    <w:p w14:paraId="03D90C82"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 xml:space="preserve">Το σύστημα εμφανίζει το έπιπλο με τις νέες προδιαγραφές στην ανανεωμένη σελίδα επίπλου. </w:t>
      </w:r>
    </w:p>
    <w:p w14:paraId="38C17B31"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Ο χρήστης αποθηκεύει το έπιπλο στην ανανεωμένη σελίδα επίπλου.</w:t>
      </w:r>
    </w:p>
    <w:p w14:paraId="719FE7D5"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αποθηκεύει το “νέο” έπιπλο στα αντικείμενα του χρήστη, για μελλοντική χρήση.</w:t>
      </w:r>
    </w:p>
    <w:p w14:paraId="1E8DB8D6"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 xml:space="preserve">Το σύστημα ελέγχει στο δωμάτιο εάν υπάρχουν και άλλα ίδια έπιπλα. </w:t>
      </w:r>
    </w:p>
    <w:p w14:paraId="3DF8B74B" w14:textId="77777777" w:rsidR="00824DF2" w:rsidRPr="004A7BE1" w:rsidRDefault="00824DF2" w:rsidP="00824DF2">
      <w:pPr>
        <w:pStyle w:val="Style2"/>
        <w:rPr>
          <w:rFonts w:ascii="Calibri Light" w:hAnsi="Calibri Light" w:cs="Calibri Light"/>
          <w:lang w:val="el-GR"/>
        </w:rPr>
      </w:pPr>
      <w:r w:rsidRPr="004A7BE1">
        <w:rPr>
          <w:rFonts w:ascii="Calibri Light" w:hAnsi="Calibri Light" w:cs="Calibri Light"/>
          <w:lang w:val="el-GR"/>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14:paraId="099C9204" w14:textId="77777777" w:rsidR="00824DF2" w:rsidRPr="004A7BE1" w:rsidRDefault="00824DF2" w:rsidP="00824DF2">
      <w:pPr>
        <w:pStyle w:val="Style2"/>
        <w:rPr>
          <w:rFonts w:ascii="Calibri Light" w:hAnsi="Calibri Light" w:cs="Calibri Light"/>
        </w:rPr>
      </w:pPr>
      <w:r w:rsidRPr="004A7BE1">
        <w:rPr>
          <w:rFonts w:ascii="Calibri Light" w:hAnsi="Calibri Light" w:cs="Calibri Light"/>
          <w:lang w:val="el-GR"/>
        </w:rPr>
        <w:t xml:space="preserve">Το σύστημα επιστρέφει τον χρήστη στην σελίδα του δωματίου με τις αλλαγές. </w:t>
      </w:r>
    </w:p>
    <w:p w14:paraId="4FD96E0D" w14:textId="4923C52E" w:rsidR="00B862ED" w:rsidRPr="004A7BE1" w:rsidRDefault="00B862ED">
      <w:pPr>
        <w:pStyle w:val="Heading2"/>
        <w:numPr>
          <w:ilvl w:val="1"/>
          <w:numId w:val="14"/>
        </w:numPr>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eastAsia="Microsoft YaHei U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ΕΝΑΛΛΑΚΤΙΚΗ ΡΟΗ 1:  : Επεξεργασία ολόκληρου του επίπλου</w:t>
      </w:r>
    </w:p>
    <w:p w14:paraId="77C11441"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4.α.1 Το σύστημα ελέγχει αν επιλέχθηκε ολόκληρο το έπιπλο , δηλαδή όλα τα βασικά τμήματα του επίπλου και αφού ισχύει εμφανίζει την σελίδα επεξεργασίας επίπλου.</w:t>
      </w:r>
    </w:p>
    <w:p w14:paraId="4532F5D4"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 xml:space="preserve">4.α.2 Ο χρήστης επιλέγει τύπο επεξεργασίας στην σελίδα επεξεργασίας επίπλου. </w:t>
      </w:r>
    </w:p>
    <w:p w14:paraId="4F0D955D"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4.α.3 Το σύστημα κατατάσσει τις αλλαγές που μπορεί να κάνει ο χρήστης στο έπιπλο ανάλογα με την κατηγορία χρήστη που ανήκει , το έπιπλο και την σύνθεση του δωματίου και τις εμφανίζει στο μενού επεξεργασίας επίπλου.</w:t>
      </w:r>
    </w:p>
    <w:p w14:paraId="5727F856"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4.α.4 Ο χρήστης εισάγει αλλαγές στο έπιπλο από το μενού επεξεργασίας επίπλου.</w:t>
      </w:r>
    </w:p>
    <w:p w14:paraId="336ED622" w14:textId="77777777" w:rsidR="00824DF2" w:rsidRPr="004A7BE1" w:rsidRDefault="00824DF2" w:rsidP="00B862ED">
      <w:pPr>
        <w:pStyle w:val="Style2"/>
        <w:numPr>
          <w:ilvl w:val="0"/>
          <w:numId w:val="0"/>
        </w:numPr>
        <w:ind w:left="720"/>
        <w:rPr>
          <w:rFonts w:ascii="Calibri Light" w:hAnsi="Calibri Light" w:cs="Calibri Light"/>
        </w:rPr>
      </w:pPr>
      <w:r w:rsidRPr="004A7BE1">
        <w:rPr>
          <w:rFonts w:ascii="Calibri Light" w:hAnsi="Calibri Light" w:cs="Calibri Light"/>
          <w:lang w:val="el-GR"/>
        </w:rPr>
        <w:t>4.α.5 Η εναλλακτική ροή συνεχίζεται με το βήμα 9 της βασικής ροής.</w:t>
      </w:r>
    </w:p>
    <w:p w14:paraId="3E19967E"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 xml:space="preserve">ΕΝΑΛΛΑΚΤΙΚΗ ΡΟΗ 2: Πρέπει να γίνουν αλλαγές και στα άλλα τμήματα </w:t>
      </w:r>
    </w:p>
    <w:p w14:paraId="76AF25D4"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 xml:space="preserve">10.α.1 Το σύστημα ενημερώνει τον χρήστη ότι δεν είναι επιτρεπτές οι αλλαγές που έκανε και τον προτρέπει να αλλάξει κάποιο άλλο βασικό τμήμα ή έναν συνδυασμό τμημάτων πρώτα. </w:t>
      </w:r>
    </w:p>
    <w:p w14:paraId="384B2FDA"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10.α.2 Το σύστημα διαγράφει της αλλαγές και επιστρέφει τον χρήστη στην σελίδα επίπλου.</w:t>
      </w:r>
    </w:p>
    <w:p w14:paraId="37777F29"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ΕΝΑΛΛΑΚΤΙΚΗ ΡΟΗ 3: Το έπιπλο δεν χωράει ή δεν αντέχει</w:t>
      </w:r>
    </w:p>
    <w:p w14:paraId="7E560DE0"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11.α.1 Το σύστημα ενημερώνει τον χρήστη ότι δεν είναι επιτρεπτές οι αλλαγές που έκανε.</w:t>
      </w:r>
    </w:p>
    <w:p w14:paraId="465F3D3D"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11.α.2 Το σύστημα διαγράφει της αλλαγές και επιστρέφει τον χρήστη στην σελίδα επίπλου.</w:t>
      </w:r>
    </w:p>
    <w:p w14:paraId="4EBD3888"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ΕΝΑΛΛΑΚΤΙΚΗ ΡΟΗ 4: Το έπιπλο δεν ταιριάζει αισθητικά</w:t>
      </w:r>
    </w:p>
    <w:p w14:paraId="4C2E9E69"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11.β.1 Το σύστημα προειδοποιεί τον χρήστη ότι η αισθητική του δωματίου δε ταιριάζει με τις αλλαγές που έκανε</w:t>
      </w:r>
    </w:p>
    <w:p w14:paraId="337FF64A"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11.β.2 Το σύστημα εμφανίζει ένα μήνυμα επιβεβαίωσης ,και με την επιβεβαίωσή του αγνοούμε την προειδοποίηση</w:t>
      </w:r>
    </w:p>
    <w:p w14:paraId="4F184E0C"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11.β.3 Η περίπτωση χρήσης συνεχίζεται με το βήμα 11 της βασικής ροής.</w:t>
      </w:r>
    </w:p>
    <w:p w14:paraId="7277020A" w14:textId="77777777" w:rsidR="00824DF2" w:rsidRPr="004A7BE1" w:rsidRDefault="00824DF2" w:rsidP="00B862ED">
      <w:pPr>
        <w:pStyle w:val="Style3"/>
        <w:rPr>
          <w:rFonts w:ascii="Calibri Light" w:hAnsi="Calibri Light" w:cs="Calibri Light"/>
        </w:rPr>
      </w:pPr>
      <w:r w:rsidRPr="004A7BE1">
        <w:rPr>
          <w:rFonts w:ascii="Calibri Light" w:hAnsi="Calibri Light" w:cs="Calibri Light"/>
        </w:rPr>
        <w:t>ΕΝΑΛΛΑΚΤΙΚΗ ΡΟΗ 5: Δεν υπάρχουν ίδια έπιπλα</w:t>
      </w:r>
    </w:p>
    <w:p w14:paraId="5A96381C" w14:textId="77777777" w:rsidR="00824DF2" w:rsidRPr="004A7BE1" w:rsidRDefault="00824DF2" w:rsidP="00B862ED">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15.α.1 Αφού δεν υπάρχουν άλλα ίδια έπιπλα , η περίπτωση χρήσης συνεχίζεται στο 16 βήμα της βασικής ροής.</w:t>
      </w:r>
    </w:p>
    <w:p w14:paraId="4FF37B63" w14:textId="77777777" w:rsidR="00824DF2" w:rsidRPr="004A7BE1" w:rsidRDefault="00824DF2" w:rsidP="00824DF2">
      <w:pPr>
        <w:pStyle w:val="NormalWeb"/>
        <w:spacing w:after="240"/>
        <w:rPr>
          <w:rFonts w:ascii="Calibri Light" w:hAnsi="Calibri Light" w:cs="Calibri Light"/>
          <w:lang w:val="el-GR"/>
        </w:rPr>
      </w:pPr>
    </w:p>
    <w:p w14:paraId="3BD5DB4E" w14:textId="319D9DB6" w:rsidR="008E7818" w:rsidRPr="004A7BE1" w:rsidRDefault="008E7818" w:rsidP="008E7818">
      <w:pPr>
        <w:rPr>
          <w:rFonts w:ascii="Calibri Light" w:hAnsi="Calibri Light" w:cs="Calibri Light"/>
          <w:lang w:val="el-GR"/>
        </w:rPr>
      </w:pPr>
    </w:p>
    <w:p w14:paraId="18322C44" w14:textId="6EBAA050" w:rsidR="008E7818" w:rsidRPr="00A55FD6" w:rsidRDefault="009C7A13" w:rsidP="009C7A13">
      <w:pPr>
        <w:pStyle w:val="Subtitle"/>
        <w:jc w:val="right"/>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FD6">
        <w:rPr>
          <w:rFonts w:ascii="Calibri Light" w:eastAsia="Microsoft YaHei UI Light" w:hAnsi="Calibri Light" w:cs="Calibri Light"/>
          <w:b/>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ΠΕΡΙΠΤΩΣΗ ΧΡΗΣΗΣ 4:</w:t>
      </w:r>
      <w:r w:rsidRPr="00A55FD6">
        <w:rPr>
          <w:rFonts w:ascii="Calibri Light" w:eastAsia="Microsoft YaHei UI Light" w:hAnsi="Calibri Light" w:cs="Calibri Light"/>
          <w:bCs/>
          <w:color w:val="000000" w:themeColor="text1"/>
          <w:spacing w:val="0"/>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Τοποθέτηση Δωματίου στο Σπίτι</w:t>
      </w:r>
    </w:p>
    <w:p w14:paraId="35BE4291" w14:textId="7CE9D6A5" w:rsidR="009C7A13" w:rsidRPr="004A7BE1" w:rsidRDefault="008E7818" w:rsidP="009C7A13">
      <w:pPr>
        <w:pStyle w:val="Style3"/>
        <w:rPr>
          <w:rFonts w:ascii="Calibri Light" w:hAnsi="Calibri Light" w:cs="Calibri Light"/>
        </w:rPr>
      </w:pPr>
      <w:r w:rsidRPr="004A7BE1">
        <w:rPr>
          <w:rFonts w:ascii="Calibri Light" w:hAnsi="Calibri Light" w:cs="Calibri Light"/>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με παρατεταμένο κράτημα. </w:t>
      </w:r>
    </w:p>
    <w:p w14:paraId="31DC8003" w14:textId="77777777" w:rsidR="009C7A13" w:rsidRPr="004A7BE1" w:rsidRDefault="009C7A13">
      <w:pPr>
        <w:pStyle w:val="Style3"/>
        <w:rPr>
          <w:rFonts w:ascii="Calibri Light" w:hAnsi="Calibri Light" w:cs="Calibri Light"/>
        </w:rPr>
      </w:pPr>
    </w:p>
    <w:p w14:paraId="396FF01A" w14:textId="63F0AF9C" w:rsidR="008E7818" w:rsidRPr="004A7BE1" w:rsidRDefault="009C7A13" w:rsidP="009C7A13">
      <w:pPr>
        <w:pStyle w:val="Style3"/>
        <w:rPr>
          <w:rFonts w:ascii="Calibri Light" w:hAnsi="Calibri Light" w:cs="Calibri Light"/>
        </w:rPr>
      </w:pPr>
      <w:r w:rsidRPr="004A7BE1">
        <w:rPr>
          <w:rFonts w:ascii="Calibri Light" w:hAnsi="Calibri Light" w:cs="Calibri Light"/>
        </w:rPr>
        <w:t>ΒΑΣΙΚΉ ΡΟΗ:</w:t>
      </w:r>
    </w:p>
    <w:p w14:paraId="165AF6A1" w14:textId="2AFC4889"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14:paraId="022C8922"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14:paraId="4BC36696"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υπολογίζει αν υπάρχουν ανοίγματα που δεν συμπίπτουν στους δύο κοντινούς τοίχους. Αν ισχύει αυτό τότε το περίγραμμα γίνεται πορτοκαλί για να ενημερωθεί ο χρήστης ότι υπάρχουν προβλήματα στην ένωση των τοίχων-δωματίων.</w:t>
      </w:r>
    </w:p>
    <w:p w14:paraId="6CACD2B3"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Ο χρήστης αφήνει το δωμάτιο απ ό το κρατημένο πάτημα που είχε πριν.</w:t>
      </w:r>
    </w:p>
    <w:p w14:paraId="2E7CE5B0"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14:paraId="482A523A"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lastRenderedPageBreak/>
        <w:t xml:space="preserve"> Ο χρήστης επιλέγει ένα τμήμα τοίχων που συμπίπτουν ώστε να το επεξεργαστεί.</w:t>
      </w:r>
    </w:p>
    <w:p w14:paraId="70B1F203"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δίνει την δυνατότητα να μπορεί να επεξεργαστεί μόνο ανοίγματα για αυτή την περίπτωση χρήσης.</w:t>
      </w:r>
    </w:p>
    <w:p w14:paraId="5543A3AE"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Ο χρήστης επιλέγει στο κομμάτι των τοίχων να μετακινήσει κάποια ανοίγματα. </w:t>
      </w:r>
    </w:p>
    <w:p w14:paraId="453CCA4B"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Σε περίπτωση που τα ανοίγματα είναι ίδιας κατηγορίας το σύστημα προτείνει την συνένωσή τους.</w:t>
      </w:r>
    </w:p>
    <w:p w14:paraId="74A7CF45"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Ο χρήστης επιλέγει συνένωση των ανοιγμάτων ίδιας κατηγορίας.</w:t>
      </w:r>
    </w:p>
    <w:p w14:paraId="137E7356"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ενημερώνει και τους δύο τοίχους για τις αλλαγές που πλέον είναι μόνιμες και στους δύο τοίχους.</w:t>
      </w:r>
    </w:p>
    <w:p w14:paraId="6F565EF9"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Ο χρήστης μετακινεί τα ανοίγματα σε θέσεις που επιτρέπονται.</w:t>
      </w:r>
    </w:p>
    <w:p w14:paraId="2566718A"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σύστημα ενημερώνει τους τοίχους και απενεργοποιεί τις ενδείξεις όπου υπάρχουν επιτρεπόμενες θέσεις.</w:t>
      </w:r>
    </w:p>
    <w:p w14:paraId="595DC686"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έχει όλες τις περιοχές με ανοίγματα σε σημεία των τοίχων που επιτρέπεται.</w:t>
      </w:r>
    </w:p>
    <w:p w14:paraId="07CA7D7A" w14:textId="77777777"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14:paraId="79D823EF" w14:textId="1C6C74D3" w:rsidR="008E7818" w:rsidRPr="004A7BE1" w:rsidRDefault="008E7818">
      <w:pPr>
        <w:pStyle w:val="Style2"/>
        <w:numPr>
          <w:ilvl w:val="0"/>
          <w:numId w:val="18"/>
        </w:numPr>
        <w:rPr>
          <w:rFonts w:ascii="Calibri Light" w:hAnsi="Calibri Light" w:cs="Calibri Light"/>
          <w:lang w:val="el-GR"/>
        </w:rPr>
      </w:pPr>
      <w:r w:rsidRPr="004A7BE1">
        <w:rPr>
          <w:rFonts w:ascii="Calibri Light" w:hAnsi="Calibri Light" w:cs="Calibri Light"/>
          <w:lang w:val="el-GR"/>
        </w:rPr>
        <w:t xml:space="preserve"> Το δωμάτιο που είχε επιλέξει αρχικά ο χρήστης πλέον βρίσκεται στο σύνολο του Σπιτιού.</w:t>
      </w:r>
    </w:p>
    <w:p w14:paraId="12C218A8" w14:textId="77777777" w:rsidR="008E7818" w:rsidRPr="004A7BE1" w:rsidRDefault="008E7818" w:rsidP="008E7818">
      <w:pPr>
        <w:rPr>
          <w:rFonts w:ascii="Calibri Light" w:hAnsi="Calibri Light" w:cs="Calibri Light"/>
          <w:lang w:val="el-GR"/>
        </w:rPr>
      </w:pPr>
    </w:p>
    <w:p w14:paraId="3B38A8D8" w14:textId="77777777" w:rsidR="008E7818" w:rsidRPr="004A7BE1" w:rsidRDefault="008E7818" w:rsidP="008E7818">
      <w:pPr>
        <w:rPr>
          <w:rFonts w:ascii="Calibri Light" w:hAnsi="Calibri Light" w:cs="Calibri Light"/>
          <w:lang w:val="el-GR"/>
        </w:rPr>
      </w:pPr>
    </w:p>
    <w:p w14:paraId="07B228B6" w14:textId="17291096" w:rsidR="008E7818" w:rsidRPr="004A7BE1" w:rsidRDefault="008E7818" w:rsidP="008E7818">
      <w:pPr>
        <w:pStyle w:val="Style3"/>
        <w:rPr>
          <w:rFonts w:ascii="Calibri Light" w:hAnsi="Calibri Light" w:cs="Calibri Light"/>
        </w:rPr>
      </w:pPr>
      <w:r w:rsidRPr="004A7BE1">
        <w:rPr>
          <w:rFonts w:ascii="Calibri Light" w:hAnsi="Calibri Light" w:cs="Calibri Light"/>
        </w:rPr>
        <w:t>Εναλλακτική Ροή</w:t>
      </w:r>
      <w:r w:rsidR="008F4705" w:rsidRPr="004A7BE1">
        <w:rPr>
          <w:rFonts w:ascii="Calibri Light" w:hAnsi="Calibri Light" w:cs="Calibri Light"/>
        </w:rPr>
        <w:t xml:space="preserve"> 1</w:t>
      </w:r>
      <w:r w:rsidRPr="004A7BE1">
        <w:rPr>
          <w:rFonts w:ascii="Calibri Light" w:hAnsi="Calibri Light" w:cs="Calibri Light"/>
        </w:rPr>
        <w:t>: απόσταση μεγάλη</w:t>
      </w:r>
    </w:p>
    <w:p w14:paraId="58D0711C" w14:textId="77777777" w:rsidR="008E7818" w:rsidRPr="004A7BE1" w:rsidRDefault="008E7818" w:rsidP="008E7818">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2.α.1.</w:t>
      </w:r>
      <w:r w:rsidRPr="004A7BE1">
        <w:rPr>
          <w:rFonts w:ascii="Calibri Light" w:hAnsi="Calibri Light" w:cs="Calibri Light"/>
          <w:lang w:val="el-GR"/>
        </w:rPr>
        <w:tab/>
        <w:t>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14:paraId="4F901257" w14:textId="77777777" w:rsidR="008E7818" w:rsidRPr="004A7BE1" w:rsidRDefault="008E7818" w:rsidP="008E7818">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2.α.2.</w:t>
      </w:r>
      <w:r w:rsidRPr="004A7BE1">
        <w:rPr>
          <w:rFonts w:ascii="Calibri Light" w:hAnsi="Calibri Light" w:cs="Calibri Light"/>
          <w:lang w:val="el-GR"/>
        </w:rPr>
        <w:tab/>
        <w:t>Ο χρήστης αφήνει το δωμάτιο σε αυτό το σημείο.</w:t>
      </w:r>
    </w:p>
    <w:p w14:paraId="651C8545" w14:textId="77777777" w:rsidR="008E7818" w:rsidRPr="004A7BE1" w:rsidRDefault="008E7818" w:rsidP="008E7818">
      <w:pPr>
        <w:pStyle w:val="Style2"/>
        <w:numPr>
          <w:ilvl w:val="0"/>
          <w:numId w:val="0"/>
        </w:numPr>
        <w:ind w:left="720"/>
        <w:rPr>
          <w:rFonts w:ascii="Calibri Light" w:hAnsi="Calibri Light" w:cs="Calibri Light"/>
          <w:lang w:val="el-GR"/>
        </w:rPr>
      </w:pPr>
      <w:r w:rsidRPr="004A7BE1">
        <w:rPr>
          <w:rFonts w:ascii="Calibri Light" w:hAnsi="Calibri Light" w:cs="Calibri Light"/>
          <w:lang w:val="el-GR"/>
        </w:rPr>
        <w:t>2.α.3.</w:t>
      </w:r>
      <w:r w:rsidRPr="004A7BE1">
        <w:rPr>
          <w:rFonts w:ascii="Calibri Light" w:hAnsi="Calibri Light" w:cs="Calibri Light"/>
          <w:lang w:val="el-GR"/>
        </w:rPr>
        <w:tab/>
        <w:t>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14:paraId="123196F7" w14:textId="77777777" w:rsidR="008E7818" w:rsidRPr="004A7BE1" w:rsidRDefault="008E7818" w:rsidP="008E7818">
      <w:pPr>
        <w:rPr>
          <w:rFonts w:ascii="Calibri Light" w:hAnsi="Calibri Light" w:cs="Calibri Light"/>
          <w:lang w:val="el-GR"/>
        </w:rPr>
      </w:pPr>
    </w:p>
    <w:p w14:paraId="13792E9E" w14:textId="7D3DDC64" w:rsidR="008E7818" w:rsidRPr="004A7BE1" w:rsidRDefault="008E7818" w:rsidP="008E7818">
      <w:pPr>
        <w:pStyle w:val="Style3"/>
        <w:rPr>
          <w:rFonts w:ascii="Calibri Light" w:hAnsi="Calibri Light" w:cs="Calibri Light"/>
        </w:rPr>
      </w:pPr>
      <w:r w:rsidRPr="004A7BE1">
        <w:rPr>
          <w:rFonts w:ascii="Calibri Light" w:hAnsi="Calibri Light" w:cs="Calibri Light"/>
        </w:rPr>
        <w:t>Εναλλακτική Ροή</w:t>
      </w:r>
      <w:r w:rsidR="008F4705" w:rsidRPr="004A7BE1">
        <w:rPr>
          <w:rFonts w:ascii="Calibri Light" w:hAnsi="Calibri Light" w:cs="Calibri Light"/>
        </w:rPr>
        <w:t xml:space="preserve"> 2</w:t>
      </w:r>
      <w:r w:rsidRPr="004A7BE1">
        <w:rPr>
          <w:rFonts w:ascii="Calibri Light" w:hAnsi="Calibri Light" w:cs="Calibri Light"/>
        </w:rPr>
        <w:t>: τοίχοι χωρίς ανοίγματα</w:t>
      </w:r>
    </w:p>
    <w:p w14:paraId="2AFE0F4F"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3.α.1.</w:t>
      </w:r>
      <w:r w:rsidRPr="004A7BE1">
        <w:rPr>
          <w:rFonts w:ascii="Calibri Light" w:hAnsi="Calibri Light" w:cs="Calibri Light"/>
        </w:rPr>
        <w:tab/>
        <w:t>Το σύστημα ελέγχει αν υπάρχουν ανοίγματα στους τοίχους που ο χρήστης επιθυμεί να συνενώσει και δεν υπάρχουν</w:t>
      </w:r>
    </w:p>
    <w:p w14:paraId="6F9E0E1B"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3.α.2.</w:t>
      </w:r>
      <w:r w:rsidRPr="004A7BE1">
        <w:rPr>
          <w:rFonts w:ascii="Calibri Light" w:hAnsi="Calibri Light" w:cs="Calibri Light"/>
        </w:rPr>
        <w:tab/>
        <w:t>Το σύστημα ενεργοποιεί το δωμάτιο με ένδειξη και το θεωρεί πιθανό για συνένωση.</w:t>
      </w:r>
    </w:p>
    <w:p w14:paraId="1D901BCB"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 xml:space="preserve">3.α.3 </w:t>
      </w:r>
      <w:r w:rsidRPr="004A7BE1">
        <w:rPr>
          <w:rFonts w:ascii="Calibri Light" w:hAnsi="Calibri Light" w:cs="Calibri Light"/>
        </w:rPr>
        <w:tab/>
        <w:t>Ο χρήστης αφήνει το δωμάτιο που είχε πατημένο.</w:t>
      </w:r>
    </w:p>
    <w:p w14:paraId="2384234E" w14:textId="7D439BFD"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3.α.4.</w:t>
      </w:r>
      <w:r w:rsidRPr="004A7BE1">
        <w:rPr>
          <w:rFonts w:ascii="Calibri Light" w:hAnsi="Calibri Light" w:cs="Calibri Light"/>
        </w:rPr>
        <w:tab/>
        <w:t>Η ροή συνεχίζει από το βήμα 15.</w:t>
      </w:r>
    </w:p>
    <w:p w14:paraId="1F4B3CD5" w14:textId="3ED4509F" w:rsidR="008E7818" w:rsidRPr="004A7BE1" w:rsidRDefault="008E7818" w:rsidP="008E7818">
      <w:pPr>
        <w:pStyle w:val="Style3"/>
        <w:rPr>
          <w:rFonts w:ascii="Calibri Light" w:hAnsi="Calibri Light" w:cs="Calibri Light"/>
        </w:rPr>
      </w:pPr>
      <w:r w:rsidRPr="004A7BE1">
        <w:rPr>
          <w:rFonts w:ascii="Calibri Light" w:hAnsi="Calibri Light" w:cs="Calibri Light"/>
        </w:rPr>
        <w:t xml:space="preserve">Εναλλακτική Ροή </w:t>
      </w:r>
      <w:r w:rsidR="008F4705" w:rsidRPr="004A7BE1">
        <w:rPr>
          <w:rFonts w:ascii="Calibri Light" w:hAnsi="Calibri Light" w:cs="Calibri Light"/>
        </w:rPr>
        <w:t>3</w:t>
      </w:r>
      <w:r w:rsidRPr="004A7BE1">
        <w:rPr>
          <w:rFonts w:ascii="Calibri Light" w:hAnsi="Calibri Light" w:cs="Calibri Light"/>
        </w:rPr>
        <w:t>.α: Δεν γίνεται συνένωση</w:t>
      </w:r>
    </w:p>
    <w:p w14:paraId="24697486"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8.α.1.</w:t>
      </w:r>
      <w:r w:rsidRPr="004A7BE1">
        <w:rPr>
          <w:rFonts w:ascii="Calibri Light" w:hAnsi="Calibri Light" w:cs="Calibri Light"/>
        </w:rPr>
        <w:tab/>
        <w:t xml:space="preserve"> Ο χρήστης επιλέγει να κάνει πίσω</w:t>
      </w:r>
    </w:p>
    <w:p w14:paraId="7CA7F48B" w14:textId="12D3FFDA"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8.α.2.</w:t>
      </w:r>
      <w:r w:rsidRPr="004A7BE1">
        <w:rPr>
          <w:rFonts w:ascii="Calibri Light" w:hAnsi="Calibri Light" w:cs="Calibri Light"/>
        </w:rPr>
        <w:tab/>
        <w:t xml:space="preserve"> Το σύστημα τον ρωτάει αν θέλει να συνεχίσει την διαδικασία προσθήκης του δωματίου στο σπίτι.</w:t>
      </w:r>
    </w:p>
    <w:p w14:paraId="525D7DB8" w14:textId="6A0B0138"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8.α.3.</w:t>
      </w:r>
      <w:r w:rsidRPr="004A7BE1">
        <w:rPr>
          <w:rFonts w:ascii="Calibri Light" w:hAnsi="Calibri Light" w:cs="Calibri Light"/>
        </w:rPr>
        <w:tab/>
        <w:t>Ο χρήστης επιλέγει την επιλογή “Όχι”.</w:t>
      </w:r>
    </w:p>
    <w:p w14:paraId="67ACD42F"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8.α.4.</w:t>
      </w:r>
      <w:r w:rsidRPr="004A7BE1">
        <w:rPr>
          <w:rFonts w:ascii="Calibri Light" w:hAnsi="Calibri Light" w:cs="Calibri Light"/>
        </w:rPr>
        <w:tab/>
        <w:t>Το σύστημα μετακινεί το δωμάτιο στην αρχική  του θέση.</w:t>
      </w:r>
    </w:p>
    <w:p w14:paraId="6C54EED5" w14:textId="2CEA6E7D" w:rsidR="008E7818" w:rsidRPr="004A7BE1" w:rsidRDefault="008E7818" w:rsidP="008E7818">
      <w:pPr>
        <w:pStyle w:val="Style3"/>
        <w:rPr>
          <w:rFonts w:ascii="Calibri Light" w:hAnsi="Calibri Light" w:cs="Calibri Light"/>
        </w:rPr>
      </w:pPr>
      <w:r w:rsidRPr="004A7BE1">
        <w:rPr>
          <w:rFonts w:ascii="Calibri Light" w:hAnsi="Calibri Light" w:cs="Calibri Light"/>
        </w:rPr>
        <w:t xml:space="preserve">Εναλλακτική Ροή </w:t>
      </w:r>
      <w:r w:rsidR="008F4705" w:rsidRPr="004A7BE1">
        <w:rPr>
          <w:rFonts w:ascii="Calibri Light" w:hAnsi="Calibri Light" w:cs="Calibri Light"/>
        </w:rPr>
        <w:t>3</w:t>
      </w:r>
      <w:r w:rsidRPr="004A7BE1">
        <w:rPr>
          <w:rFonts w:ascii="Calibri Light" w:hAnsi="Calibri Light" w:cs="Calibri Light"/>
        </w:rPr>
        <w:t>.β: Επιλογή “Ναι”:</w:t>
      </w:r>
    </w:p>
    <w:p w14:paraId="115B4077"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8.β.3</w:t>
      </w:r>
      <w:r w:rsidRPr="004A7BE1">
        <w:rPr>
          <w:rFonts w:ascii="Calibri Light" w:hAnsi="Calibri Light" w:cs="Calibri Light"/>
        </w:rPr>
        <w:tab/>
        <w:t>Ο χρήστης επιλέγει “Ναι”.</w:t>
      </w:r>
    </w:p>
    <w:p w14:paraId="74C4DC09" w14:textId="77777777" w:rsidR="008E7818" w:rsidRPr="004A7BE1" w:rsidRDefault="008E7818" w:rsidP="008E7818">
      <w:pPr>
        <w:pStyle w:val="Style2"/>
        <w:numPr>
          <w:ilvl w:val="0"/>
          <w:numId w:val="0"/>
        </w:numPr>
        <w:ind w:left="720"/>
        <w:rPr>
          <w:rFonts w:ascii="Calibri Light" w:hAnsi="Calibri Light" w:cs="Calibri Light"/>
        </w:rPr>
      </w:pPr>
      <w:r w:rsidRPr="004A7BE1">
        <w:rPr>
          <w:rFonts w:ascii="Calibri Light" w:hAnsi="Calibri Light" w:cs="Calibri Light"/>
        </w:rPr>
        <w:t>8.β.4</w:t>
      </w:r>
      <w:r w:rsidRPr="004A7BE1">
        <w:rPr>
          <w:rFonts w:ascii="Calibri Light" w:hAnsi="Calibri Light" w:cs="Calibri Light"/>
        </w:rPr>
        <w:tab/>
        <w:t>Το σύστημα συνεχίζει από το βήμα 8 της βασικής ροής.</w:t>
      </w:r>
    </w:p>
    <w:p w14:paraId="3F3A380F" w14:textId="25EF89C1" w:rsidR="008E7818" w:rsidRPr="004A7BE1" w:rsidRDefault="008E7818" w:rsidP="008E7818">
      <w:pPr>
        <w:rPr>
          <w:rFonts w:ascii="Calibri Light" w:hAnsi="Calibri Light" w:cs="Calibri Light"/>
          <w:lang w:val="el-GR"/>
        </w:rPr>
      </w:pPr>
    </w:p>
    <w:p w14:paraId="59A32F0D" w14:textId="128756C0" w:rsidR="007425D9" w:rsidRPr="007A1605" w:rsidRDefault="007425D9">
      <w:pPr>
        <w:pStyle w:val="Style3"/>
        <w:jc w:val="right"/>
        <w:rPr>
          <w:rFonts w:ascii="Calibri Light" w:hAnsi="Calibri Light" w:cs="Calibri Light"/>
          <w:sz w:val="24"/>
          <w:szCs w:val="24"/>
        </w:rPr>
      </w:pPr>
      <w:r w:rsidRPr="007A1605">
        <w:rPr>
          <w:rFonts w:ascii="Calibri Light" w:hAnsi="Calibri Light" w:cs="Calibri Light"/>
          <w:b/>
          <w:bCs w:val="0"/>
          <w:sz w:val="24"/>
          <w:szCs w:val="24"/>
        </w:rPr>
        <w:lastRenderedPageBreak/>
        <w:t>ΠΕΡΙΠΤΩΣΗ ΧΡΗΣΗΣ 5:</w:t>
      </w:r>
      <w:r w:rsidRPr="007A1605">
        <w:rPr>
          <w:rFonts w:ascii="Calibri Light" w:hAnsi="Calibri Light" w:cs="Calibri Light"/>
          <w:sz w:val="24"/>
          <w:szCs w:val="24"/>
        </w:rPr>
        <w:t xml:space="preserve"> </w:t>
      </w:r>
      <w:r w:rsidRPr="007A1605">
        <w:rPr>
          <w:rFonts w:ascii="Calibri Light" w:hAnsi="Calibri Light" w:cs="Calibri Light"/>
          <w:sz w:val="24"/>
          <w:szCs w:val="24"/>
          <w:lang w:eastAsia="en-US"/>
        </w:rPr>
        <w:t>Επεξεργασία ανοιγμάτων</w:t>
      </w:r>
    </w:p>
    <w:p w14:paraId="6450E807" w14:textId="41455871" w:rsidR="007425D9" w:rsidRPr="004A7BE1" w:rsidRDefault="007425D9" w:rsidP="007425D9">
      <w:pPr>
        <w:pStyle w:val="Style3"/>
        <w:rPr>
          <w:rFonts w:ascii="Calibri Light" w:hAnsi="Calibri Light" w:cs="Calibri Light"/>
          <w:lang w:eastAsia="en-US"/>
        </w:rPr>
      </w:pPr>
      <w:r w:rsidRPr="004A7BE1">
        <w:rPr>
          <w:rFonts w:ascii="Calibri Light" w:hAnsi="Calibri Light" w:cs="Calibri Light"/>
          <w:lang w:eastAsia="en-US"/>
        </w:rPr>
        <w:t>Επεξηγήσεις/Λεπτομέρειες: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 Σε αυτή την περίπτωση χρήσης υπάρχει έντονα το στοιχείο της βελτιστοποίησης των επιλογών του χρήστη είτε μέσω των προτιμήσεών του είτε μέσω χαρακτηριστικών των αντικειμένων του δωματίου και του αλουμινίου. Κάτι βασικό είναι ότι οι προτάσεις με βάση τις προτιμήσεις του χρήστη, δίνονται έφοσον ο χρήστης το επιλέξει και λειτουργούν σαν παρότρυνση και έμπνευση για το χρήστη, όχι ως αυτοματοποιημένες επιλογές που ο χρήστης μπορεί να εφαρμόσει κατευθείαν με το πάτημα ενός κουμπιού. Αντιθέτως, η βελτιστοποίηση επιλογών βάσει χαρακτηριστικών των αντικειμένων και του αλουμινίου, γίνεται χωρίς να το καταλάβει ο χρήστης, στα πλαίσια προσπάθειας μιας καλύτερης εμπειρίας χρήστη.</w:t>
      </w:r>
      <w:r w:rsidR="00691320">
        <w:rPr>
          <w:rFonts w:ascii="Calibri Light" w:hAnsi="Calibri Light" w:cs="Calibri Light"/>
          <w:lang w:eastAsia="en-US"/>
        </w:rPr>
        <w:t xml:space="preserve"> </w:t>
      </w:r>
      <w:r w:rsidR="00A963B6" w:rsidRPr="00A963B6">
        <w:rPr>
          <w:rFonts w:ascii="Calibri Light" w:hAnsi="Calibri Light" w:cs="Calibri Light"/>
          <w:lang w:eastAsia="en-US"/>
        </w:rPr>
        <w:t>(</w:t>
      </w:r>
      <w:r w:rsidR="00691320">
        <w:rPr>
          <w:rFonts w:ascii="Calibri Light" w:hAnsi="Calibri Light" w:cs="Calibri Light"/>
          <w:lang w:eastAsia="en-US"/>
        </w:rPr>
        <w:t xml:space="preserve">Με τη </w:t>
      </w:r>
      <w:r w:rsidR="00C644EA" w:rsidRPr="00C644EA">
        <w:rPr>
          <w:rFonts w:ascii="Calibri Light" w:hAnsi="Calibri Light" w:cs="Calibri Light"/>
          <w:strike/>
          <w:lang w:eastAsia="en-US"/>
        </w:rPr>
        <w:t>σβησμένη γραμματοσειρά</w:t>
      </w:r>
      <w:r w:rsidR="00C644EA">
        <w:rPr>
          <w:rFonts w:ascii="Calibri Light" w:hAnsi="Calibri Light" w:cs="Calibri Light"/>
          <w:strike/>
          <w:lang w:eastAsia="en-US"/>
        </w:rPr>
        <w:t xml:space="preserve"> </w:t>
      </w:r>
      <w:r w:rsidR="00C644EA">
        <w:rPr>
          <w:rFonts w:ascii="Calibri Light" w:hAnsi="Calibri Light" w:cs="Calibri Light"/>
          <w:lang w:eastAsia="en-US"/>
        </w:rPr>
        <w:t>έχω βάλει κάποια παραδείγματα για καλύτερη επεξήγηση</w:t>
      </w:r>
      <w:r w:rsidR="00A963B6">
        <w:rPr>
          <w:rFonts w:ascii="Calibri Light" w:hAnsi="Calibri Light" w:cs="Calibri Light"/>
          <w:lang w:eastAsia="en-US"/>
        </w:rPr>
        <w:t>.</w:t>
      </w:r>
      <w:r w:rsidR="00A963B6" w:rsidRPr="00A963B6">
        <w:rPr>
          <w:rFonts w:ascii="Calibri Light" w:hAnsi="Calibri Light" w:cs="Calibri Light"/>
          <w:lang w:eastAsia="en-US"/>
        </w:rPr>
        <w:t>)</w:t>
      </w:r>
    </w:p>
    <w:p w14:paraId="0EE23A60" w14:textId="38A1ACA6" w:rsidR="007425D9" w:rsidRPr="004A7BE1" w:rsidRDefault="007425D9" w:rsidP="007425D9">
      <w:pPr>
        <w:pStyle w:val="Style3"/>
        <w:rPr>
          <w:rFonts w:ascii="Calibri Light" w:hAnsi="Calibri Light" w:cs="Calibri Light"/>
          <w:lang w:eastAsia="en-US"/>
        </w:rPr>
      </w:pPr>
      <w:r w:rsidRPr="004A7BE1">
        <w:rPr>
          <w:rFonts w:ascii="Calibri Light" w:hAnsi="Calibri Light" w:cs="Calibri Light"/>
          <w:lang w:eastAsia="en-US"/>
        </w:rPr>
        <w:t>ΒΑΣΙΚΗ ΡΟΗ:</w:t>
      </w:r>
    </w:p>
    <w:p w14:paraId="17E62296" w14:textId="5BC51A40" w:rsidR="007425D9" w:rsidRPr="004A7BE1" w:rsidRDefault="007425D9">
      <w:pPr>
        <w:pStyle w:val="Style2"/>
        <w:numPr>
          <w:ilvl w:val="0"/>
          <w:numId w:val="21"/>
        </w:numPr>
        <w:rPr>
          <w:rFonts w:ascii="Calibri Light" w:hAnsi="Calibri Light" w:cs="Calibri Light"/>
          <w:lang w:val="el-GR" w:eastAsia="en-US"/>
        </w:rPr>
      </w:pPr>
      <w:r w:rsidRPr="004A7BE1">
        <w:rPr>
          <w:rFonts w:ascii="Calibri Light" w:hAnsi="Calibri Light" w:cs="Calibri Light"/>
          <w:lang w:val="el-GR" w:eastAsia="en-US"/>
        </w:rPr>
        <w:t>Ο χρήστης επιλέγει την επεξεργασία ανοιγμάτων.</w:t>
      </w:r>
    </w:p>
    <w:p w14:paraId="72C98053"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βρίσκει τα ανοίγματα που υπάρχουν στο δωμάτιο και τα εμφανίζει στο χρήστη.</w:t>
      </w:r>
    </w:p>
    <w:p w14:paraId="374CD3F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το άνοιγμα που επιθυμεί να επεξεργαστεί.</w:t>
      </w:r>
    </w:p>
    <w:p w14:paraId="196C35BF"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εμφανίζει στο χρήστη τα χαρακτηριστικά του ανοίγματος που μπορεί να επεξεργαστεί και τις επιλογές επεξεργασίας.</w:t>
      </w:r>
    </w:p>
    <w:p w14:paraId="6756AEC2"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τη λειτουργία προτάσεων βελτιστοποίησης.</w:t>
      </w:r>
    </w:p>
    <w:p w14:paraId="037B4888"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αντλεί πληροφορίες από την κατηγορία χρηστών που έχει καταταχθεί ο χρήστης με βάση τις προτιμήσεις του και λαμβάνοντας υπόψην αυτές τις προτιμήσεις, δημιουργεί κάποιες προτάσεις, τις οποίες εμφανίζει στην οθόνη.</w:t>
      </w:r>
    </w:p>
    <w:p w14:paraId="2B9A4D2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ένα τύπο επεξεργασίας.</w:t>
      </w:r>
    </w:p>
    <w:p w14:paraId="598E3FB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 xml:space="preserve">Το σύστημα αναζητά συγκεκριμένα χαρακτηριστικά του ανοίγματος </w:t>
      </w:r>
      <w:r w:rsidRPr="004A7BE1">
        <w:rPr>
          <w:rFonts w:ascii="Calibri Light" w:hAnsi="Calibri Light" w:cs="Calibri Light"/>
          <w:strike/>
          <w:lang w:val="el-GR" w:eastAsia="en-US"/>
        </w:rPr>
        <w:t>(πχ σε ποιο δωμάτιο ανήκει)</w:t>
      </w:r>
      <w:r w:rsidRPr="004A7BE1">
        <w:rPr>
          <w:rFonts w:ascii="Calibri Light" w:hAnsi="Calibri Light" w:cs="Calibri Light"/>
          <w:lang w:val="el-GR" w:eastAsia="en-US"/>
        </w:rPr>
        <w:t xml:space="preserve"> και των επίπλων </w:t>
      </w:r>
      <w:r w:rsidRPr="004A7BE1">
        <w:rPr>
          <w:rFonts w:ascii="Calibri Light" w:hAnsi="Calibri Light" w:cs="Calibri Light"/>
          <w:strike/>
          <w:lang w:val="el-GR" w:eastAsia="en-US"/>
        </w:rPr>
        <w:t>(πχ τι χρώματα έχουν)</w:t>
      </w:r>
      <w:r w:rsidRPr="004A7BE1">
        <w:rPr>
          <w:rFonts w:ascii="Calibri Light" w:hAnsi="Calibri Light" w:cs="Calibri Light"/>
          <w:lang w:val="el-GR" w:eastAsia="en-US"/>
        </w:rPr>
        <w:t xml:space="preserve"> που υπάρχουν στο δωμάτιο, που μπορεί να επηρεάσουν τις προτιμήσεις επεξεργασίας του χρήστη και κατατάσσει τις επιλογές που έχει ο χρήστης με βάση αυτές τις πληροφορίες. Έτσι το αποτέλεσμα είναι ο χρήστης να βλέπει ως πρώτες επιλογές, τις επιλογές που πιθανότερα ταιριάζουν με αυτό το δωμάτιο.</w:t>
      </w:r>
    </w:p>
    <w:p w14:paraId="412EF698"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συμπληρώνει τα αντίστοιχα πεδία.</w:t>
      </w:r>
    </w:p>
    <w:p w14:paraId="41B6F804"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 xml:space="preserve">Το σύστημα ελέγχει ποια αντικείμενα επηρεάζονται από την επεξεργασία. Πιο συγκεκριμένα,βρίσκει τα αντικείμενα που βρίσκονται στον ίδιο τοίχο με το άνοιγμα και ελέγχει αν τα επηρεάζει ο συγκεκριμένος τρόπος επεξεργασίας. </w:t>
      </w:r>
      <w:r w:rsidRPr="004A7BE1">
        <w:rPr>
          <w:rFonts w:ascii="Calibri Light" w:hAnsi="Calibri Light" w:cs="Calibri Light"/>
          <w:strike/>
          <w:lang w:val="el-GR" w:eastAsia="en-US"/>
        </w:rPr>
        <w:t>(πχ αν ο χρήστης επιλέξει να μεγαλώσει το πλάτος ενός παραθύρου, αλλά δίπλα σε αυτό το παράθυρο βρίσκεται ένα κάδρο.Επίσης αν μία πόρτα από ανοιγόμενη γίνει συρόμενη αλλά δίπλα υπάρχει κάποιο κρεβάτι)</w:t>
      </w:r>
      <w:r w:rsidRPr="004A7BE1">
        <w:rPr>
          <w:rFonts w:ascii="Calibri Light" w:hAnsi="Calibri Light" w:cs="Calibri Light"/>
          <w:lang w:val="el-GR" w:eastAsia="en-US"/>
        </w:rPr>
        <w:t>.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14:paraId="23558048"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ενημερώνει το χρήστη και τον ρωτάει τι θέλει να κάνει (αν θέλει να λύσει το πρόβλημα ή όχι).</w:t>
      </w:r>
    </w:p>
    <w:p w14:paraId="222700EE"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ότι θέλει να δει επιλογές επίλυσης του προβλήματος.</w:t>
      </w:r>
    </w:p>
    <w:p w14:paraId="4D5B7BD5"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αναζητά τις διαθέσιμες λύσεις και τις εμφανίζει στο χρήστη.</w:t>
      </w:r>
    </w:p>
    <w:p w14:paraId="49AA7E42"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μία λύση.</w:t>
      </w:r>
    </w:p>
    <w:p w14:paraId="2CBA88B0"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κάνει τις απαιτούμενες ενέργειες για να λυθεί το πρόβλημα.</w:t>
      </w:r>
    </w:p>
    <w:p w14:paraId="0B1A9232"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εμφανίζει μία προεπισκόπηση στο χρήστη και την επιλογή αποθήκευσης.</w:t>
      </w:r>
    </w:p>
    <w:p w14:paraId="15673BDE" w14:textId="77777777" w:rsidR="007425D9" w:rsidRPr="004A7BE1" w:rsidRDefault="007425D9" w:rsidP="007425D9">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να αποθηκεύσει τις αλλαγές.</w:t>
      </w:r>
    </w:p>
    <w:p w14:paraId="1D38A1A0" w14:textId="77777777" w:rsidR="00760189" w:rsidRDefault="00760189" w:rsidP="00760189">
      <w:pPr>
        <w:pStyle w:val="Style2"/>
        <w:numPr>
          <w:ilvl w:val="0"/>
          <w:numId w:val="0"/>
        </w:numPr>
        <w:ind w:left="720"/>
        <w:rPr>
          <w:lang w:val="el-GR" w:eastAsia="en-US"/>
        </w:rPr>
      </w:pPr>
    </w:p>
    <w:p w14:paraId="347073DD" w14:textId="6433405A" w:rsidR="007425D9" w:rsidRPr="00760189" w:rsidRDefault="007425D9" w:rsidP="00760189">
      <w:pPr>
        <w:pStyle w:val="Style2"/>
        <w:numPr>
          <w:ilvl w:val="0"/>
          <w:numId w:val="0"/>
        </w:numPr>
        <w:ind w:left="720"/>
        <w:rPr>
          <w:rFonts w:ascii="Calibri Light" w:hAnsi="Calibri Light" w:cs="Calibri Light"/>
          <w:lang w:val="el-GR" w:eastAsia="en-US"/>
        </w:rPr>
      </w:pPr>
      <w:r w:rsidRPr="00760189">
        <w:rPr>
          <w:rFonts w:ascii="Calibri Light" w:hAnsi="Calibri Light" w:cs="Calibri Light"/>
          <w:lang w:val="el-GR" w:eastAsia="en-US"/>
        </w:rPr>
        <w:lastRenderedPageBreak/>
        <w:t>Εναλλακτική ροή 1:</w:t>
      </w:r>
    </w:p>
    <w:p w14:paraId="3044546E" w14:textId="77777777" w:rsid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2.α.1. Δεν υπάρχουν ανοίγματα στο δωμάτιο, οπότε το σύστημα οδηγεί το χρήστη στην προσθήκη επίπλων όπου μπορεί να προσθέσει ανοίγματα.</w:t>
      </w:r>
    </w:p>
    <w:p w14:paraId="528305FF" w14:textId="77777777" w:rsidR="00760189" w:rsidRDefault="00760189" w:rsidP="00760189">
      <w:pPr>
        <w:pStyle w:val="Style2"/>
        <w:numPr>
          <w:ilvl w:val="0"/>
          <w:numId w:val="0"/>
        </w:numPr>
        <w:ind w:left="720"/>
        <w:rPr>
          <w:rFonts w:ascii="Calibri Light" w:hAnsi="Calibri Light" w:cs="Calibri Light"/>
          <w:lang w:val="el-GR" w:eastAsia="en-US"/>
        </w:rPr>
      </w:pPr>
    </w:p>
    <w:p w14:paraId="49DA7669" w14:textId="4867D5D4" w:rsidR="007425D9" w:rsidRP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eastAsia="en-US"/>
        </w:rPr>
        <w:t>Εναλλακτική ροή 2:</w:t>
      </w:r>
    </w:p>
    <w:p w14:paraId="5CFD81B2" w14:textId="4D1E2A74" w:rsidR="007425D9" w:rsidRPr="004A7BE1" w:rsidRDefault="007425D9" w:rsidP="007425D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7.α.1. Ο χρήστης επιλέγει διαγραφή του α</w:t>
      </w:r>
      <w:r w:rsidR="00760189">
        <w:rPr>
          <w:rFonts w:ascii="Calibri Light" w:hAnsi="Calibri Light" w:cs="Calibri Light"/>
          <w:lang w:val="el-GR" w:eastAsia="en-US"/>
        </w:rPr>
        <w:t>νοίγματος</w:t>
      </w:r>
      <w:r w:rsidRPr="004A7BE1">
        <w:rPr>
          <w:rFonts w:ascii="Calibri Light" w:hAnsi="Calibri Light" w:cs="Calibri Light"/>
          <w:lang w:val="el-GR" w:eastAsia="en-US"/>
        </w:rPr>
        <w:t>.</w:t>
      </w:r>
    </w:p>
    <w:p w14:paraId="27231528" w14:textId="77777777" w:rsid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7.α.2. Η περίπτωση χρήσης συνεχίζει στο βήμα 16 της βασικής ροής.</w:t>
      </w:r>
    </w:p>
    <w:p w14:paraId="056F8CF6" w14:textId="77777777" w:rsidR="00760189" w:rsidRDefault="00760189" w:rsidP="00760189">
      <w:pPr>
        <w:pStyle w:val="Style2"/>
        <w:numPr>
          <w:ilvl w:val="0"/>
          <w:numId w:val="0"/>
        </w:numPr>
        <w:ind w:left="720"/>
        <w:rPr>
          <w:rFonts w:ascii="Calibri Light" w:hAnsi="Calibri Light" w:cs="Calibri Light"/>
          <w:lang w:val="el-GR" w:eastAsia="en-US"/>
        </w:rPr>
      </w:pPr>
    </w:p>
    <w:p w14:paraId="40CF5BBA" w14:textId="07EF612C" w:rsidR="007425D9" w:rsidRP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eastAsia="en-US"/>
        </w:rPr>
        <w:t>Εναλλακτική ροή 3:</w:t>
      </w:r>
    </w:p>
    <w:p w14:paraId="7BFFA0A1" w14:textId="77777777" w:rsid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val="el-GR" w:eastAsia="en-US"/>
        </w:rPr>
        <w:t>10.α.1. Δεν υπάρχει κανένα αντικείμενο που να επηρεάζεται από την επεξεργασία του ανοίγματος και η περίπτωση χρήσης συνεχίζει στο βήμα 16 της βασικής ροής.</w:t>
      </w:r>
    </w:p>
    <w:p w14:paraId="6FDF508B" w14:textId="77777777" w:rsidR="00760189" w:rsidRDefault="00760189" w:rsidP="00760189">
      <w:pPr>
        <w:pStyle w:val="Style2"/>
        <w:numPr>
          <w:ilvl w:val="0"/>
          <w:numId w:val="0"/>
        </w:numPr>
        <w:ind w:left="720"/>
        <w:rPr>
          <w:rFonts w:ascii="Calibri Light" w:hAnsi="Calibri Light" w:cs="Calibri Light"/>
          <w:lang w:val="el-GR" w:eastAsia="en-US"/>
        </w:rPr>
      </w:pPr>
    </w:p>
    <w:p w14:paraId="5F6457F5" w14:textId="18C2450A" w:rsidR="007425D9" w:rsidRPr="00760189" w:rsidRDefault="007425D9" w:rsidP="00760189">
      <w:pPr>
        <w:pStyle w:val="Style2"/>
        <w:numPr>
          <w:ilvl w:val="0"/>
          <w:numId w:val="0"/>
        </w:numPr>
        <w:ind w:left="720"/>
        <w:rPr>
          <w:rFonts w:ascii="Calibri Light" w:hAnsi="Calibri Light" w:cs="Calibri Light"/>
          <w:lang w:val="el-GR" w:eastAsia="en-US"/>
        </w:rPr>
      </w:pPr>
      <w:r w:rsidRPr="004A7BE1">
        <w:rPr>
          <w:rFonts w:ascii="Calibri Light" w:hAnsi="Calibri Light" w:cs="Calibri Light"/>
          <w:lang w:eastAsia="en-US"/>
        </w:rPr>
        <w:t>Εναλλακτική ροή 4:</w:t>
      </w:r>
    </w:p>
    <w:p w14:paraId="278F3955" w14:textId="77777777" w:rsidR="007425D9" w:rsidRPr="004A7BE1" w:rsidRDefault="007425D9" w:rsidP="007425D9">
      <w:pPr>
        <w:pStyle w:val="Style2"/>
        <w:numPr>
          <w:ilvl w:val="0"/>
          <w:numId w:val="0"/>
        </w:numPr>
        <w:ind w:left="720"/>
        <w:rPr>
          <w:rFonts w:ascii="Calibri Light" w:hAnsi="Calibri Light" w:cs="Calibri Light"/>
          <w:lang w:eastAsia="en-US"/>
        </w:rPr>
      </w:pPr>
      <w:r w:rsidRPr="004A7BE1">
        <w:rPr>
          <w:rFonts w:ascii="Calibri Light" w:hAnsi="Calibri Light" w:cs="Calibri Light"/>
          <w:lang w:eastAsia="en-US"/>
        </w:rPr>
        <w:t>13.α.1. Ο χρήστης επιλέγει να διαγράψει τα αντικείμενα που δημιουργούν πρόβλημα.</w:t>
      </w:r>
    </w:p>
    <w:p w14:paraId="3C9737DD" w14:textId="77777777" w:rsidR="007425D9" w:rsidRPr="004A7BE1" w:rsidRDefault="007425D9" w:rsidP="007425D9">
      <w:pPr>
        <w:pStyle w:val="Style2"/>
        <w:numPr>
          <w:ilvl w:val="0"/>
          <w:numId w:val="0"/>
        </w:numPr>
        <w:ind w:left="720"/>
        <w:rPr>
          <w:rFonts w:ascii="Calibri Light" w:hAnsi="Calibri Light" w:cs="Calibri Light"/>
          <w:lang w:eastAsia="en-US"/>
        </w:rPr>
      </w:pPr>
      <w:r w:rsidRPr="004A7BE1">
        <w:rPr>
          <w:rFonts w:ascii="Calibri Light" w:hAnsi="Calibri Light" w:cs="Calibri Light"/>
          <w:lang w:eastAsia="en-US"/>
        </w:rPr>
        <w:t>13.α.2. Το σύστημα διαγράφει τα αντικείμενα.</w:t>
      </w:r>
    </w:p>
    <w:p w14:paraId="1046E5CA" w14:textId="77777777" w:rsidR="007425D9" w:rsidRPr="004A7BE1" w:rsidRDefault="007425D9" w:rsidP="007425D9">
      <w:pPr>
        <w:pStyle w:val="Style2"/>
        <w:numPr>
          <w:ilvl w:val="0"/>
          <w:numId w:val="0"/>
        </w:numPr>
        <w:ind w:left="720"/>
        <w:rPr>
          <w:rFonts w:ascii="Calibri Light" w:hAnsi="Calibri Light" w:cs="Calibri Light"/>
          <w:lang w:eastAsia="en-US"/>
        </w:rPr>
      </w:pPr>
      <w:r w:rsidRPr="004A7BE1">
        <w:rPr>
          <w:rFonts w:ascii="Calibri Light" w:hAnsi="Calibri Light" w:cs="Calibri Light"/>
          <w:lang w:eastAsia="en-US"/>
        </w:rPr>
        <w:t>13.α.3. Η περίπτωση χρήσης συνεχίζει στο βήμα 16 της βασικής ροής.</w:t>
      </w:r>
    </w:p>
    <w:p w14:paraId="0AEA3B52" w14:textId="77777777" w:rsidR="007425D9" w:rsidRPr="004A7BE1" w:rsidRDefault="007425D9" w:rsidP="007425D9">
      <w:pPr>
        <w:spacing w:before="100" w:beforeAutospacing="1" w:after="240" w:line="259" w:lineRule="auto"/>
        <w:ind w:left="360"/>
        <w:rPr>
          <w:rFonts w:ascii="Calibri Light" w:eastAsia="Times New Roman" w:hAnsi="Calibri Light" w:cs="Calibri Light"/>
          <w:sz w:val="24"/>
          <w:szCs w:val="24"/>
          <w:lang w:val="el-GR" w:eastAsia="en-US"/>
        </w:rPr>
      </w:pPr>
    </w:p>
    <w:p w14:paraId="56F27076" w14:textId="1C5ED0B4" w:rsidR="007425D9" w:rsidRPr="004A7BE1" w:rsidRDefault="00A963B6" w:rsidP="007425D9">
      <w:pPr>
        <w:pStyle w:val="Style3"/>
        <w:rPr>
          <w:rFonts w:ascii="Calibri Light" w:hAnsi="Calibri Light" w:cs="Calibri Light"/>
          <w:lang w:eastAsia="en-US"/>
        </w:rPr>
      </w:pPr>
      <w:r w:rsidRPr="00A963B6">
        <w:rPr>
          <w:rFonts w:ascii="Calibri Light" w:hAnsi="Calibri Light" w:cs="Calibri Light"/>
          <w:lang w:eastAsia="en-US"/>
        </w:rPr>
        <w:t>(</w:t>
      </w:r>
      <w:r w:rsidR="007425D9" w:rsidRPr="004A7BE1">
        <w:rPr>
          <w:rFonts w:ascii="Calibri Light" w:hAnsi="Calibri Light" w:cs="Calibri Light"/>
          <w:lang w:eastAsia="en-US"/>
        </w:rPr>
        <w:t>ΕΠΕΞΗΓΗΣΗ ΓΙΑ ΤΙΣ ΕΝΑΛΛΑΚΤΙΚΕΣ ΡΟΕΣ</w:t>
      </w:r>
    </w:p>
    <w:p w14:paraId="2DD13722" w14:textId="7C794CAC" w:rsidR="007425D9" w:rsidRPr="004A7BE1" w:rsidRDefault="007425D9" w:rsidP="007425D9">
      <w:pPr>
        <w:pStyle w:val="Style3"/>
        <w:rPr>
          <w:rFonts w:ascii="Calibri Light" w:hAnsi="Calibri Light" w:cs="Calibri Light"/>
          <w:lang w:eastAsia="en-US"/>
        </w:rPr>
      </w:pPr>
      <w:r w:rsidRPr="004A7BE1">
        <w:rPr>
          <w:rFonts w:ascii="Calibri Light" w:hAnsi="Calibri Light" w:cs="Calibri Light"/>
          <w:lang w:eastAsia="en-US"/>
        </w:rPr>
        <w:t>Επειδή δε θα έχουμε προσθήκη για το κάθε αντικείμενο, αλλά μόνο προσθήκη επίπλων όπου θα είναι όλα μέσα, τα βήματα 10-15 παρόλο που δείχνουν κάτι που δεν πάει καλά, κατά τη γνώμη μου είναι βασική ροή γιατί στην πλειοψηφία των περιπτώσεων θα συμβεί ο έλεγχος και θα βρεθεί κάποιο πρόβλημα.</w:t>
      </w:r>
      <w:r w:rsidR="00A963B6" w:rsidRPr="00A963B6">
        <w:rPr>
          <w:rFonts w:ascii="Calibri Light" w:hAnsi="Calibri Light" w:cs="Calibri Light"/>
          <w:lang w:eastAsia="en-US"/>
        </w:rPr>
        <w:t>)</w:t>
      </w:r>
    </w:p>
    <w:p w14:paraId="56CA4AC8" w14:textId="54DD919E" w:rsidR="008E7818" w:rsidRPr="004A7BE1" w:rsidRDefault="008E7818" w:rsidP="008E7818">
      <w:pPr>
        <w:rPr>
          <w:rFonts w:ascii="Calibri Light" w:eastAsia="Times New Roman" w:hAnsi="Calibri Light" w:cs="Calibri Light"/>
          <w:sz w:val="24"/>
          <w:szCs w:val="24"/>
          <w:lang w:val="el-GR" w:eastAsia="en-US"/>
        </w:rPr>
      </w:pPr>
    </w:p>
    <w:p w14:paraId="4DD0DD2F" w14:textId="36A0842F" w:rsidR="00C821FF" w:rsidRPr="00A963B6" w:rsidRDefault="000905BF" w:rsidP="000905BF">
      <w:pPr>
        <w:pStyle w:val="Style3"/>
        <w:jc w:val="right"/>
        <w:rPr>
          <w:rFonts w:ascii="Calibri Light" w:hAnsi="Calibri Light" w:cs="Calibri Light"/>
          <w:sz w:val="24"/>
          <w:szCs w:val="24"/>
        </w:rPr>
      </w:pPr>
      <w:r w:rsidRPr="00A963B6">
        <w:rPr>
          <w:rFonts w:ascii="Calibri Light" w:hAnsi="Calibri Light" w:cs="Calibri Light"/>
          <w:b/>
          <w:bCs w:val="0"/>
          <w:sz w:val="24"/>
          <w:szCs w:val="24"/>
        </w:rPr>
        <w:t xml:space="preserve">ΠΕΡΙΠΤΩΣΗ ΧΡΗΣΗΣ </w:t>
      </w:r>
      <w:r w:rsidR="00A963B6" w:rsidRPr="00A963B6">
        <w:rPr>
          <w:rFonts w:ascii="Calibri Light" w:hAnsi="Calibri Light" w:cs="Calibri Light"/>
          <w:b/>
          <w:bCs w:val="0"/>
          <w:sz w:val="24"/>
          <w:szCs w:val="24"/>
          <w:lang w:val="en-US"/>
        </w:rPr>
        <w:t>6</w:t>
      </w:r>
      <w:r w:rsidRPr="00A963B6">
        <w:rPr>
          <w:rFonts w:ascii="Calibri Light" w:hAnsi="Calibri Light" w:cs="Calibri Light"/>
          <w:b/>
          <w:bCs w:val="0"/>
          <w:sz w:val="24"/>
          <w:szCs w:val="24"/>
        </w:rPr>
        <w:t>:</w:t>
      </w:r>
      <w:r w:rsidRPr="00A963B6">
        <w:rPr>
          <w:rFonts w:ascii="Calibri Light" w:hAnsi="Calibri Light" w:cs="Calibri Light"/>
          <w:sz w:val="24"/>
          <w:szCs w:val="24"/>
        </w:rPr>
        <w:t xml:space="preserve"> </w:t>
      </w:r>
      <w:r w:rsidRPr="00A963B6">
        <w:rPr>
          <w:rFonts w:ascii="Calibri Light" w:hAnsi="Calibri Light" w:cs="Calibri Light"/>
          <w:sz w:val="24"/>
          <w:szCs w:val="24"/>
          <w:lang w:val="el" w:eastAsia="en-US"/>
        </w:rPr>
        <w:t>Επεξεργασία τοίχων</w:t>
      </w:r>
    </w:p>
    <w:p w14:paraId="031AB068" w14:textId="7AB684D8" w:rsidR="00C821FF" w:rsidRPr="004A7BE1" w:rsidRDefault="00C821FF" w:rsidP="00C821FF">
      <w:pPr>
        <w:pStyle w:val="Style3"/>
        <w:rPr>
          <w:rFonts w:ascii="Calibri Light" w:hAnsi="Calibri Light" w:cs="Calibri Light"/>
          <w:lang w:eastAsia="en-US"/>
        </w:rPr>
      </w:pPr>
      <w:r w:rsidRPr="004A7BE1">
        <w:rPr>
          <w:rFonts w:ascii="Calibri Light" w:hAnsi="Calibri Light" w:cs="Calibri Light"/>
          <w:lang w:eastAsia="en-US"/>
        </w:rPr>
        <w:t xml:space="preserve">ΒΑΣΙΚΗ ΡΟΗ: </w:t>
      </w:r>
    </w:p>
    <w:p w14:paraId="16F06E8F" w14:textId="1D7A97B5" w:rsidR="00C821FF" w:rsidRPr="004A7BE1" w:rsidRDefault="00C821FF">
      <w:pPr>
        <w:pStyle w:val="Style2"/>
        <w:numPr>
          <w:ilvl w:val="0"/>
          <w:numId w:val="22"/>
        </w:numPr>
        <w:rPr>
          <w:rFonts w:ascii="Calibri Light" w:hAnsi="Calibri Light" w:cs="Calibri Light"/>
          <w:lang w:val="el-GR" w:eastAsia="en-US"/>
        </w:rPr>
      </w:pPr>
      <w:r w:rsidRPr="004A7BE1">
        <w:rPr>
          <w:rFonts w:ascii="Calibri Light" w:hAnsi="Calibri Light" w:cs="Calibri Light"/>
          <w:lang w:val="el-GR" w:eastAsia="en-US"/>
        </w:rPr>
        <w:t>Ο χρήστης επιλέγει την επεξεργασία τοίχων.</w:t>
      </w:r>
    </w:p>
    <w:p w14:paraId="20CE11E2"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βρίσκει τους τοίχους που υπάρχουν στο δωμάτιο και τους εμφανίζει στο χρήστη.</w:t>
      </w:r>
    </w:p>
    <w:p w14:paraId="1C90CBD8"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τον τοίχο που επιθυμεί να επεξεργαστεί και το συγκεκριμένο κομμάτι του τοίχου.</w:t>
      </w:r>
    </w:p>
    <w:p w14:paraId="79E8CE8B"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ελέγχει αν υπάρχουν αντικείμενα στο συγκεκριμένο κομμάτι του τοίχου τα οποία μπορεί να επηρεαστούν από τις αλλαγές, υποδεικνύει στο χρήστη τα υπάρχοντα αντικείμενα και τον ρωτάει τι θέλει να κάνει με αυτά τα αντικείμενα(Προσωρινή μετακίνηση σε άλλο σημείο ή μόνιμη διαγραφή).</w:t>
      </w:r>
    </w:p>
    <w:p w14:paraId="7348A9B9"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να μετακινήσει τα αντικείμενα σε άλλο σημείο προσωρινά.</w:t>
      </w:r>
    </w:p>
    <w:p w14:paraId="45A40888"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αποθηκεύει τις αρχικές θέσεις των αντικειμένων και αναζητά χώρους στο δωμάτιο όπου τα αντικείμενα χωράνε και μπορούν να τοποθετηθούν και δείχνει τις επιλογές αυτές στο χρήστη.</w:t>
      </w:r>
    </w:p>
    <w:p w14:paraId="40E819A8"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μία από τις διαθέσιμες επιλογές και τα έπιπλα μετακινούνται εκεί.</w:t>
      </w:r>
    </w:p>
    <w:p w14:paraId="232D0A1D"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υποδεικνύει τις επιλογές επεξεργασίας για το κομμάτι του τοίχου.</w:t>
      </w:r>
    </w:p>
    <w:p w14:paraId="11E9CA56"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επιλέγει την επιλογή που θέλει να εφαρμόσει.</w:t>
      </w:r>
    </w:p>
    <w:p w14:paraId="510409E0"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 xml:space="preserve">Το σύστημα αντλεί πληροφορίες από την κατηγορία χρηστών που έχει καταταχθεί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 </w:t>
      </w:r>
      <w:r w:rsidRPr="004A7BE1">
        <w:rPr>
          <w:rFonts w:ascii="Calibri Light" w:hAnsi="Calibri Light" w:cs="Calibri Light"/>
          <w:strike/>
          <w:lang w:val="el-GR" w:eastAsia="en-US"/>
        </w:rPr>
        <w:t>(πχ σε μία υποθετική επιλογή «Επεξεργασία χρωμάτων τοίχου» και υποθέτοντας ότι το σύστημα εντοπίζει ότι ο χρήστης ανήκει σε μία επίσης υποθετική κατηγορία «Φυσιολάτρης», θα βάλει ως πρώτες επιλογές χρωμάτων αποχρώσεις του πράσινου, του κίτρινου, κλπ ενώως τελευταίες επιλογές αποχρώσεις του γκρι, μωβ κλπ)</w:t>
      </w:r>
    </w:p>
    <w:p w14:paraId="22FBBEE7"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lastRenderedPageBreak/>
        <w:t xml:space="preserve">Ο χρήστης συμπληρώνει τα αντίστοιχα πεδία. </w:t>
      </w:r>
    </w:p>
    <w:p w14:paraId="2ED7664E"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εφαρμόζει τις αλλαγές που επιθυμεί ο χρήστης και υποδεικνύει την τελική μορφή του κομματιού του τοίχου.</w:t>
      </w:r>
    </w:p>
    <w:p w14:paraId="187C95A1" w14:textId="77777777" w:rsidR="00C821FF" w:rsidRPr="004A7BE1" w:rsidRDefault="00C821FF" w:rsidP="00C821FF">
      <w:pPr>
        <w:pStyle w:val="Style2"/>
        <w:rPr>
          <w:rFonts w:ascii="Calibri Light" w:hAnsi="Calibri Light" w:cs="Calibri Light"/>
          <w:lang w:val="el-GR" w:eastAsia="en-US"/>
        </w:rPr>
      </w:pPr>
      <w:r w:rsidRPr="004A7BE1">
        <w:rPr>
          <w:rFonts w:ascii="Calibri Light" w:hAnsi="Calibri Light" w:cs="Calibri Light"/>
          <w:lang w:val="el-GR" w:eastAsia="en-US"/>
        </w:rPr>
        <w:t>Ο χρήστης επιβεβαιώνει τις επιλογές του και επιλέγει να τις αποθηκεύσει.</w:t>
      </w:r>
    </w:p>
    <w:p w14:paraId="0897A28B" w14:textId="77777777" w:rsidR="00A963B6" w:rsidRDefault="00C821FF" w:rsidP="00A963B6">
      <w:pPr>
        <w:pStyle w:val="Style2"/>
        <w:rPr>
          <w:rFonts w:ascii="Calibri Light" w:hAnsi="Calibri Light" w:cs="Calibri Light"/>
          <w:lang w:val="el-GR" w:eastAsia="en-US"/>
        </w:rPr>
      </w:pPr>
      <w:r w:rsidRPr="004A7BE1">
        <w:rPr>
          <w:rFonts w:ascii="Calibri Light" w:hAnsi="Calibri Light" w:cs="Calibri Light"/>
          <w:lang w:val="el-GR" w:eastAsia="en-US"/>
        </w:rPr>
        <w:t>Το σύστημα αποθηκεύει το νέο κομμάτι του τοίχου και μετακινεί τα αντικείμενα που υπήρχαν, πίσω στις αρχικές του θέσεις.</w:t>
      </w:r>
    </w:p>
    <w:p w14:paraId="519EFF0E" w14:textId="77777777" w:rsidR="00A963B6" w:rsidRDefault="00A963B6" w:rsidP="00A963B6">
      <w:pPr>
        <w:pStyle w:val="Style2"/>
        <w:numPr>
          <w:ilvl w:val="0"/>
          <w:numId w:val="0"/>
        </w:numPr>
        <w:ind w:left="360"/>
        <w:rPr>
          <w:rFonts w:ascii="Calibri Light" w:hAnsi="Calibri Light" w:cs="Calibri Light"/>
          <w:lang w:val="el-GR" w:eastAsia="en-US"/>
        </w:rPr>
      </w:pPr>
    </w:p>
    <w:p w14:paraId="6300DB79" w14:textId="77777777" w:rsidR="00A963B6" w:rsidRDefault="00C821FF" w:rsidP="00A963B6">
      <w:pPr>
        <w:pStyle w:val="Style2"/>
        <w:numPr>
          <w:ilvl w:val="0"/>
          <w:numId w:val="0"/>
        </w:numPr>
        <w:ind w:left="360"/>
        <w:rPr>
          <w:rFonts w:ascii="Calibri Light" w:hAnsi="Calibri Light" w:cs="Calibri Light"/>
          <w:lang w:eastAsia="en-US"/>
        </w:rPr>
      </w:pPr>
      <w:r w:rsidRPr="00A963B6">
        <w:rPr>
          <w:rFonts w:ascii="Calibri Light" w:hAnsi="Calibri Light" w:cs="Calibri Light"/>
          <w:lang w:eastAsia="en-US"/>
        </w:rPr>
        <w:t>Εναλλακτική ροή 1:</w:t>
      </w:r>
    </w:p>
    <w:p w14:paraId="5216BDA8" w14:textId="77777777" w:rsidR="00C47FC7" w:rsidRDefault="00C821FF" w:rsidP="00A963B6">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4.</w:t>
      </w:r>
      <w:r w:rsidRPr="004A7BE1">
        <w:rPr>
          <w:rFonts w:ascii="Calibri Light" w:hAnsi="Calibri Light" w:cs="Calibri Light"/>
          <w:lang w:val="en-US" w:eastAsia="en-US"/>
        </w:rPr>
        <w:t>a</w:t>
      </w:r>
      <w:r w:rsidRPr="004A7BE1">
        <w:rPr>
          <w:rFonts w:ascii="Calibri Light" w:hAnsi="Calibri Light" w:cs="Calibri Light"/>
          <w:lang w:eastAsia="en-US"/>
        </w:rPr>
        <w:t>.1. Το σύστημα εντοπίζει ότι στο κομμάτι του τοίχου που επιθυμεί να επεξεργαστεί ο χρήστης υπάρχουν πόρτες, παράθυρα ή/και πρίζες τα οποία έχουν κοπεί στη μέση, κάτι που δεν επιτρέπεται. Το σύστημα απορρίπτει την επιλογή κομματιού τοίχου του χρήστη, δίνοντας του αντίστοιχο επεξηγηματικό μήνυμα.</w:t>
      </w:r>
    </w:p>
    <w:p w14:paraId="08CAF99F" w14:textId="77777777" w:rsidR="003B1583" w:rsidRDefault="00C821FF" w:rsidP="00C47FC7">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4.α.2. Η περίπτωση χρήσης επιστρέφει το χρήστη στο βήμα 3 της βασικής ροής, και αυτό επαναλαμβάνεται μέχρι ο χρήστης να επιλέξει αποδεκτό κομμάτι τοίχου.</w:t>
      </w:r>
    </w:p>
    <w:p w14:paraId="6E6BE13D" w14:textId="77777777" w:rsidR="003B1583" w:rsidRDefault="003B1583" w:rsidP="00C47FC7">
      <w:pPr>
        <w:pStyle w:val="Style2"/>
        <w:numPr>
          <w:ilvl w:val="0"/>
          <w:numId w:val="0"/>
        </w:numPr>
        <w:ind w:left="360"/>
        <w:rPr>
          <w:rFonts w:ascii="Calibri Light" w:hAnsi="Calibri Light" w:cs="Calibri Light"/>
          <w:lang w:eastAsia="en-US"/>
        </w:rPr>
      </w:pPr>
    </w:p>
    <w:p w14:paraId="382F0BF8" w14:textId="77777777" w:rsidR="003B1583" w:rsidRDefault="00C821FF" w:rsidP="003B1583">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Εναλλακτική ροή 2:</w:t>
      </w:r>
    </w:p>
    <w:p w14:paraId="1EB5066C" w14:textId="77777777" w:rsidR="004820C6" w:rsidRDefault="003B1583" w:rsidP="003B1583">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4.</w:t>
      </w:r>
      <w:r w:rsidRPr="004A7BE1">
        <w:rPr>
          <w:rFonts w:ascii="Calibri Light" w:hAnsi="Calibri Light" w:cs="Calibri Light"/>
          <w:lang w:val="en-US" w:eastAsia="en-US"/>
        </w:rPr>
        <w:t>b</w:t>
      </w:r>
      <w:r w:rsidRPr="004A7BE1">
        <w:rPr>
          <w:rFonts w:ascii="Calibri Light" w:hAnsi="Calibri Light" w:cs="Calibri Light"/>
          <w:lang w:eastAsia="en-US"/>
        </w:rPr>
        <w:t>.1. Το σύστημα εντοπίζει ότι στο κομμάτι τοίχου που έχει επιλέξει ο χρήστης δεν υπάρχει τίποτα ή υπάρχουν πόρτες, παράθυρα ή/και πρίζες. Αυτά τα αντικείμενα δεν μετακινούνται προσωρινά κατά τη διάρκεια αλλαγών, όπως και σε πραγματικές συνθήκες, οπότε η περίπτωση χρήσης συνεχίζει στο βήμα 8 της βασικής ροής.</w:t>
      </w:r>
    </w:p>
    <w:p w14:paraId="7EB86EA0" w14:textId="77777777" w:rsidR="004820C6" w:rsidRDefault="004820C6" w:rsidP="003B1583">
      <w:pPr>
        <w:pStyle w:val="Style2"/>
        <w:numPr>
          <w:ilvl w:val="0"/>
          <w:numId w:val="0"/>
        </w:numPr>
        <w:ind w:left="360"/>
        <w:rPr>
          <w:rFonts w:ascii="Calibri Light" w:hAnsi="Calibri Light" w:cs="Calibri Light"/>
          <w:lang w:eastAsia="en-US"/>
        </w:rPr>
      </w:pPr>
    </w:p>
    <w:p w14:paraId="1E7746BE" w14:textId="77777777" w:rsidR="00566B62" w:rsidRDefault="003B1583" w:rsidP="00566B62">
      <w:pPr>
        <w:pStyle w:val="Style2"/>
        <w:numPr>
          <w:ilvl w:val="0"/>
          <w:numId w:val="0"/>
        </w:numPr>
        <w:ind w:left="360"/>
        <w:rPr>
          <w:rFonts w:ascii="Calibri Light" w:hAnsi="Calibri Light" w:cs="Calibri Light"/>
          <w:lang w:eastAsia="en-US"/>
        </w:rPr>
      </w:pPr>
      <w:r w:rsidRPr="003B1583">
        <w:rPr>
          <w:rFonts w:ascii="Calibri Light" w:hAnsi="Calibri Light" w:cs="Calibri Light"/>
          <w:lang w:eastAsia="en-US"/>
        </w:rPr>
        <w:t>Εναλλακτική ροή 3:</w:t>
      </w:r>
    </w:p>
    <w:p w14:paraId="3F819196" w14:textId="77777777" w:rsidR="00760189" w:rsidRDefault="003B1583" w:rsidP="00760189">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5.</w:t>
      </w:r>
      <w:r w:rsidRPr="004A7BE1">
        <w:rPr>
          <w:rFonts w:ascii="Calibri Light" w:hAnsi="Calibri Light" w:cs="Calibri Light"/>
          <w:lang w:val="en-US" w:eastAsia="en-US"/>
        </w:rPr>
        <w:t>a</w:t>
      </w:r>
      <w:r w:rsidRPr="004A7BE1">
        <w:rPr>
          <w:rFonts w:ascii="Calibri Light" w:hAnsi="Calibri Light" w:cs="Calibri Light"/>
          <w:lang w:eastAsia="en-US"/>
        </w:rPr>
        <w:t>.1. Ο χρήστης επιλέγει διαγραφή των αντικειμένων.</w:t>
      </w:r>
    </w:p>
    <w:p w14:paraId="66C3C334" w14:textId="77777777" w:rsidR="00760189" w:rsidRDefault="003B1583" w:rsidP="00760189">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5.</w:t>
      </w:r>
      <w:r w:rsidRPr="004A7BE1">
        <w:rPr>
          <w:rFonts w:ascii="Calibri Light" w:hAnsi="Calibri Light" w:cs="Calibri Light"/>
          <w:lang w:val="en-US" w:eastAsia="en-US"/>
        </w:rPr>
        <w:t>a</w:t>
      </w:r>
      <w:r w:rsidRPr="004A7BE1">
        <w:rPr>
          <w:rFonts w:ascii="Calibri Light" w:hAnsi="Calibri Light" w:cs="Calibri Light"/>
          <w:lang w:eastAsia="en-US"/>
        </w:rPr>
        <w:t>.2. Το σύστημα διαγράφει τα αντικείμενα του συγκεκριμένου κομματιού τοίχου από το δωμάτιο.</w:t>
      </w:r>
    </w:p>
    <w:p w14:paraId="28F9AF2F" w14:textId="0152F669" w:rsidR="003B1583" w:rsidRPr="004A7BE1" w:rsidRDefault="003B1583" w:rsidP="00760189">
      <w:pPr>
        <w:pStyle w:val="Style2"/>
        <w:numPr>
          <w:ilvl w:val="0"/>
          <w:numId w:val="0"/>
        </w:numPr>
        <w:ind w:left="360"/>
        <w:rPr>
          <w:rFonts w:ascii="Calibri Light" w:hAnsi="Calibri Light" w:cs="Calibri Light"/>
          <w:lang w:eastAsia="en-US"/>
        </w:rPr>
      </w:pPr>
      <w:r w:rsidRPr="004A7BE1">
        <w:rPr>
          <w:rFonts w:ascii="Calibri Light" w:hAnsi="Calibri Light" w:cs="Calibri Light"/>
          <w:lang w:eastAsia="en-US"/>
        </w:rPr>
        <w:t>5.</w:t>
      </w:r>
      <w:r w:rsidRPr="004A7BE1">
        <w:rPr>
          <w:rFonts w:ascii="Calibri Light" w:hAnsi="Calibri Light" w:cs="Calibri Light"/>
          <w:lang w:val="en-US" w:eastAsia="en-US"/>
        </w:rPr>
        <w:t>a</w:t>
      </w:r>
      <w:r w:rsidRPr="004A7BE1">
        <w:rPr>
          <w:rFonts w:ascii="Calibri Light" w:hAnsi="Calibri Light" w:cs="Calibri Light"/>
          <w:lang w:eastAsia="en-US"/>
        </w:rPr>
        <w:t>.3. Η περίπτωση χρήσης συνεχίζεται από το βήμα 8 της βασικής ροής.</w:t>
      </w:r>
    </w:p>
    <w:p w14:paraId="3E69F565" w14:textId="77777777" w:rsidR="00760189" w:rsidRDefault="003B1583" w:rsidP="00760189">
      <w:pPr>
        <w:pStyle w:val="Style3"/>
        <w:numPr>
          <w:ilvl w:val="0"/>
          <w:numId w:val="0"/>
        </w:numPr>
        <w:ind w:firstLine="360"/>
        <w:rPr>
          <w:rFonts w:ascii="Calibri Light" w:hAnsi="Calibri Light" w:cs="Calibri Light"/>
          <w:lang w:eastAsia="en-US"/>
        </w:rPr>
      </w:pPr>
      <w:r w:rsidRPr="00760189">
        <w:rPr>
          <w:rFonts w:ascii="Calibri Light" w:hAnsi="Calibri Light" w:cs="Calibri Light"/>
          <w:lang w:eastAsia="en-US"/>
        </w:rPr>
        <w:lastRenderedPageBreak/>
        <w:t>Εναλλακτική ροή 4:</w:t>
      </w:r>
    </w:p>
    <w:p w14:paraId="4221367F"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6.</w:t>
      </w:r>
      <w:r w:rsidRPr="004A7BE1">
        <w:rPr>
          <w:rFonts w:ascii="Calibri Light" w:hAnsi="Calibri Light" w:cs="Calibri Light"/>
          <w:lang w:val="en-US" w:eastAsia="en-US"/>
        </w:rPr>
        <w:t>a</w:t>
      </w:r>
      <w:r w:rsidRPr="004A7BE1">
        <w:rPr>
          <w:rFonts w:ascii="Calibri Light" w:hAnsi="Calibri Light" w:cs="Calibri Light"/>
          <w:lang w:eastAsia="en-US"/>
        </w:rPr>
        <w:t xml:space="preserve">.1. Το σύστημα δε βρίσκει κανένα χώρο όπου να μπορούν να χωρέσουν όλα τα αντικείμενα που είχε ο </w:t>
      </w:r>
      <w:r w:rsidR="00760189">
        <w:rPr>
          <w:rFonts w:ascii="Calibri Light" w:hAnsi="Calibri Light" w:cs="Calibri Light"/>
          <w:lang w:eastAsia="en-US"/>
        </w:rPr>
        <w:t xml:space="preserve"> </w:t>
      </w:r>
      <w:r w:rsidRPr="004A7BE1">
        <w:rPr>
          <w:rFonts w:ascii="Calibri Light" w:hAnsi="Calibri Light" w:cs="Calibri Light"/>
          <w:lang w:eastAsia="en-US"/>
        </w:rPr>
        <w:t>χρήστης στον τοίχο του, οπότε εμφανίζει στο χρήστη αντίστοιχο ενημερωτικό μήνυμα όπου τον προτρέπει να επεξεργαστεί τον τοίχο σε μικρότερα κομμάτια ή να διαγράψει τα έπιπλα.</w:t>
      </w:r>
    </w:p>
    <w:p w14:paraId="4ECC09B2"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6.</w:t>
      </w:r>
      <w:r w:rsidRPr="004A7BE1">
        <w:rPr>
          <w:rFonts w:ascii="Calibri Light" w:hAnsi="Calibri Light" w:cs="Calibri Light"/>
          <w:lang w:val="en-US" w:eastAsia="en-US"/>
        </w:rPr>
        <w:t>a</w:t>
      </w:r>
      <w:r w:rsidRPr="004A7BE1">
        <w:rPr>
          <w:rFonts w:ascii="Calibri Light" w:hAnsi="Calibri Light" w:cs="Calibri Light"/>
          <w:lang w:eastAsia="en-US"/>
        </w:rPr>
        <w:t>.2. Ο χρήστης επιλέγει ΟΚ. Το σύστημα εμφανίζει και πάλι μαρκαρισμένους τους διαθέσιμους τοίχους και η περίπτωση χρήσης επιστρέφει το χρήστη στο βήμα 3 της βασικής ροής.(Στο βήμα 3 μπορεί να επιλέξει μικρότερο κομμάτι τοίχου και να συνεχίσει κανονικά, ή μπορεί να επιλέξει το ίδιο κομμάτι τοίχου και μετά στο βήμα 4 να επιλέξει να διαγράψει τα έπιπλα.)</w:t>
      </w:r>
    </w:p>
    <w:p w14:paraId="0F34DA28" w14:textId="77777777" w:rsidR="00760189" w:rsidRDefault="00760189" w:rsidP="00760189">
      <w:pPr>
        <w:pStyle w:val="Style3"/>
        <w:numPr>
          <w:ilvl w:val="0"/>
          <w:numId w:val="0"/>
        </w:numPr>
        <w:ind w:left="360"/>
        <w:rPr>
          <w:rFonts w:ascii="Calibri Light" w:hAnsi="Calibri Light" w:cs="Calibri Light"/>
          <w:lang w:eastAsia="en-US"/>
        </w:rPr>
      </w:pPr>
    </w:p>
    <w:p w14:paraId="59A2C56F" w14:textId="77777777" w:rsidR="00760189" w:rsidRDefault="003B1583" w:rsidP="00760189">
      <w:pPr>
        <w:pStyle w:val="Style3"/>
        <w:numPr>
          <w:ilvl w:val="0"/>
          <w:numId w:val="0"/>
        </w:numPr>
        <w:ind w:left="360"/>
        <w:rPr>
          <w:rFonts w:ascii="Calibri Light" w:hAnsi="Calibri Light" w:cs="Calibri Light"/>
          <w:lang w:eastAsia="en-US"/>
        </w:rPr>
      </w:pPr>
      <w:r w:rsidRPr="00760189">
        <w:rPr>
          <w:rFonts w:ascii="Calibri Light" w:hAnsi="Calibri Light" w:cs="Calibri Light"/>
          <w:lang w:eastAsia="en-US"/>
        </w:rPr>
        <w:t>Εναλλακτική ροή 5:</w:t>
      </w:r>
    </w:p>
    <w:p w14:paraId="5262B3FD"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 xml:space="preserve">.1. Ο χρήστης επιλέγει να διαγράψει ένα τοίχο που έχει πόρτες, παράθυρα ή/και πρίζες. </w:t>
      </w:r>
    </w:p>
    <w:p w14:paraId="039E73AB" w14:textId="77777777" w:rsidR="00760189" w:rsidRDefault="003B1583" w:rsidP="00760189">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.2. Το σύστημα προειδοποιεί το χρήστη ότι μαζί με τον τοίχο θα διαγραφούν και τα συγκεκριμένα αντικείμενα και του δίνει την επιλογή να συνεχίσει ή να ακυρώσει.</w:t>
      </w:r>
    </w:p>
    <w:p w14:paraId="219C6A21" w14:textId="77777777" w:rsidR="006F0BA0"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.3. Ο χρήστης επιλέγει να συνεχίσει και το σύστημα επιστρέφει το τελικό αποτέλεσμα της επεξεργασίας.</w:t>
      </w:r>
    </w:p>
    <w:p w14:paraId="07721FBA" w14:textId="77777777" w:rsidR="006F0BA0" w:rsidRDefault="006F0BA0" w:rsidP="006F0BA0">
      <w:pPr>
        <w:pStyle w:val="Style3"/>
        <w:numPr>
          <w:ilvl w:val="0"/>
          <w:numId w:val="0"/>
        </w:numPr>
        <w:ind w:left="360"/>
        <w:rPr>
          <w:rFonts w:ascii="Calibri Light" w:hAnsi="Calibri Light" w:cs="Calibri Light"/>
          <w:lang w:eastAsia="en-US"/>
        </w:rPr>
      </w:pPr>
    </w:p>
    <w:p w14:paraId="03CDCEF3" w14:textId="77777777" w:rsidR="006F0BA0"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Εναλλακτική ροή 5.1:</w:t>
      </w:r>
    </w:p>
    <w:p w14:paraId="4A71B176" w14:textId="77777777" w:rsidR="006F0BA0"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.3.</w:t>
      </w:r>
      <w:r w:rsidRPr="004A7BE1">
        <w:rPr>
          <w:rFonts w:ascii="Calibri Light" w:hAnsi="Calibri Light" w:cs="Calibri Light"/>
          <w:lang w:val="en-US" w:eastAsia="en-US"/>
        </w:rPr>
        <w:t>a</w:t>
      </w:r>
      <w:r w:rsidRPr="004A7BE1">
        <w:rPr>
          <w:rFonts w:ascii="Calibri Light" w:hAnsi="Calibri Light" w:cs="Calibri Light"/>
          <w:lang w:eastAsia="en-US"/>
        </w:rPr>
        <w:t>.1. Ο χρήστης επιλέγει να κάνει ακύρωση.</w:t>
      </w:r>
    </w:p>
    <w:p w14:paraId="2ACE1CF5" w14:textId="628604C4" w:rsidR="003B1583" w:rsidRPr="004A7BE1" w:rsidRDefault="003B1583" w:rsidP="006F0BA0">
      <w:pPr>
        <w:pStyle w:val="Style3"/>
        <w:numPr>
          <w:ilvl w:val="0"/>
          <w:numId w:val="0"/>
        </w:numPr>
        <w:ind w:left="360"/>
        <w:rPr>
          <w:rFonts w:ascii="Calibri Light" w:hAnsi="Calibri Light" w:cs="Calibri Light"/>
          <w:lang w:eastAsia="en-US"/>
        </w:rPr>
      </w:pPr>
      <w:r w:rsidRPr="004A7BE1">
        <w:rPr>
          <w:rFonts w:ascii="Calibri Light" w:hAnsi="Calibri Light" w:cs="Calibri Light"/>
          <w:lang w:eastAsia="en-US"/>
        </w:rPr>
        <w:t>9.</w:t>
      </w:r>
      <w:r w:rsidRPr="004A7BE1">
        <w:rPr>
          <w:rFonts w:ascii="Calibri Light" w:hAnsi="Calibri Light" w:cs="Calibri Light"/>
          <w:lang w:val="en-US" w:eastAsia="en-US"/>
        </w:rPr>
        <w:t>a</w:t>
      </w:r>
      <w:r w:rsidRPr="004A7BE1">
        <w:rPr>
          <w:rFonts w:ascii="Calibri Light" w:hAnsi="Calibri Light" w:cs="Calibri Light"/>
          <w:lang w:eastAsia="en-US"/>
        </w:rPr>
        <w:t>.3.</w:t>
      </w:r>
      <w:r w:rsidRPr="004A7BE1">
        <w:rPr>
          <w:rFonts w:ascii="Calibri Light" w:hAnsi="Calibri Light" w:cs="Calibri Light"/>
          <w:lang w:val="en-US" w:eastAsia="en-US"/>
        </w:rPr>
        <w:t>a</w:t>
      </w:r>
      <w:r w:rsidRPr="004A7BE1">
        <w:rPr>
          <w:rFonts w:ascii="Calibri Light" w:hAnsi="Calibri Light" w:cs="Calibri Light"/>
          <w:lang w:eastAsia="en-US"/>
        </w:rPr>
        <w:t>.2. Το σύστημα διαγράφει ότι επεξεργασία είχε γίνει μέχρι στιγμής και επιστρέφει το χρήστη στο βήμα 1 της βασικής ροής.</w:t>
      </w:r>
    </w:p>
    <w:p w14:paraId="4039AEA5" w14:textId="77777777" w:rsidR="003B1583" w:rsidRPr="004A7BE1" w:rsidRDefault="003B1583" w:rsidP="003B1583">
      <w:pPr>
        <w:spacing w:before="100" w:beforeAutospacing="1" w:after="240" w:line="259" w:lineRule="auto"/>
        <w:ind w:left="360"/>
        <w:rPr>
          <w:rFonts w:ascii="Calibri Light" w:eastAsia="Times New Roman" w:hAnsi="Calibri Light" w:cs="Calibri Light"/>
          <w:sz w:val="24"/>
          <w:szCs w:val="24"/>
          <w:lang w:val="el-GR" w:eastAsia="en-US"/>
        </w:rPr>
      </w:pPr>
    </w:p>
    <w:p w14:paraId="7FEDC4A5" w14:textId="77777777" w:rsidR="003B1583" w:rsidRPr="004A7BE1" w:rsidRDefault="003B1583" w:rsidP="003B1583">
      <w:pPr>
        <w:pStyle w:val="Style3"/>
        <w:rPr>
          <w:rFonts w:ascii="Calibri Light" w:hAnsi="Calibri Light" w:cs="Calibri Light"/>
          <w:lang w:eastAsia="en-US"/>
        </w:rPr>
      </w:pPr>
      <w:r w:rsidRPr="004A7BE1">
        <w:rPr>
          <w:rFonts w:ascii="Calibri Light" w:hAnsi="Calibri Light" w:cs="Calibri Light"/>
          <w:lang w:eastAsia="en-US"/>
        </w:rPr>
        <w:t>Παραδοχή:</w:t>
      </w:r>
    </w:p>
    <w:p w14:paraId="5F9DE839" w14:textId="77777777" w:rsidR="003B1583" w:rsidRPr="004A7BE1" w:rsidRDefault="003B1583" w:rsidP="003B1583">
      <w:pPr>
        <w:pStyle w:val="Style3"/>
        <w:rPr>
          <w:rFonts w:ascii="Calibri Light" w:hAnsi="Calibri Light" w:cs="Calibri Light"/>
          <w:lang w:eastAsia="en-US"/>
        </w:rPr>
      </w:pPr>
      <w:r w:rsidRPr="004A7BE1">
        <w:rPr>
          <w:rFonts w:ascii="Calibri Light" w:hAnsi="Calibri Light" w:cs="Calibri Light"/>
          <w:lang w:eastAsia="en-US"/>
        </w:rPr>
        <w:t xml:space="preserve">Ο χρήστης θα μπορεί να ορίσει και το χρώμα </w:t>
      </w:r>
      <w:r w:rsidRPr="004A7BE1">
        <w:rPr>
          <w:rFonts w:ascii="Calibri Light" w:hAnsi="Calibri Light" w:cs="Calibri Light"/>
          <w:lang w:val="en-US" w:eastAsia="en-US"/>
        </w:rPr>
        <w:t>transparent</w:t>
      </w:r>
      <w:r w:rsidRPr="004A7BE1">
        <w:rPr>
          <w:rFonts w:ascii="Calibri Light" w:hAnsi="Calibri Light" w:cs="Calibri Light"/>
          <w:lang w:eastAsia="en-US"/>
        </w:rPr>
        <w:t xml:space="preserve"> σε κάποιο τοίχο. Αυτό θα δηλώνει έναν ’αόρατο’ τοίχο, δηλαδή ένα πέρασμα από ένα δωμάτιο σε ένα άλλο, μεταξύ των οποίων δεν υπάρχει πόρτα, πχ χωλ-σαλόνι.</w:t>
      </w:r>
    </w:p>
    <w:p w14:paraId="44B538F6" w14:textId="77777777" w:rsidR="003B1583" w:rsidRPr="004A7BE1" w:rsidRDefault="003B1583" w:rsidP="00C47FC7">
      <w:pPr>
        <w:pStyle w:val="Style2"/>
        <w:numPr>
          <w:ilvl w:val="0"/>
          <w:numId w:val="0"/>
        </w:numPr>
        <w:ind w:left="360"/>
        <w:rPr>
          <w:rFonts w:ascii="Calibri Light" w:hAnsi="Calibri Light" w:cs="Calibri Light"/>
          <w:lang w:eastAsia="en-US"/>
        </w:rPr>
      </w:pPr>
    </w:p>
    <w:p w14:paraId="155B0F6C" w14:textId="6BB45A89" w:rsidR="007557E0" w:rsidRPr="004A7BE1" w:rsidRDefault="007557E0">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47C02" w14:textId="7245F10F" w:rsidR="00427082" w:rsidRPr="006F0BA0" w:rsidRDefault="00427082" w:rsidP="00427082">
      <w:pPr>
        <w:pStyle w:val="Style3"/>
        <w:jc w:val="right"/>
        <w:rPr>
          <w:rFonts w:ascii="Calibri Light" w:hAnsi="Calibri Light" w:cs="Calibri Light"/>
          <w:sz w:val="24"/>
          <w:szCs w:val="24"/>
        </w:rPr>
      </w:pPr>
      <w:r w:rsidRPr="006F0BA0">
        <w:rPr>
          <w:rFonts w:ascii="Calibri Light" w:hAnsi="Calibri Light" w:cs="Calibri Light"/>
          <w:b/>
          <w:bCs w:val="0"/>
          <w:sz w:val="24"/>
          <w:szCs w:val="24"/>
        </w:rPr>
        <w:t xml:space="preserve">ΠΕΡΙΠΤΩΣΗ ΧΡΗΣΗΣ </w:t>
      </w:r>
      <w:r w:rsidR="006F0BA0">
        <w:rPr>
          <w:rFonts w:ascii="Calibri Light" w:hAnsi="Calibri Light" w:cs="Calibri Light"/>
          <w:b/>
          <w:bCs w:val="0"/>
          <w:sz w:val="24"/>
          <w:szCs w:val="24"/>
        </w:rPr>
        <w:t>7</w:t>
      </w:r>
      <w:r w:rsidRPr="006F0BA0">
        <w:rPr>
          <w:rFonts w:ascii="Calibri Light" w:hAnsi="Calibri Light" w:cs="Calibri Light"/>
          <w:b/>
          <w:bCs w:val="0"/>
          <w:sz w:val="24"/>
          <w:szCs w:val="24"/>
        </w:rPr>
        <w:t>:</w:t>
      </w:r>
      <w:r w:rsidRPr="006F0BA0">
        <w:rPr>
          <w:rFonts w:ascii="Calibri Light" w:hAnsi="Calibri Light" w:cs="Calibri Light"/>
          <w:sz w:val="24"/>
          <w:szCs w:val="24"/>
        </w:rPr>
        <w:t xml:space="preserve"> ΔΗΜΙΟΥΡΓΙΑ ΔΩΜΑΤΙΟΥ</w:t>
      </w:r>
    </w:p>
    <w:p w14:paraId="53C62718" w14:textId="2266606D" w:rsidR="00427082" w:rsidRPr="004A7BE1" w:rsidRDefault="00427082" w:rsidP="00427082">
      <w:pPr>
        <w:pStyle w:val="Style3"/>
        <w:jc w:val="right"/>
        <w:rPr>
          <w:rFonts w:ascii="Calibri Light" w:hAnsi="Calibri Light" w:cs="Calibri Light"/>
        </w:rPr>
      </w:pPr>
    </w:p>
    <w:p w14:paraId="5FE95828"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15E7E727"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στο πλάνο σπιτιού έχει επιλέξει να δημιουργήσει ένα νέο δωμάτιο </w:t>
      </w:r>
    </w:p>
    <w:p w14:paraId="7C9B76DD"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14:paraId="732C0939"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υπολογίζει ποια είδη δωματίων έχουν είδη προστεθεί και πόσες φορές έχουν προστεθεί. </w:t>
      </w:r>
    </w:p>
    <w:p w14:paraId="7B6AC32B"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14:paraId="49CE4560"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έχει την δυνατότητα να επιλέξει έως και 3 είδη δωματίων από την λίστα είδη δωματίων. </w:t>
      </w:r>
    </w:p>
    <w:p w14:paraId="09485E5A"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συνθέτει τα είδη δωματίων που επιλέχτηκαν σε ένα συνολικό όνομα και, αναλόγως με την σειρά που επιλέχτηκαν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14:paraId="38585A71"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14:paraId="30928049"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αν το όνομα αυτό υπάρχει είδη, και αν ναι, το κάνει σε μορφή ώστε να είναι μοναδικό.</w:t>
      </w:r>
    </w:p>
    <w:p w14:paraId="7F50452F"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μεταφέρει τον χρήστη σε ένα κενό περιβάλλον σχεδιασμό</w:t>
      </w:r>
    </w:p>
    <w:p w14:paraId="457B2604"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έχει την δυνατότητα να επιλέξει μεταξύ ΣΧΕΔΙΑΣΜΟΣ ΔΩΜΑΤΙΟΥ ΜΕΣΩ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Ή ΣΧΕΔΙΑΣΜΟΣ ΔΩΜΑΤΙΟΥ ΜΕΣΩ ΠΕΡΙΒΑΛΛΟΝΤΟΣ ΕΦΑΡΜΟΓΗΣ</w:t>
      </w:r>
    </w:p>
    <w:p w14:paraId="206E50BB"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υπολογίζει τις διαστάσεις του δωματίου που δημιουργήθηκε.</w:t>
      </w:r>
    </w:p>
    <w:p w14:paraId="431BD147" w14:textId="77777777" w:rsidR="00427082" w:rsidRPr="004A7BE1" w:rsidRDefault="00427082" w:rsidP="00427082">
      <w:pPr>
        <w:numPr>
          <w:ilvl w:val="0"/>
          <w:numId w:val="24"/>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μεταβαίνει στην επεξεργασία δωματίου</w:t>
      </w:r>
    </w:p>
    <w:p w14:paraId="1D38653D"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0A3D6"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A17F2"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ΕΝΑΛΑΚΤΙΚΗ ΡΟΗ 1 : Ο χρήστης δεν επιλέγει είδος δωματίου</w:t>
      </w:r>
    </w:p>
    <w:p w14:paraId="09A5522B"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Ο χρήστης δεν επιλέγει κάποιο είδος δωματίου</w:t>
      </w:r>
    </w:p>
    <w:p w14:paraId="264DF864"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Το σύστημα ορίζει το είδος δωματίου «Γενικό δωμάτιο»,</w:t>
      </w:r>
    </w:p>
    <w:p w14:paraId="183ED3B8"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 Επιστροφή στο βήμα 10</w:t>
      </w:r>
    </w:p>
    <w:p w14:paraId="3D4D06F2"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F138B" w14:textId="2E0BF790"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2:Ο χρήστης δεν επιλέγει όνομα δωματίου</w:t>
      </w:r>
    </w:p>
    <w:p w14:paraId="7DBDC4D6"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 Ο χρήστης δεν επιλέγει κάποιο όνομα για το δωμάτιο, ούτε γράφει δικό του όνομα</w:t>
      </w:r>
    </w:p>
    <w:p w14:paraId="743543FE" w14:textId="77777777" w:rsidR="00427082" w:rsidRPr="004A7BE1" w:rsidRDefault="00427082" w:rsidP="0042708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7.2 Το σύστημα συμπληρώνει σαν όνομα το συνολικό είδος του δωματίου</w:t>
      </w:r>
    </w:p>
    <w:p w14:paraId="2B4D6F0C" w14:textId="3E0056BA" w:rsidR="00A5722D" w:rsidRPr="004A7BE1" w:rsidRDefault="0042708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 Επιστροφή στο βήμα 12</w:t>
      </w:r>
    </w:p>
    <w:p w14:paraId="2CF0C981" w14:textId="77777777" w:rsidR="00D84BB2" w:rsidRPr="004A7BE1" w:rsidRDefault="00D84BB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A6C0F" w14:textId="3E63E8C4" w:rsidR="00D84BB2" w:rsidRPr="00C714CA" w:rsidRDefault="00D84BB2" w:rsidP="00582306">
      <w:pPr>
        <w:jc w:val="right"/>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w:t>
      </w:r>
      <w:r w:rsidR="00C714CA">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714CA">
        <w:rPr>
          <w:rFonts w:ascii="Calibri Light" w:eastAsia="Microsoft YaHei UI Light" w:hAnsi="Calibri Light" w:cs="Calibri Light"/>
          <w:b/>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14CA">
        <w:rPr>
          <w:rFonts w:ascii="Calibri Light" w:eastAsia="Microsoft YaHei UI Light" w:hAnsi="Calibri Light" w:cs="Calibri Light"/>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«Αρχικός σχεδιασμός δωματίου μέσω περιβάλλοντος εφαρμογής»</w:t>
      </w:r>
    </w:p>
    <w:p w14:paraId="1FDDF24F" w14:textId="77777777" w:rsidR="00582306" w:rsidRPr="004A7BE1" w:rsidRDefault="00582306"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B01EF" w14:textId="2275E4F9" w:rsidR="00582306"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Προϋπόθεση: Ο χρήστης στην ΔΗΜΙΟΥΡΓΙΑ ΔΩΜΑΤΙΟΥ, βήμα 10 επιλέγει να κάνει ΑΡΧΙΚΟ </w:t>
      </w:r>
    </w:p>
    <w:p w14:paraId="6EE02D59" w14:textId="5D11EC81"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ΣΧΕΔΙΑΣΜΟΣ ΔΩΜΑΤΙΟΥ ΜΕΣΩ ΠΕΡΙΒΑΛΛΟΝΤΟΣ ΕΦΑΡΜΟΓΗΣ</w:t>
      </w:r>
    </w:p>
    <w:p w14:paraId="2938AE7D"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AAE53"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E99D8" w14:textId="77777777"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4770B854"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C4595"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14:paraId="50E64184"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εισάγει το σημείο στο οποίο επιθυμεί να ξεκινήσει την σχεδίαση του πρώτου τοίχο και έπειτα σχεδιάζει μία ευθεία γραμμή.</w:t>
      </w:r>
    </w:p>
    <w:p w14:paraId="2C6C3D5F"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δύο γωνίες στα αρχικά και τελικά σημεία της ευθείας και τα συνδέει δημιουργώντας έναν τοίχο.</w:t>
      </w:r>
    </w:p>
    <w:p w14:paraId="4F7B25E0"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αν το αρχικό και τελικό σημείο της γραμμής που σχεδιάστηκε από τον χρήστη είναι πολύ κοντά σε προ υπάρχουσες γωνίες. Αν υπάρχουν τότε συγχωνεύει την προηγούμενη γωνία με την καινούργια</w:t>
      </w:r>
    </w:p>
    <w:p w14:paraId="4268DD57"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αντιστοιχεί το μήκος του τοίχους που σχεδίασε ο χρήστης στο επίπεδο του περιβάλλοντος σε μέτρα με κατάλληλη κλίμακα μετατροπής. </w:t>
      </w:r>
    </w:p>
    <w:p w14:paraId="4C0019B6"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εάν υπάρχουν 3 ή περισσότεροι τοίχοι αυτοί την στιγμή στο σχέδιο. Εάν υπάρχουν, πήγαινε στο βήμα 10.</w:t>
      </w:r>
    </w:p>
    <w:p w14:paraId="3AE7436B"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αν θα προσθέσει καινούργιο τοίχο ή θα επιλέξει να αφαιρέσει έναν προηγούμενο τοίχο που έχει φτιάξει.</w:t>
      </w:r>
    </w:p>
    <w:p w14:paraId="551233B7"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14:paraId="3656D723"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Πήγαινε στο βήμα 2.</w:t>
      </w:r>
    </w:p>
    <w:p w14:paraId="3C882385"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14:paraId="4DC77BEF"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14:paraId="78EA58C3"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το δωμάτιο με τους τοίχους και το πάτωμα, χωρίς οι τοίχοι και το δωμάτιο να έχουν κάποιο ύψος ακόμα.</w:t>
      </w:r>
    </w:p>
    <w:p w14:paraId="515C21FB"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προτείνει κάποιο πιθανό εύρος ύψους του δωματίου με βάση τον τύπο του δωματίου</w:t>
      </w:r>
    </w:p>
    <w:p w14:paraId="56907ED0"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εισάγει το ύψος του δωματίου</w:t>
      </w:r>
    </w:p>
    <w:p w14:paraId="005DC93C"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εισάγει το απόλυτο μέτρο του ύψους στο δωμάτιου και σε όλους τους τοίχους του δωματίου.</w:t>
      </w:r>
    </w:p>
    <w:p w14:paraId="28FDA3D8" w14:textId="77777777" w:rsidR="00D84BB2" w:rsidRPr="004A7BE1" w:rsidRDefault="00D84BB2" w:rsidP="00D84BB2">
      <w:pPr>
        <w:numPr>
          <w:ilvl w:val="0"/>
          <w:numId w:val="25"/>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επιβεβαιώνει το τελικό σχέδιο</w:t>
      </w:r>
    </w:p>
    <w:p w14:paraId="25834CEB"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AA51E"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D5042" w14:textId="77777777"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1:Ο χρήστης εισάγει μόνο τις διαστάσεις μήκους και πλάτους, και δεν αφήνει τα πεδία κενά</w:t>
      </w:r>
    </w:p>
    <w:p w14:paraId="7DCCBE14" w14:textId="77777777"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4F7C2" w14:textId="3FFB575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14:paraId="7DC195EE" w14:textId="7CC19000"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1.α.2. Ο χρήστης εισάγει διαστάσεις μήκους και πλάτους</w:t>
      </w:r>
    </w:p>
    <w:p w14:paraId="06A1BE1B" w14:textId="280C2D28"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1.α.3.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14:paraId="4C4CD8E2" w14:textId="5F41A7F3"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1.α.4. Συνεχεία στο βήμα 12</w:t>
      </w:r>
    </w:p>
    <w:p w14:paraId="3B292500"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6BA0F" w14:textId="55CCE501"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2:Ο χρήστης εισάγει μόνο τις διαστάσεις μήκους και πλάτους, και αφήνει κάποια πεδία κενά</w:t>
      </w:r>
    </w:p>
    <w:p w14:paraId="5BF4DB98" w14:textId="77777777" w:rsidR="00D84BB2" w:rsidRPr="004A7BE1" w:rsidRDefault="00D84BB2" w:rsidP="00D84BB2">
      <w:pPr>
        <w:rPr>
          <w:rFonts w:ascii="Calibri Light" w:eastAsia="Microsoft YaHei UI Light" w:hAnsi="Calibri Light" w:cs="Calibri Light"/>
          <w:b/>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CB5B5" w14:textId="210EA784"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14:paraId="46239594" w14:textId="2B19EC0B"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1.β.2. Ο χρήστης ή δεν εισάγει διαστάσεις μήκους ή/και δεν εισάγει πλάτους.</w:t>
      </w:r>
    </w:p>
    <w:p w14:paraId="5E2E2AC7" w14:textId="21C2365E"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1.β.3.Το σύστημα συμπληρώνει τα κενά πεδία με τις προεπιλεγμένες τιμές για το συγκεκριμένο είδος δωματίου.</w:t>
      </w:r>
    </w:p>
    <w:p w14:paraId="2C2BF03B" w14:textId="1FF57E6A"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1.β.4. Το σύστημα δημιουργεί τέσσερίς γωνίες με τέσσερις τοίχους, με τους τοίχους να έχουν σαν μέτρα τις απόλυτες τιμές των μηκών και των πλατών που δόθηκαν στο χρήστη</w:t>
      </w:r>
    </w:p>
    <w:p w14:paraId="2CABDC67" w14:textId="0B58DA23"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1.β.5. Συνεχεία στο βήμα 12</w:t>
      </w:r>
    </w:p>
    <w:p w14:paraId="6C936BAA"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237F1" w14:textId="652AA2BF"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3:Ο χρήστης έχει επιλέξει να αφαιρέσει έναν τοίχο που έχει δημιουργήσει</w:t>
      </w:r>
    </w:p>
    <w:p w14:paraId="1BD8F4CA" w14:textId="15928D24"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7.α.1 Το σύστημα διαγράφει τον τοίχο που έχει επιλεχτεί από τον χρήστη.</w:t>
      </w:r>
    </w:p>
    <w:p w14:paraId="6D33B3DC" w14:textId="7404568D"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7.α.2 Το σύστημα ελέγχει εάν μετά την διαγράφη, υπάρχουν γωνίες τοιχών χωρίς τοίχους, και αν ναι, τα διαγράφει.</w:t>
      </w:r>
    </w:p>
    <w:p w14:paraId="7387EDE3" w14:textId="799149E6"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7.α.3.Επιστροφή στο βήμα 7</w:t>
      </w:r>
    </w:p>
    <w:p w14:paraId="40BE1E1E"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F725A" w14:textId="5858E3DE"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4:Ο χρήστης επιλέγει να συνεχίσει και υπάρχουν γωνίες στο σχέδιο χωρίς δύο τοίχους</w:t>
      </w:r>
    </w:p>
    <w:p w14:paraId="1B12B30D"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Το σύστημα ελέγχει εάν υπάρχουν γωνίες χωρίς δύο τοίχους στο σχέδιο και βρίσκει ότι υπάρχουν.</w:t>
      </w:r>
    </w:p>
    <w:p w14:paraId="376BB0B9"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Συνέχεια στο βήμα 7.</w:t>
      </w:r>
    </w:p>
    <w:p w14:paraId="3967691F"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A32F20" w14:textId="2C6FCEAF"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5:Ο χρήστης επιλέγει να συνεχίσει και όλες οι γωνίες έχουν δύο τοίχους</w:t>
      </w:r>
    </w:p>
    <w:p w14:paraId="7153C4AD"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Το σύστημα ελέγχει εάν υπάρχουν γωνίες χωρίς δύο τοίχους στο σχέδιο και βρίσκει ότι δεν υπάρχουν </w:t>
      </w:r>
    </w:p>
    <w:p w14:paraId="35AD09D3"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Ο χρήστης επιλέγει να διαγράψει κάποιο από τους υπάρχοντες τοίχους που έχει δημιουργήσει</w:t>
      </w:r>
    </w:p>
    <w:p w14:paraId="4A5EA98F"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Συνέχεια στην ΕΝΑΛΛΑΚΤΙΚΗ ΡΟΗ 3: Ο χρήστης έχει επιλέξει να αφαιρέσει έναν τοίχο που έχει δημιουργήσει</w:t>
      </w:r>
    </w:p>
    <w:p w14:paraId="2C9BBED9"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553E2"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8AEC90" w14:textId="767CCA75" w:rsidR="00D84BB2" w:rsidRPr="00C714CA" w:rsidRDefault="00D84BB2" w:rsidP="00D84BB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6: Ο χρήστης εισάγει δεν εισάγει διάσταση ύψους.</w:t>
      </w:r>
    </w:p>
    <w:p w14:paraId="59A2255B" w14:textId="77777777" w:rsidR="00D84BB2" w:rsidRPr="004A7BE1" w:rsidRDefault="00D84BB2" w:rsidP="00D84BB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14.1.Το σύστημα συμπληρώνει το κενά πεδίο με την προεπιλεγμένη τιμή που υπάρχει για το συγκεκριμένο είδος δωματίου.</w:t>
      </w:r>
    </w:p>
    <w:p w14:paraId="54A9D947" w14:textId="472F23CA" w:rsidR="00A5722D" w:rsidRPr="004A7BE1" w:rsidRDefault="00D84BB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14.2.Επιστροφή στο βήμα 15.</w:t>
      </w:r>
    </w:p>
    <w:p w14:paraId="55D47CFB" w14:textId="77777777" w:rsidR="00CB6452" w:rsidRPr="004A7BE1" w:rsidRDefault="00CB6452"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A99FA5" w14:textId="14E4D10D" w:rsidR="00CB6452" w:rsidRPr="00C714CA" w:rsidRDefault="00CB6452" w:rsidP="00CB6452">
      <w:pPr>
        <w:jc w:val="right"/>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b/>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ΠΕΡΙΠΤΩΣΗ ΧΡΗΣΗΣ </w:t>
      </w:r>
      <w:r w:rsidR="00C714CA">
        <w:rPr>
          <w:rFonts w:ascii="Calibri Light" w:eastAsia="Microsoft YaHei UI Light" w:hAnsi="Calibri Light" w:cs="Calibri Light"/>
          <w:b/>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C714CA">
        <w:rPr>
          <w:rFonts w:ascii="Calibri Light" w:eastAsia="Microsoft YaHei UI Light" w:hAnsi="Calibri Light" w:cs="Calibri Light"/>
          <w:b/>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714CA">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«Αρχικός Σχεδιασμός δωματίου με </w:t>
      </w:r>
      <w:r w:rsidRPr="00C714CA">
        <w:rPr>
          <w:rFonts w:ascii="Calibri Light" w:eastAsia="Microsoft YaHei UI Light" w:hAnsi="Calibri Light" w:cs="Calibri Light"/>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C714CA">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14CA">
        <w:rPr>
          <w:rFonts w:ascii="Calibri Light" w:eastAsia="Microsoft YaHei UI Light" w:hAnsi="Calibri Light" w:cs="Calibri Light"/>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C714CA">
        <w:rPr>
          <w:rFonts w:ascii="Calibri Light" w:eastAsia="Microsoft YaHei UI Light" w:hAnsi="Calibri Light" w:cs="Calibri Light"/>
          <w:bCs/>
          <w:color w:val="000000" w:themeColor="text1"/>
          <w:sz w:val="24"/>
          <w:szCs w:val="24"/>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5E76C6"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FF7142"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Προϋπόθεση: Ο χρήστης στην ΔΗΜΙΟΥΡΓΙΑ ΔΩΜΑΤΙΟΥ επιλέγει να δημιουργήσει το σχέδιο με ΑΡΧΙΚΟ ΣΧΕΔΙΑΣΜΟ ΔΩΜΑΤΙΟΥ ΜΕ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AUGMENTED</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REALITY</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A8B6F5"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7FC7DE"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ΒΑΣΙΚΗ ΡΟΗ</w:t>
      </w:r>
    </w:p>
    <w:p w14:paraId="51237AF2"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073F3"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14:paraId="32DD098B"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δίνει την αποδοχή του για πρόσβαση στην κάμερα και στο να κατέβουν ή τα κατάλληλα λογισμικά.</w:t>
      </w:r>
    </w:p>
    <w:p w14:paraId="64C3F249"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14:paraId="4C32BDB9"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δίνει στο σύστημα πληροφορίες για την φωτεινότητα του δωματίου, τις κινήσεις του κινητού και τις αλλαγές στην κάμερα.</w:t>
      </w:r>
    </w:p>
    <w:p w14:paraId="51A54EED"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14:paraId="4DD1C971"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εντοπίζει το κέντρο της οθόνης του κινητού του χρήστη και τοποθετεί εκεί το πεδίο ανίχνευσης του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29CABF"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συνέχεια σκανάρει μέσω της κάμερας το κομμάτι του πραγματικού χώρου που είναι σε αυτό το πεδίο ανίχνευσης που όρισε το σύστημα.</w:t>
      </w:r>
    </w:p>
    <w:p w14:paraId="5253BAEE"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δημιουργεί έναν δείκτη τοποθέτησης και το συνδέει με το στο κεντρικό κομμάτι του πεδίου ανίχνευσης </w:t>
      </w:r>
    </w:p>
    <w:p w14:paraId="7137297B"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14:paraId="6C3F3889" w14:textId="77777777"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Το σύστημα ελέγχει αν στα στοιχεία που λαμβάνει από 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14:paraId="13A1EC40" w14:textId="38C01C3D" w:rsidR="00CB6452" w:rsidRPr="004A7BE1" w:rsidRDefault="00CB6452" w:rsidP="00CB6452">
      <w:pPr>
        <w:numPr>
          <w:ilvl w:val="0"/>
          <w:numId w:val="26"/>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14:paraId="45F10E38"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φέρνει το κέντρο της οθόνης πάνω στο σημείο που είναι ο δείκτης και επιβεβαιώνει το σημείο που βρίσκεται ο δείκτης</w:t>
      </w:r>
    </w:p>
    <w:p w14:paraId="4BBB524F"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14:paraId="6C5183FA"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εάν θα επιβεβαιώσει το αποτέλεσμα ή θα το αναιρέσει.</w:t>
      </w:r>
    </w:p>
    <w:p w14:paraId="0E410183"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σύστημα ελέγχει εάν υπάρχουν τουλάχιστον 4 γωνίες και αν συνδεθεί όλες οι γωνίες με τοίχους μεταξύ τους και αν έχουν . </w:t>
      </w:r>
    </w:p>
    <w:p w14:paraId="6EE3C372"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επιλέγει εάν θέλει να συνεχίσει να προσθέσει καινούργιες γωνίες ή επιθυμεί να προχωρήσει</w:t>
      </w:r>
    </w:p>
    <w:p w14:paraId="32CDE9D8"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δημιουργεί το δωμάτιο και το παρουσιάζει στο χρήστη</w:t>
      </w:r>
    </w:p>
    <w:p w14:paraId="2090E002"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14:paraId="70EE6CB6"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Το </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ARcore</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παίρνει τις συντεταγμένες των δύο σημείων που επέλεξε ο δείκτης από το πραγματικό κόσμο και τις περνάει στο σύστημα</w:t>
      </w:r>
    </w:p>
    <w:p w14:paraId="05CD86F8"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Το σύστημα υπολογίζει το ύψος, ενημερώνει το ύψος στον χρήστη, δίνει στο δωμάτιο και σε όλους τους τοίχους του δωματίου αυτό το ύψος.</w:t>
      </w:r>
    </w:p>
    <w:p w14:paraId="38BF8D85" w14:textId="77777777" w:rsidR="00CB6452" w:rsidRPr="004A7BE1" w:rsidRDefault="00CB6452" w:rsidP="00CB6452">
      <w:pPr>
        <w:numPr>
          <w:ilvl w:val="0"/>
          <w:numId w:val="27"/>
        </w:num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 χρήστης βλέπει το τελικό σχεδιασμό του δωματίου και το επιβεβαιώνει.</w:t>
      </w:r>
    </w:p>
    <w:p w14:paraId="27A4EE5A"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8ADA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B2AB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2DEA4"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 Ο χρήστης ή δεν έχει κάμερα, ή δεν δίνει πρόσβαση στην κάμερα ή δεν κατεβάζει τα αντίστοιχα λογισμικά.</w:t>
      </w:r>
    </w:p>
    <w:p w14:paraId="5AD3EE7A"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0A14E"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2.1.Το σύστημα ενημερώνει τον χρήστη ότι δεν μπορεί να προχωρήσει παρακάτω στην συγκεκριμένη περίπτωση χρήσης.</w:t>
      </w:r>
    </w:p>
    <w:p w14:paraId="6EE8DEC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Το σύστημα τον οδηγεί πίσω στην ΔΗΜΙΟΥΡΓΙΑ ΔΩΜΑΤΙΟΥ, βήμα 10</w:t>
      </w:r>
    </w:p>
    <w:p w14:paraId="76B7C0B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97538"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14:paraId="22C28A2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A1B5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προτρέπει να κινήσει την κάμερα με αργή κυκλική κίνηση.</w:t>
      </w:r>
    </w:p>
    <w:p w14:paraId="7C36983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το κινεί με τον σωστό τρόπο.</w:t>
      </w:r>
    </w:p>
    <w:p w14:paraId="55795841"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λαμβάνει τις σωστές μετρήσεις.</w:t>
      </w:r>
    </w:p>
    <w:p w14:paraId="2B3BA855"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.4.Οδηγούμαστε στο βήμα 5.</w:t>
      </w:r>
    </w:p>
    <w:p w14:paraId="0E62AFB5" w14:textId="77777777" w:rsidR="00CB6452" w:rsidRPr="004A7BE1" w:rsidRDefault="00CB6452" w:rsidP="00CB6452">
      <w:pPr>
        <w:rPr>
          <w:rFonts w:ascii="Calibri Light" w:eastAsia="Microsoft YaHei UI Light" w:hAnsi="Calibri Light" w:cs="Calibri Light"/>
          <w:b/>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33270134"/>
      <w:bookmarkEnd w:id="0"/>
    </w:p>
    <w:p w14:paraId="2AB57BE1" w14:textId="28779382"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14:paraId="0F5E26A8"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DAC3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προτρέπει να κινήσει την κάμερα με αργή κυκλική κίνηση.</w:t>
      </w:r>
    </w:p>
    <w:p w14:paraId="03C366E9"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το κινεί με τον σωστό τρόπο.</w:t>
      </w:r>
    </w:p>
    <w:p w14:paraId="7A4FB855"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συνεχίζει να μην λαμβάνει τις σωστές μετρήσεις.</w:t>
      </w:r>
    </w:p>
    <w:p w14:paraId="5F5F7DDA"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14:paraId="6D6C0077"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A7BE1">
        <w:rPr>
          <w:rFonts w:ascii="Calibri Light" w:eastAsia="Microsoft YaHei UI Light" w:hAnsi="Calibri Light" w:cs="Calibri Light"/>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A7BE1">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.5.Το σύστημα τον οδηγεί πίσω στην ΔΗΜΙΟΥΡΓΙΑ ΔΩΜΑΤΙΟΥ, βήμα 14</w:t>
      </w:r>
    </w:p>
    <w:p w14:paraId="635AC120" w14:textId="77777777" w:rsidR="00CB6452" w:rsidRPr="004A7BE1" w:rsidRDefault="00CB6452" w:rsidP="00CB6452">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FD80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14:paraId="13FFFBA9"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637D1"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ενημερώνει τον χρήστη για το συγκεκριμένο πρόβλημα φωτεινότητας που υπάρχει.</w:t>
      </w:r>
    </w:p>
    <w:p w14:paraId="12783A5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διορθώνει ότι πρόβλημα έχει δημιουργηθεί από τον ίδιο ή αλλάζει με όποιο τρόπο μπορεί το περιβάλλον του.</w:t>
      </w:r>
    </w:p>
    <w:p w14:paraId="29623D1F"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λαμβάνει τις σωστές μετρήσεις.</w:t>
      </w:r>
    </w:p>
    <w:p w14:paraId="38CFA63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.4.Οδηγούμαστε στο βήμα 5.</w:t>
      </w:r>
    </w:p>
    <w:p w14:paraId="688A9B60"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8E25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14:paraId="6880640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9FF0B"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.1.Το σύστημα ενημερώνει τον χρήστη για το συγκεκριμένο πρόβλημα φωτεινότητας που υπάρχει.</w:t>
      </w:r>
    </w:p>
    <w:p w14:paraId="6909F9B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.2.Ο χρήστης διορθώνει ότι πρόβλημα έχει δημιουργηθεί από τον ίδιο ή αλλάζει με όποιο τρόπο μπορεί το περιβάλλον του.</w:t>
      </w:r>
    </w:p>
    <w:p w14:paraId="3EBD246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.3.Το σύστημα συνεχίζει να μην λαμβάνει τις σωστές μετρήσεις.</w:t>
      </w:r>
    </w:p>
    <w:p w14:paraId="792ACEE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14:paraId="7A511A7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.5.Το σύστημα τον οδηγεί πίσω στην ΔΗΜΙΟΥΡΓΙΑ ΔΩΜΑΤΙΟΥ, βήμα 14</w:t>
      </w:r>
    </w:p>
    <w:p w14:paraId="1470FBE8"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CC16E"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6: Ο χρήστης δεν επιθυμεί να επιβεβαιώσει την περιοχή ένωσης διαφανειών στην οποία έχει τοποθετηθεί αυτόματα ο δέκτης</w:t>
      </w:r>
    </w:p>
    <w:p w14:paraId="4615841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79F64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12.1.Ο χρήστης φέρνει στο κέντρο του πεδίου ανίχνευσης το σημείο που είναι ο δείκτης και δεν το επιβεβαιώνει.</w:t>
      </w:r>
    </w:p>
    <w:p w14:paraId="5BE99593"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14:paraId="2B1C0072"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 Επιστροφή στο βήμα 9.</w:t>
      </w:r>
    </w:p>
    <w:p w14:paraId="6C49D94C"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6C3206" w14:textId="5322F91F"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ΕΝΑΛΛΑΚΤΙΚΗ ΡΟΗ 7: Ο χρήστης επιθυμεί αναίρεση του σημείου που τοποθέτησε.</w:t>
      </w:r>
    </w:p>
    <w:p w14:paraId="2EC7C45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15.1.Το σύστημα διαγράφει την γωνιά που μόλις δημιουργήθηκε από το σύστημα</w:t>
      </w:r>
    </w:p>
    <w:p w14:paraId="40C3B48A"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15.2. Όσοι τοίχοι συνδεόντουσαν άμεσα με αυτήν την γωνιά διαγράφονται και οι τοίχοι του δωματίου επανέρχονται στην κατάσταση που ήταν πριν.</w:t>
      </w:r>
    </w:p>
    <w:p w14:paraId="2EF1F84D"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15.3 Επιστροφή στο βήμα 9. </w:t>
      </w:r>
    </w:p>
    <w:p w14:paraId="13CF5BD2"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2B3E0" w14:textId="4EFCCBCB"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33271498"/>
      <w:bookmarkEnd w:id="1"/>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8:Δεν υπάρχουν τουλάχιστον 4 γωνίες στο σύστημα</w:t>
      </w:r>
    </w:p>
    <w:p w14:paraId="1E1B6015"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Επιστροφή στο βήμα 9.</w:t>
      </w:r>
    </w:p>
    <w:p w14:paraId="1B41D8F4"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29D9A" w14:textId="10C0C972"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9:Δεν έχουν καλυφθεί όλες οι γωνίες με τοίχους</w:t>
      </w:r>
    </w:p>
    <w:p w14:paraId="0605174F"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Επιστροφή στο βήμα 9.</w:t>
      </w:r>
    </w:p>
    <w:p w14:paraId="0C5BD6A4" w14:textId="77777777"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4776B" w14:textId="1FAB7C00" w:rsidR="00CB6452" w:rsidRPr="00C714CA" w:rsidRDefault="00CB6452" w:rsidP="00CB6452">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ΕΝΑΛΛΑΚΤΙΚΗ ΡΟΗ 10:Ο χρήστης επιθυμεί να τοποθετήσει και άλλες γωνίες από το περιβάλλον</w:t>
      </w:r>
    </w:p>
    <w:p w14:paraId="42F53D43" w14:textId="189B7A32" w:rsidR="00CB6452" w:rsidRPr="00C714CA" w:rsidRDefault="00CB6452" w:rsidP="00A5722D">
      <w:pPr>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00C714CA">
        <w:rPr>
          <w:rFonts w:ascii="Calibri Light" w:eastAsia="Microsoft YaHei UI Light" w:hAnsi="Calibri Light" w:cs="Calibri Light"/>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C714CA">
        <w:rPr>
          <w:rFonts w:ascii="Calibri Light" w:eastAsia="Microsoft YaHei UI Light" w:hAnsi="Calibri Light" w:cs="Calibri Light"/>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Επιστροφή στο βήμα 9.</w:t>
      </w:r>
    </w:p>
    <w:p w14:paraId="5044B172" w14:textId="0415A404" w:rsidR="00594535" w:rsidRPr="00C714CA" w:rsidRDefault="00594535" w:rsidP="00894877">
      <w:pPr>
        <w:pStyle w:val="Style3"/>
        <w:numPr>
          <w:ilvl w:val="0"/>
          <w:numId w:val="0"/>
        </w:numPr>
        <w:jc w:val="right"/>
        <w:rPr>
          <w:rFonts w:ascii="Calibri Light" w:hAnsi="Calibri Light" w:cs="Calibri Light"/>
          <w:sz w:val="24"/>
          <w:szCs w:val="24"/>
          <w:lang w:eastAsia="en-US"/>
        </w:rPr>
      </w:pPr>
      <w:r w:rsidRPr="00C714CA">
        <w:rPr>
          <w:rFonts w:ascii="Calibri Light" w:hAnsi="Calibri Light" w:cs="Calibri Light"/>
          <w:b/>
          <w:bCs w:val="0"/>
          <w:sz w:val="24"/>
          <w:szCs w:val="24"/>
          <w:lang w:eastAsia="en-US"/>
        </w:rPr>
        <w:lastRenderedPageBreak/>
        <w:t xml:space="preserve">ΠΕΡΙΠΤΩΣΗ ΧΡΗΣΗΣ </w:t>
      </w:r>
      <w:r w:rsidR="00C714CA">
        <w:rPr>
          <w:rFonts w:ascii="Calibri Light" w:hAnsi="Calibri Light" w:cs="Calibri Light"/>
          <w:b/>
          <w:bCs w:val="0"/>
          <w:sz w:val="24"/>
          <w:szCs w:val="24"/>
          <w:lang w:eastAsia="en-US"/>
        </w:rPr>
        <w:t>10</w:t>
      </w:r>
      <w:r w:rsidRPr="00C714CA">
        <w:rPr>
          <w:rFonts w:ascii="Calibri Light" w:hAnsi="Calibri Light" w:cs="Calibri Light"/>
          <w:b/>
          <w:bCs w:val="0"/>
          <w:sz w:val="24"/>
          <w:szCs w:val="24"/>
          <w:lang w:eastAsia="en-US"/>
        </w:rPr>
        <w:t>:</w:t>
      </w:r>
      <w:r w:rsidRPr="00C714CA">
        <w:rPr>
          <w:rFonts w:ascii="Calibri Light" w:hAnsi="Calibri Light" w:cs="Calibri Light"/>
          <w:sz w:val="24"/>
          <w:szCs w:val="24"/>
          <w:lang w:eastAsia="en-US"/>
        </w:rPr>
        <w:t xml:space="preserve"> Προσθήκη ηχείων &amp; ηχοαπορροφητικών υλικών (home studio)</w:t>
      </w:r>
    </w:p>
    <w:p w14:paraId="76583941" w14:textId="77777777" w:rsidR="00594535" w:rsidRPr="004A7BE1" w:rsidRDefault="00594535" w:rsidP="00594535">
      <w:pPr>
        <w:pStyle w:val="Style3"/>
        <w:rPr>
          <w:rFonts w:ascii="Calibri Light" w:hAnsi="Calibri Light" w:cs="Calibri Light"/>
          <w:lang w:eastAsia="en-US"/>
        </w:rPr>
      </w:pPr>
    </w:p>
    <w:p w14:paraId="31996076" w14:textId="77777777" w:rsidR="00594535" w:rsidRPr="004A7BE1" w:rsidRDefault="00594535" w:rsidP="00594535">
      <w:pPr>
        <w:pStyle w:val="Style3"/>
        <w:rPr>
          <w:rFonts w:ascii="Calibri Light" w:hAnsi="Calibri Light" w:cs="Calibri Light"/>
          <w:lang w:eastAsia="en-US"/>
        </w:rPr>
      </w:pPr>
    </w:p>
    <w:p w14:paraId="64164D6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ΒΑΣΙΚΗ ΡΟΗ :</w:t>
      </w:r>
    </w:p>
    <w:p w14:paraId="46A56880" w14:textId="77777777" w:rsidR="00594535" w:rsidRPr="004A7BE1" w:rsidRDefault="00594535" w:rsidP="00594535">
      <w:pPr>
        <w:pStyle w:val="Style3"/>
        <w:rPr>
          <w:rFonts w:ascii="Calibri Light" w:hAnsi="Calibri Light" w:cs="Calibri Light"/>
          <w:lang w:eastAsia="en-US"/>
        </w:rPr>
      </w:pPr>
    </w:p>
    <w:p w14:paraId="52A6D3C9"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 Ο χρήστης λαμβάνει τα στοιχεία του δωματίου.</w:t>
      </w:r>
    </w:p>
    <w:p w14:paraId="6517A554"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2. Ο χρήστης ενημερώνει το σύστημα οτι θέλει να περάσει στη προσθήκη ηχείων και ηχοαπορροφητικών υλικών.</w:t>
      </w:r>
    </w:p>
    <w:p w14:paraId="572E632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3. Το σύστημα εμφανίζει τις πιθανές τοποθεσίες ηχείων πριν την προσθήκη φίλτρου εξειδικευμένης ηχοαπορρόφησης.</w:t>
      </w:r>
    </w:p>
    <w:p w14:paraId="299EAEA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4. Ο χρήστης επιλέγει την απόσταση που επιθυμεί να έχουν τα ηχεία βάση συλλογής προτιμήσεων για το μοντέλο.</w:t>
      </w:r>
    </w:p>
    <w:p w14:paraId="479E19B3"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 Το σύστημα φιλτράρει τις τοποθεσίες του δωματίου που είναι εφικτή η προσθήκη των ηχείων και εμφανίζει στην οθόνη τις επιλογές που έχει ο χρήστης.</w:t>
      </w:r>
    </w:p>
    <w:p w14:paraId="174CBF3F"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6. Ο χρήστης επιλέγει την τοποθεσία που επιθυμεί.</w:t>
      </w:r>
    </w:p>
    <w:p w14:paraId="765197D8"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7. Το σύστημα εμφανίζει στην οθόνη το δωμάτιο με επιπλέον τα ηχεία ως οντότητα του δωματίου. Το σύστημα εμφανίζει τη δυνατότητα επιλογής εξειδικευμένης ηχοαπορρόφησης. Στη περίπτωση αρνητικής απάντησης μεταφερόμαστε στο τελευταίο βήμα της βασικής ροής.</w:t>
      </w:r>
    </w:p>
    <w:p w14:paraId="333B300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8. Ο χρήστης επιλέγει το φίλτρο εξειδικευμένης ηχοαπορρόφησης και εμφανίζονται στην οθόνη όλες οι δυνατές επιλογές για την προσθήκη των ηχοαπορροφητικών.</w:t>
      </w:r>
    </w:p>
    <w:p w14:paraId="00AD7DF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 Το σύστημα εμφανίζει όλες τις επιλογές κάνοντας μια συλλογή προτιμήσεων από τον χρήστη για το υλικό και τη κοστολόγηση του ηχοαπορροφητικού υλικού φιλτράροντας την αρχική εμφάνιση περιοχών.</w:t>
      </w:r>
    </w:p>
    <w:p w14:paraId="1AC734C5"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 Ο χρήστης επιλέγει τα σημεία που επιθυμεί να τοποθετήσει το υλικό ηχοαπορρόφησης.</w:t>
      </w:r>
    </w:p>
    <w:p w14:paraId="67402595"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11. Το σύστημα υπολογίζει το κόστος βάση διαστάσεων του υλικού.</w:t>
      </w:r>
    </w:p>
    <w:p w14:paraId="22EEBD6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12. Το σύστημα τυπώνει στην οθόνη το δωμάτιο μετά την προσθήκη ηχείων και ηχοαπορροφητικών και την κοστολόγηση των ηχοαπορροφητικών υλικών και ηχείων.</w:t>
      </w:r>
    </w:p>
    <w:p w14:paraId="3BE5DD28" w14:textId="77777777" w:rsidR="00594535" w:rsidRPr="004A7BE1" w:rsidRDefault="00594535" w:rsidP="00594535">
      <w:pPr>
        <w:pStyle w:val="Style3"/>
        <w:rPr>
          <w:rFonts w:ascii="Calibri Light" w:hAnsi="Calibri Light" w:cs="Calibri Light"/>
          <w:lang w:eastAsia="en-US"/>
        </w:rPr>
      </w:pPr>
    </w:p>
    <w:p w14:paraId="7C622A35" w14:textId="77777777" w:rsidR="00594535" w:rsidRPr="004A7BE1" w:rsidRDefault="00594535" w:rsidP="00594535">
      <w:pPr>
        <w:pStyle w:val="Style3"/>
        <w:rPr>
          <w:rFonts w:ascii="Calibri Light" w:hAnsi="Calibri Light" w:cs="Calibri Light"/>
          <w:lang w:eastAsia="en-US"/>
        </w:rPr>
      </w:pPr>
    </w:p>
    <w:p w14:paraId="5CFA3BEC"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ΔΕΝ ΥΠΑΡΧΕΙ ΠΙΘΑΝΗ ΤΟΠΟΘΕΣΙΑ ΤΟΠΟΘΕΤΗΣΗΣ ΤΟΥ ΗΧΕΙΟΥ</w:t>
      </w:r>
    </w:p>
    <w:p w14:paraId="06D9B291" w14:textId="77777777" w:rsidR="00594535" w:rsidRPr="004A7BE1" w:rsidRDefault="00594535" w:rsidP="00594535">
      <w:pPr>
        <w:pStyle w:val="Style3"/>
        <w:rPr>
          <w:rFonts w:ascii="Calibri Light" w:hAnsi="Calibri Light" w:cs="Calibri Light"/>
          <w:lang w:eastAsia="en-US"/>
        </w:rPr>
      </w:pPr>
    </w:p>
    <w:p w14:paraId="68A4126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5.1. Το σύστημα ενημερώνεται οτι δεν διαθέτει κάποια πιθανή τοποθεσία για το ηχείο.</w:t>
      </w:r>
    </w:p>
    <w:p w14:paraId="79620BCB"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5.2. Ο χρήστης αλλάζει την απόσταση μεταξύ των ηχείων.</w:t>
      </w:r>
    </w:p>
    <w:p w14:paraId="416B74E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5.3. Το σύστημα ελέγχει αν υπάρχουν πιθανές θέσεις τοποθέτησης ηχείων και αν ναι τις εμφανίζει.</w:t>
      </w:r>
    </w:p>
    <w:p w14:paraId="52710CBF"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5.4. Το σύστημα τοποθετεί τα ηχεία στη νέα θέση του δωματίου. Μεταφερόμαστε στο βήμα 6 της βασικής ροής.</w:t>
      </w:r>
    </w:p>
    <w:p w14:paraId="00B1C0E9" w14:textId="77777777" w:rsidR="00594535" w:rsidRPr="004A7BE1" w:rsidRDefault="00594535" w:rsidP="00594535">
      <w:pPr>
        <w:pStyle w:val="Style3"/>
        <w:rPr>
          <w:rFonts w:ascii="Calibri Light" w:hAnsi="Calibri Light" w:cs="Calibri Light"/>
          <w:lang w:eastAsia="en-US"/>
        </w:rPr>
      </w:pPr>
    </w:p>
    <w:p w14:paraId="5A8B30B0" w14:textId="711196A4" w:rsidR="00594535" w:rsidRPr="00C714CA" w:rsidRDefault="00594535" w:rsidP="00594535">
      <w:pPr>
        <w:pStyle w:val="Style3"/>
        <w:jc w:val="right"/>
        <w:rPr>
          <w:rFonts w:ascii="Calibri Light" w:hAnsi="Calibri Light" w:cs="Calibri Light"/>
          <w:sz w:val="24"/>
          <w:szCs w:val="24"/>
          <w:lang w:eastAsia="en-US"/>
        </w:rPr>
      </w:pPr>
      <w:r w:rsidRPr="00C714CA">
        <w:rPr>
          <w:rFonts w:ascii="Calibri Light" w:hAnsi="Calibri Light" w:cs="Calibri Light"/>
          <w:b/>
          <w:bCs w:val="0"/>
          <w:sz w:val="24"/>
          <w:szCs w:val="24"/>
          <w:lang w:eastAsia="en-US"/>
        </w:rPr>
        <w:t>ΠΕΡΙΠΤΩΣΗ ΧΡΗΣΗΣ</w:t>
      </w:r>
      <w:r w:rsidR="00CB6452" w:rsidRPr="00C714CA">
        <w:rPr>
          <w:rFonts w:ascii="Calibri Light" w:hAnsi="Calibri Light" w:cs="Calibri Light"/>
          <w:b/>
          <w:bCs w:val="0"/>
          <w:sz w:val="24"/>
          <w:szCs w:val="24"/>
          <w:lang w:eastAsia="en-US"/>
        </w:rPr>
        <w:t xml:space="preserve"> 1</w:t>
      </w:r>
      <w:r w:rsidR="00C714CA">
        <w:rPr>
          <w:rFonts w:ascii="Calibri Light" w:hAnsi="Calibri Light" w:cs="Calibri Light"/>
          <w:b/>
          <w:bCs w:val="0"/>
          <w:sz w:val="24"/>
          <w:szCs w:val="24"/>
          <w:lang w:eastAsia="en-US"/>
        </w:rPr>
        <w:t>1</w:t>
      </w:r>
      <w:r w:rsidRPr="00C714CA">
        <w:rPr>
          <w:rFonts w:ascii="Calibri Light" w:hAnsi="Calibri Light" w:cs="Calibri Light"/>
          <w:b/>
          <w:bCs w:val="0"/>
          <w:sz w:val="24"/>
          <w:szCs w:val="24"/>
          <w:lang w:eastAsia="en-US"/>
        </w:rPr>
        <w:t xml:space="preserve"> :</w:t>
      </w:r>
      <w:r w:rsidRPr="00C714CA">
        <w:rPr>
          <w:rFonts w:ascii="Calibri Light" w:hAnsi="Calibri Light" w:cs="Calibri Light"/>
          <w:sz w:val="24"/>
          <w:szCs w:val="24"/>
          <w:lang w:eastAsia="en-US"/>
        </w:rPr>
        <w:t xml:space="preserve"> Απεικόνιση δωματίου στο πλάνο</w:t>
      </w:r>
    </w:p>
    <w:p w14:paraId="28D7A761" w14:textId="77777777" w:rsidR="00594535" w:rsidRPr="004A7BE1" w:rsidRDefault="00594535" w:rsidP="00594535">
      <w:pPr>
        <w:pStyle w:val="Style3"/>
        <w:rPr>
          <w:rFonts w:ascii="Calibri Light" w:hAnsi="Calibri Light" w:cs="Calibri Light"/>
          <w:lang w:eastAsia="en-US"/>
        </w:rPr>
      </w:pPr>
    </w:p>
    <w:p w14:paraId="743D0D1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lastRenderedPageBreak/>
        <w:t xml:space="preserve">Σε αυτή τη περίπτωση χρήσης θα αναλυθεί η διαδικασία κατά την οποία ο χρήστης δημιουργεί και επεξεργάζεται δωμάτια στο χώρο της εφαρμογής και ο τρόπος με τον οποίο το σύστημα λαμβάνει τα στοιχεία για αυτά. </w:t>
      </w:r>
    </w:p>
    <w:p w14:paraId="652C889E" w14:textId="77777777" w:rsidR="00594535" w:rsidRPr="004A7BE1" w:rsidRDefault="00594535" w:rsidP="00594535">
      <w:pPr>
        <w:pStyle w:val="Style3"/>
        <w:rPr>
          <w:rFonts w:ascii="Calibri Light" w:hAnsi="Calibri Light" w:cs="Calibri Light"/>
          <w:lang w:eastAsia="en-US"/>
        </w:rPr>
      </w:pPr>
    </w:p>
    <w:p w14:paraId="7881FE1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ΒΑΣΙΚΗ ΡΟΗ :</w:t>
      </w:r>
    </w:p>
    <w:p w14:paraId="2DFCEF3A" w14:textId="77777777" w:rsidR="00594535" w:rsidRPr="004A7BE1" w:rsidRDefault="00594535" w:rsidP="00594535">
      <w:pPr>
        <w:pStyle w:val="Style3"/>
        <w:rPr>
          <w:rFonts w:ascii="Calibri Light" w:hAnsi="Calibri Light" w:cs="Calibri Light"/>
          <w:lang w:eastAsia="en-US"/>
        </w:rPr>
      </w:pPr>
    </w:p>
    <w:p w14:paraId="5B72531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 Ο χρήστης εισέρχεται στην οθόνη πλάνου της εφαρμογής και αρχικοποιούνται οι αρχικές διαστάσεις του πλάνου σε μια προκαθορισμένη κάθε φορά τιμή.</w:t>
      </w:r>
    </w:p>
    <w:p w14:paraId="4BEB97F0"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2. Ο χρήστης δημιουργεί το χώρο του δωματίου σύμφωνα με το use case ‘</w:t>
      </w:r>
      <w:r w:rsidRPr="004A7BE1">
        <w:rPr>
          <w:rFonts w:ascii="Calibri Light" w:hAnsi="Calibri Light" w:cs="Calibri Light"/>
          <w:u w:val="single"/>
          <w:lang w:eastAsia="en-US"/>
        </w:rPr>
        <w:t>Δημιουργία δωματίου</w:t>
      </w:r>
      <w:r w:rsidRPr="004A7BE1">
        <w:rPr>
          <w:rFonts w:ascii="Calibri Light" w:hAnsi="Calibri Light" w:cs="Calibri Light"/>
          <w:lang w:eastAsia="en-US"/>
        </w:rPr>
        <w:t>’.</w:t>
      </w:r>
    </w:p>
    <w:p w14:paraId="2830BD90"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 xml:space="preserve">3. Το σύστημα ελέγχει τις διαστάσεις που καταχώρησε ο χρήστης και στη περίπτωση της επαυξημένης πραγματικότητας περνάει τα στοιχεία που λαμβάνει από τη κάμερα στη βάση δεδομένων της εφαρμογής. Οι παράμετροι που καταχωρούνται είναι οι διαστάσεις των δωματίων, των αντικειμένων και οποιαδήποτε οντότητα αποτελεί το χώρο του δωματίου ή του συμπλέγματος δωματίων. </w:t>
      </w:r>
    </w:p>
    <w:p w14:paraId="70E4FBF3"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4. Το σύστημα κατοχυρώνει τις διαστάσεις του χώρου του πλάνου, σύμφωνα με τις διαστάσεις του δωματίου κατόπιν ελέγχου του χώρου. Σε αυτό το βήμα ολοκληρώνεται η δημιουργία δωματίου.</w:t>
      </w:r>
    </w:p>
    <w:p w14:paraId="1BA293C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5. Ο χρήστης τοποθετεί το δωμάτιο στο χώρο σύμφωνα με το use case ‘</w:t>
      </w:r>
      <w:r w:rsidRPr="004A7BE1">
        <w:rPr>
          <w:rFonts w:ascii="Calibri Light" w:hAnsi="Calibri Light" w:cs="Calibri Light"/>
          <w:u w:val="single"/>
          <w:lang w:eastAsia="en-US"/>
        </w:rPr>
        <w:t>Τοποθέτηση δωματίου</w:t>
      </w:r>
      <w:r w:rsidRPr="004A7BE1">
        <w:rPr>
          <w:rFonts w:ascii="Calibri Light" w:hAnsi="Calibri Light" w:cs="Calibri Light"/>
          <w:lang w:eastAsia="en-US"/>
        </w:rPr>
        <w:t>’.</w:t>
      </w:r>
    </w:p>
    <w:p w14:paraId="470C5F4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6. Το σύστημα ενημερώνεται για τη νέα θέση του δωματίου.</w:t>
      </w:r>
    </w:p>
    <w:p w14:paraId="40AF4DA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7. Το σύστημα ελέγχει αν πληρούνται οι προϋποθέσεις του βήματος 4. Σε αντίθετη περίπτωση (που δεν πληρούνται) μεταφερόμαστε στην εναλλακτική ροή ‘Δέσμευση μεγαλύτερου χώρου από την αρχική εκτίμηση’.</w:t>
      </w:r>
    </w:p>
    <w:p w14:paraId="2041ED7C"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8. Ο χρήστης αποφασίζει αν επιθυμεί εκ νέου δημιουργία δωματίου ή ολοκληρώνει την τοποθέτηση του δωματίου περνώντας στο βήμα 10 δίνοντας αρνητική απάντηση.</w:t>
      </w:r>
    </w:p>
    <w:p w14:paraId="1C40794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 Επαναλαμβάνουμε το βήμα 2.</w:t>
      </w:r>
    </w:p>
    <w:p w14:paraId="70795A5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 Ο χρήστης ολοκληρώνει τη δημιουργία του συμπλέγματος δωματίων.</w:t>
      </w:r>
    </w:p>
    <w:p w14:paraId="7A8C2C6C"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11. Το σύστημα εμφανίζει το τελικό αποτέλεσμα στην οθόνη προσχεδίου.</w:t>
      </w:r>
    </w:p>
    <w:p w14:paraId="6E9123A4" w14:textId="77777777" w:rsidR="00594535" w:rsidRPr="004A7BE1" w:rsidRDefault="00594535" w:rsidP="00594535">
      <w:pPr>
        <w:pStyle w:val="Style3"/>
        <w:rPr>
          <w:rFonts w:ascii="Calibri Light" w:hAnsi="Calibri Light" w:cs="Calibri Light"/>
          <w:lang w:eastAsia="en-US"/>
        </w:rPr>
      </w:pPr>
    </w:p>
    <w:p w14:paraId="511146E2" w14:textId="77777777" w:rsidR="00594535" w:rsidRPr="004A7BE1" w:rsidRDefault="00594535" w:rsidP="00594535">
      <w:pPr>
        <w:pStyle w:val="Style3"/>
        <w:rPr>
          <w:rFonts w:ascii="Calibri Light" w:hAnsi="Calibri Light" w:cs="Calibri Light"/>
          <w:lang w:eastAsia="en-US"/>
        </w:rPr>
      </w:pPr>
    </w:p>
    <w:p w14:paraId="1ED9332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ΔΕΣΜΕΥΣΗ ΜΕΓΑΛΥΤΕΡΟΥ ΧΩΡΟΥ ΑΠΟ ΤΗΝ ΑΡΧΙΚΗ ΕΚΤΙΜΗΣΗ</w:t>
      </w:r>
    </w:p>
    <w:p w14:paraId="0D8B4977" w14:textId="77777777" w:rsidR="00594535" w:rsidRPr="004A7BE1" w:rsidRDefault="00594535" w:rsidP="00594535">
      <w:pPr>
        <w:pStyle w:val="Style3"/>
        <w:rPr>
          <w:rFonts w:ascii="Calibri Light" w:hAnsi="Calibri Light" w:cs="Calibri Light"/>
          <w:lang w:eastAsia="en-US"/>
        </w:rPr>
      </w:pPr>
    </w:p>
    <w:p w14:paraId="338E10DB"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3.1. Το σύστημα ενημερώνεται οτι οι διαστάσεις που καταχωρήθηκαν είναι μεγαλύτερες από την αρχικοποίηση.</w:t>
      </w:r>
    </w:p>
    <w:p w14:paraId="6C2964FE"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 xml:space="preserve">3.2. Το σύστημα αυξάνει τις διαστάσεις του αρχικού πλάνου προκειμένου να χωράει το δωμάτιο ή το σύμπλεγμα δωματίων που δημιούργησε ο χρήστης στο χώρο. </w:t>
      </w:r>
    </w:p>
    <w:p w14:paraId="0B145066"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3.3. Επανερχόμαστε στο βήμα 4 της βασικής ροής.</w:t>
      </w:r>
    </w:p>
    <w:p w14:paraId="255D10BA" w14:textId="77777777" w:rsidR="00594535" w:rsidRPr="004A7BE1" w:rsidRDefault="00594535" w:rsidP="00594535">
      <w:pPr>
        <w:pStyle w:val="Style3"/>
        <w:rPr>
          <w:rFonts w:ascii="Calibri Light" w:hAnsi="Calibri Light" w:cs="Calibri Light"/>
          <w:lang w:eastAsia="en-US"/>
        </w:rPr>
      </w:pPr>
    </w:p>
    <w:p w14:paraId="7E5787D5" w14:textId="77777777" w:rsidR="00594535" w:rsidRPr="004A7BE1" w:rsidRDefault="00594535" w:rsidP="00594535">
      <w:pPr>
        <w:pStyle w:val="Style3"/>
        <w:rPr>
          <w:rFonts w:ascii="Calibri Light" w:hAnsi="Calibri Light" w:cs="Calibri Light"/>
          <w:lang w:eastAsia="en-US"/>
        </w:rPr>
      </w:pPr>
    </w:p>
    <w:p w14:paraId="7F02F58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ΠΡΟΣΘΗΚΗ ΝΕΟΥ ΔΩΜΑΤΙΟΥ</w:t>
      </w:r>
    </w:p>
    <w:p w14:paraId="2F9245B0" w14:textId="77777777" w:rsidR="00594535" w:rsidRPr="004A7BE1" w:rsidRDefault="00594535" w:rsidP="00594535">
      <w:pPr>
        <w:pStyle w:val="Style3"/>
        <w:rPr>
          <w:rFonts w:ascii="Calibri Light" w:hAnsi="Calibri Light" w:cs="Calibri Light"/>
          <w:lang w:eastAsia="en-US"/>
        </w:rPr>
      </w:pPr>
    </w:p>
    <w:p w14:paraId="19883E57"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9.1. Ο χρήστης επιθυμεί τη προσθήκη νέου δωματίου και ενημερώνει το σύστημα.</w:t>
      </w:r>
    </w:p>
    <w:p w14:paraId="1ACC5B6F"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9.2. Το σύστημα ελέγχει τη παραπάνω ενέργεια εμφανίζοντας σχετικό μήνυμα.</w:t>
      </w:r>
    </w:p>
    <w:p w14:paraId="2CDC8445"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9.3.1. Στη περίπτωση θετικής απάντησης επανερχόμαστε στο βήμα 2 της βασικής ροής.</w:t>
      </w:r>
    </w:p>
    <w:p w14:paraId="22CB27D4"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lastRenderedPageBreak/>
        <w:t>9.3.2. Στη περίπτωση αρνητικής απάντησης περνάμε στο βήμα 10 της βασικής ροής.</w:t>
      </w:r>
    </w:p>
    <w:p w14:paraId="66C3C4E8" w14:textId="77777777" w:rsidR="00594535" w:rsidRPr="004A7BE1" w:rsidRDefault="00594535" w:rsidP="00594535">
      <w:pPr>
        <w:pStyle w:val="Style3"/>
        <w:rPr>
          <w:rFonts w:ascii="Calibri Light" w:hAnsi="Calibri Light" w:cs="Calibri Light"/>
          <w:lang w:eastAsia="en-US"/>
        </w:rPr>
      </w:pPr>
    </w:p>
    <w:p w14:paraId="7F65F0C3" w14:textId="77777777" w:rsidR="00594535" w:rsidRPr="004A7BE1" w:rsidRDefault="00594535" w:rsidP="00594535">
      <w:pPr>
        <w:pStyle w:val="Style3"/>
        <w:rPr>
          <w:rFonts w:ascii="Calibri Light" w:hAnsi="Calibri Light" w:cs="Calibri Light"/>
          <w:lang w:eastAsia="en-US"/>
        </w:rPr>
      </w:pPr>
    </w:p>
    <w:p w14:paraId="04D26C0B"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ΕΝΑΛΛΑΚΤΙΚΗ ΡΟΗ : ΑΦΑΙΡΕΣΗ ΔΩΜΑΤΙΟΥ</w:t>
      </w:r>
    </w:p>
    <w:p w14:paraId="17879793" w14:textId="77777777" w:rsidR="00594535" w:rsidRPr="004A7BE1" w:rsidRDefault="00594535" w:rsidP="00594535">
      <w:pPr>
        <w:pStyle w:val="Style3"/>
        <w:rPr>
          <w:rFonts w:ascii="Calibri Light" w:hAnsi="Calibri Light" w:cs="Calibri Light"/>
          <w:lang w:eastAsia="en-US"/>
        </w:rPr>
      </w:pPr>
    </w:p>
    <w:p w14:paraId="47CE9102"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10.1. Ο χρήστης επιλέγει το δωμάτιο που επιθυμεί να διαγράψει</w:t>
      </w:r>
    </w:p>
    <w:p w14:paraId="5A9DD2D1"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10.2. Το σύστημα ενημερώνει τον χρήστη εκτενέστερα για το δωμάτιο που πρόκειται να διαγραφεί και του εμφανίζει σχετικό μήνυμα πιστοποίησης της διαδικασίας.</w:t>
      </w:r>
    </w:p>
    <w:p w14:paraId="73AD74A3"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10.3. Ο χρήστης δεδομένου οτι δίνει θετική απάντηση βλέπει το επιλεγμένο δωμάτιο. Σε αντίθετη περίπτωση μεταφερόμαστε στο βήμα 10 της βασικής ροής.</w:t>
      </w:r>
    </w:p>
    <w:p w14:paraId="606093D0"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10.4. Το σύστημα απομακρύνει το δωμάτιο από το πλάνο.</w:t>
      </w:r>
    </w:p>
    <w:p w14:paraId="7413837A" w14:textId="77777777" w:rsidR="00594535" w:rsidRPr="004A7BE1" w:rsidRDefault="00594535" w:rsidP="00594535">
      <w:pPr>
        <w:pStyle w:val="Style3"/>
        <w:rPr>
          <w:rFonts w:ascii="Calibri Light" w:hAnsi="Calibri Light" w:cs="Calibri Light"/>
          <w:lang w:eastAsia="en-US"/>
        </w:rPr>
      </w:pPr>
      <w:r w:rsidRPr="004A7BE1">
        <w:rPr>
          <w:rFonts w:ascii="Calibri Light" w:hAnsi="Calibri Light" w:cs="Calibri Light"/>
          <w:lang w:eastAsia="en-US"/>
        </w:rPr>
        <w:t>10.5. Επανερχόμαστε στο βήμα 10 της βασικής ροής</w:t>
      </w:r>
    </w:p>
    <w:p w14:paraId="2BA7D542" w14:textId="77777777" w:rsidR="00594535" w:rsidRPr="004A7BE1" w:rsidRDefault="00594535">
      <w:pPr>
        <w:pStyle w:val="ListParagraph"/>
        <w:numPr>
          <w:ilvl w:val="0"/>
          <w:numId w:val="14"/>
        </w:numPr>
        <w:spacing w:before="100" w:beforeAutospacing="1"/>
        <w:rPr>
          <w:rFonts w:ascii="Calibri Light" w:eastAsia="Times New Roman" w:hAnsi="Calibri Light" w:cs="Calibri Light"/>
          <w:sz w:val="24"/>
          <w:szCs w:val="24"/>
          <w:lang w:val="el-GR" w:eastAsia="en-US"/>
        </w:rPr>
      </w:pPr>
    </w:p>
    <w:p w14:paraId="5602F020" w14:textId="77777777" w:rsidR="00594535" w:rsidRPr="004A7BE1" w:rsidRDefault="00594535" w:rsidP="00594535">
      <w:pPr>
        <w:spacing w:before="100" w:beforeAutospacing="1"/>
        <w:rPr>
          <w:rFonts w:ascii="Calibri Light" w:eastAsia="Times New Roman" w:hAnsi="Calibri Light" w:cs="Calibri Light"/>
          <w:sz w:val="24"/>
          <w:szCs w:val="24"/>
          <w:lang w:val="el-GR" w:eastAsia="en-US"/>
        </w:rPr>
      </w:pPr>
    </w:p>
    <w:p w14:paraId="49C2D550" w14:textId="77777777" w:rsidR="00594535" w:rsidRPr="004A7BE1" w:rsidRDefault="00594535" w:rsidP="00594535">
      <w:pPr>
        <w:spacing w:before="100" w:beforeAutospacing="1"/>
        <w:rPr>
          <w:rFonts w:ascii="Calibri Light" w:eastAsia="Times New Roman" w:hAnsi="Calibri Light" w:cs="Calibri Light"/>
          <w:sz w:val="24"/>
          <w:szCs w:val="24"/>
          <w:lang w:val="el-GR" w:eastAsia="en-US"/>
        </w:rPr>
      </w:pPr>
    </w:p>
    <w:p w14:paraId="5F89B391" w14:textId="77777777" w:rsidR="00594535" w:rsidRPr="004A7BE1" w:rsidRDefault="00594535" w:rsidP="00A5722D">
      <w:pPr>
        <w:rPr>
          <w:rFonts w:ascii="Calibri Light" w:eastAsia="Microsoft YaHei UI Light" w:hAnsi="Calibri Light" w:cs="Calibri Light"/>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94535" w:rsidRPr="004A7BE1"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8041" w14:textId="77777777" w:rsidR="00816BED" w:rsidRDefault="00816BED" w:rsidP="00A87F68">
      <w:r>
        <w:separator/>
      </w:r>
    </w:p>
  </w:endnote>
  <w:endnote w:type="continuationSeparator" w:id="0">
    <w:p w14:paraId="5E473178" w14:textId="77777777" w:rsidR="00816BED" w:rsidRDefault="00816BED" w:rsidP="00A87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Lohit Devanagari">
    <w:altName w:val="Calibri"/>
    <w:charset w:val="01"/>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B6085" w14:textId="77777777" w:rsidR="00816BED" w:rsidRDefault="00816BED" w:rsidP="00A87F68">
      <w:r>
        <w:separator/>
      </w:r>
    </w:p>
  </w:footnote>
  <w:footnote w:type="continuationSeparator" w:id="0">
    <w:p w14:paraId="3B3403A8" w14:textId="77777777" w:rsidR="00816BED" w:rsidRDefault="00816BED" w:rsidP="00A87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A2D0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A9285A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D5251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A61B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82C7AF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18D4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5CCC2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22344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3403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641E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1E2A99D4"/>
    <w:lvl w:ilvl="0">
      <w:start w:val="1"/>
      <w:numFmt w:val="none"/>
      <w:suff w:val="nothing"/>
      <w:lvlText w:val="%1"/>
      <w:lvlJc w:val="left"/>
      <w:pPr>
        <w:tabs>
          <w:tab w:val="num" w:pos="0"/>
        </w:tabs>
        <w:ind w:left="0" w:firstLine="0"/>
      </w:pPr>
    </w:lvl>
    <w:lvl w:ilvl="1">
      <w:start w:val="1"/>
      <w:numFmt w:val="none"/>
      <w:pStyle w:val="Style3"/>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0CD274F9"/>
    <w:multiLevelType w:val="multilevel"/>
    <w:tmpl w:val="69AE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C14BA"/>
    <w:multiLevelType w:val="multilevel"/>
    <w:tmpl w:val="A390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4575E"/>
    <w:multiLevelType w:val="multilevel"/>
    <w:tmpl w:val="5D5298D6"/>
    <w:lvl w:ilvl="0">
      <w:start w:val="1"/>
      <w:numFmt w:val="decimal"/>
      <w:lvlText w:val="%1."/>
      <w:lvlJc w:val="right"/>
      <w:pPr>
        <w:ind w:left="720" w:hanging="360"/>
      </w:pPr>
      <w:rPr>
        <w:strike w:val="0"/>
        <w:dstrike w:val="0"/>
        <w:u w:val="none"/>
        <w:effect w:val="none"/>
      </w:rPr>
    </w:lvl>
    <w:lvl w:ilvl="1">
      <w:start w:val="1"/>
      <w:numFmt w:val="decimal"/>
      <w:pStyle w:val="Style1"/>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4" w15:restartNumberingAfterBreak="0">
    <w:nsid w:val="16561B08"/>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9AB643F"/>
    <w:multiLevelType w:val="multilevel"/>
    <w:tmpl w:val="41A8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2032B"/>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E462A49"/>
    <w:multiLevelType w:val="hybridMultilevel"/>
    <w:tmpl w:val="FA8C713E"/>
    <w:lvl w:ilvl="0" w:tplc="B4CEE8AC">
      <w:start w:val="1"/>
      <w:numFmt w:val="decimal"/>
      <w:pStyle w:val="Style2"/>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64527C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16707E"/>
    <w:multiLevelType w:val="hybridMultilevel"/>
    <w:tmpl w:val="6E6A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C17D9"/>
    <w:multiLevelType w:val="multilevel"/>
    <w:tmpl w:val="1E2866D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425839">
    <w:abstractNumId w:val="9"/>
  </w:num>
  <w:num w:numId="2" w16cid:durableId="938877815">
    <w:abstractNumId w:val="7"/>
  </w:num>
  <w:num w:numId="3" w16cid:durableId="967903022">
    <w:abstractNumId w:val="6"/>
  </w:num>
  <w:num w:numId="4" w16cid:durableId="847869113">
    <w:abstractNumId w:val="5"/>
  </w:num>
  <w:num w:numId="5" w16cid:durableId="9793795">
    <w:abstractNumId w:val="4"/>
  </w:num>
  <w:num w:numId="6" w16cid:durableId="1839037000">
    <w:abstractNumId w:val="8"/>
  </w:num>
  <w:num w:numId="7" w16cid:durableId="1177500627">
    <w:abstractNumId w:val="3"/>
  </w:num>
  <w:num w:numId="8" w16cid:durableId="2102096367">
    <w:abstractNumId w:val="2"/>
  </w:num>
  <w:num w:numId="9" w16cid:durableId="1051076055">
    <w:abstractNumId w:val="1"/>
  </w:num>
  <w:num w:numId="10" w16cid:durableId="68843825">
    <w:abstractNumId w:val="0"/>
  </w:num>
  <w:num w:numId="11" w16cid:durableId="1688675399">
    <w:abstractNumId w:val="14"/>
  </w:num>
  <w:num w:numId="12" w16cid:durableId="1321617143">
    <w:abstractNumId w:val="18"/>
  </w:num>
  <w:num w:numId="13" w16cid:durableId="1464078469">
    <w:abstractNumId w:val="16"/>
  </w:num>
  <w:num w:numId="14" w16cid:durableId="10117596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00464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9774021">
    <w:abstractNumId w:val="17"/>
  </w:num>
  <w:num w:numId="17" w16cid:durableId="2069061584">
    <w:abstractNumId w:val="17"/>
    <w:lvlOverride w:ilvl="0">
      <w:startOverride w:val="1"/>
    </w:lvlOverride>
  </w:num>
  <w:num w:numId="18" w16cid:durableId="1874152897">
    <w:abstractNumId w:val="19"/>
  </w:num>
  <w:num w:numId="19" w16cid:durableId="223490464">
    <w:abstractNumId w:val="17"/>
    <w:lvlOverride w:ilvl="0">
      <w:startOverride w:val="1"/>
    </w:lvlOverride>
  </w:num>
  <w:num w:numId="20" w16cid:durableId="2130120468">
    <w:abstractNumId w:val="17"/>
    <w:lvlOverride w:ilvl="0">
      <w:startOverride w:val="1"/>
    </w:lvlOverride>
  </w:num>
  <w:num w:numId="21" w16cid:durableId="1868717771">
    <w:abstractNumId w:val="17"/>
    <w:lvlOverride w:ilvl="0">
      <w:startOverride w:val="1"/>
    </w:lvlOverride>
  </w:num>
  <w:num w:numId="22" w16cid:durableId="255676080">
    <w:abstractNumId w:val="17"/>
    <w:lvlOverride w:ilvl="0">
      <w:startOverride w:val="1"/>
    </w:lvlOverride>
  </w:num>
  <w:num w:numId="23" w16cid:durableId="526791726">
    <w:abstractNumId w:val="17"/>
    <w:lvlOverride w:ilvl="0">
      <w:startOverride w:val="1"/>
    </w:lvlOverride>
  </w:num>
  <w:num w:numId="24" w16cid:durableId="2026862360">
    <w:abstractNumId w:val="12"/>
  </w:num>
  <w:num w:numId="25" w16cid:durableId="655230430">
    <w:abstractNumId w:val="15"/>
  </w:num>
  <w:num w:numId="26" w16cid:durableId="1568879907">
    <w:abstractNumId w:val="11"/>
  </w:num>
  <w:num w:numId="27" w16cid:durableId="106032410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6A"/>
    <w:rsid w:val="0004293C"/>
    <w:rsid w:val="000453DE"/>
    <w:rsid w:val="000905BF"/>
    <w:rsid w:val="000D5F54"/>
    <w:rsid w:val="00112CF3"/>
    <w:rsid w:val="001331C6"/>
    <w:rsid w:val="0014026A"/>
    <w:rsid w:val="00186B40"/>
    <w:rsid w:val="002E34D6"/>
    <w:rsid w:val="003465C5"/>
    <w:rsid w:val="003949FC"/>
    <w:rsid w:val="003B1583"/>
    <w:rsid w:val="00427082"/>
    <w:rsid w:val="004820C6"/>
    <w:rsid w:val="004A6FDD"/>
    <w:rsid w:val="004A7BE1"/>
    <w:rsid w:val="004C776F"/>
    <w:rsid w:val="004E108E"/>
    <w:rsid w:val="004E608B"/>
    <w:rsid w:val="005377A2"/>
    <w:rsid w:val="00566B62"/>
    <w:rsid w:val="00582306"/>
    <w:rsid w:val="005911EC"/>
    <w:rsid w:val="0059410C"/>
    <w:rsid w:val="00594535"/>
    <w:rsid w:val="005A48C1"/>
    <w:rsid w:val="005B140E"/>
    <w:rsid w:val="005B2568"/>
    <w:rsid w:val="005F288F"/>
    <w:rsid w:val="00627CA6"/>
    <w:rsid w:val="00645252"/>
    <w:rsid w:val="00691320"/>
    <w:rsid w:val="0069419C"/>
    <w:rsid w:val="006D3D74"/>
    <w:rsid w:val="006F0BA0"/>
    <w:rsid w:val="007425D9"/>
    <w:rsid w:val="007557E0"/>
    <w:rsid w:val="00760189"/>
    <w:rsid w:val="007A1605"/>
    <w:rsid w:val="00816BED"/>
    <w:rsid w:val="00824DF2"/>
    <w:rsid w:val="0083569A"/>
    <w:rsid w:val="0085784E"/>
    <w:rsid w:val="008778A0"/>
    <w:rsid w:val="00894877"/>
    <w:rsid w:val="008B5606"/>
    <w:rsid w:val="008E7818"/>
    <w:rsid w:val="008F1814"/>
    <w:rsid w:val="008F4705"/>
    <w:rsid w:val="009272D6"/>
    <w:rsid w:val="009A6887"/>
    <w:rsid w:val="009C7A13"/>
    <w:rsid w:val="009F1343"/>
    <w:rsid w:val="00A34CBE"/>
    <w:rsid w:val="00A55FD6"/>
    <w:rsid w:val="00A5722D"/>
    <w:rsid w:val="00A677D6"/>
    <w:rsid w:val="00A67888"/>
    <w:rsid w:val="00A87F68"/>
    <w:rsid w:val="00A9204E"/>
    <w:rsid w:val="00A963B6"/>
    <w:rsid w:val="00B3114D"/>
    <w:rsid w:val="00B862ED"/>
    <w:rsid w:val="00C115B6"/>
    <w:rsid w:val="00C3677B"/>
    <w:rsid w:val="00C36E08"/>
    <w:rsid w:val="00C47FC7"/>
    <w:rsid w:val="00C644EA"/>
    <w:rsid w:val="00C714CA"/>
    <w:rsid w:val="00C821FF"/>
    <w:rsid w:val="00C87555"/>
    <w:rsid w:val="00C92ABB"/>
    <w:rsid w:val="00C97473"/>
    <w:rsid w:val="00CA0BA2"/>
    <w:rsid w:val="00CA704B"/>
    <w:rsid w:val="00CB6452"/>
    <w:rsid w:val="00CD3CC9"/>
    <w:rsid w:val="00CE6B87"/>
    <w:rsid w:val="00D84BB2"/>
    <w:rsid w:val="00D941B0"/>
    <w:rsid w:val="00E92765"/>
    <w:rsid w:val="00EB69EB"/>
    <w:rsid w:val="00EE3681"/>
    <w:rsid w:val="00F40683"/>
    <w:rsid w:val="00F420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BA7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26A"/>
    <w:pPr>
      <w:spacing w:line="276" w:lineRule="auto"/>
    </w:pPr>
    <w:rPr>
      <w:rFonts w:ascii="Arial" w:eastAsia="Arial" w:hAnsi="Arial" w:cs="Arial"/>
      <w:lang w:val="el" w:eastAsia="el-GR"/>
    </w:rPr>
  </w:style>
  <w:style w:type="paragraph" w:styleId="Heading1">
    <w:name w:val="heading 1"/>
    <w:basedOn w:val="Normal"/>
    <w:next w:val="Normal"/>
    <w:link w:val="Heading1Char"/>
    <w:uiPriority w:val="9"/>
    <w:qFormat/>
    <w:rsid w:val="00A87F68"/>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Heading2">
    <w:name w:val="heading 2"/>
    <w:basedOn w:val="Normal"/>
    <w:next w:val="Normal"/>
    <w:link w:val="Heading2Char"/>
    <w:uiPriority w:val="9"/>
    <w:unhideWhenUsed/>
    <w:qFormat/>
    <w:rsid w:val="00A87F68"/>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Heading3">
    <w:name w:val="heading 3"/>
    <w:basedOn w:val="Normal"/>
    <w:next w:val="Normal"/>
    <w:link w:val="Heading3Char"/>
    <w:uiPriority w:val="9"/>
    <w:unhideWhenUsed/>
    <w:qFormat/>
    <w:rsid w:val="00A87F68"/>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Heading4">
    <w:name w:val="heading 4"/>
    <w:basedOn w:val="Normal"/>
    <w:next w:val="Normal"/>
    <w:link w:val="Heading4Char"/>
    <w:uiPriority w:val="9"/>
    <w:unhideWhenUsed/>
    <w:qFormat/>
    <w:rsid w:val="00A87F68"/>
    <w:pPr>
      <w:keepNext/>
      <w:keepLines/>
      <w:spacing w:before="40"/>
      <w:outlineLvl w:val="3"/>
    </w:pPr>
    <w:rPr>
      <w:rFonts w:ascii="Calibri Light" w:eastAsiaTheme="majorEastAsia" w:hAnsi="Calibri Light" w:cs="Calibri Light"/>
      <w:i/>
      <w:iCs/>
      <w:color w:val="1F4E79" w:themeColor="accent1" w:themeShade="80"/>
    </w:rPr>
  </w:style>
  <w:style w:type="paragraph" w:styleId="Heading5">
    <w:name w:val="heading 5"/>
    <w:basedOn w:val="Normal"/>
    <w:next w:val="Normal"/>
    <w:link w:val="Heading5Char"/>
    <w:uiPriority w:val="9"/>
    <w:unhideWhenUsed/>
    <w:qFormat/>
    <w:rsid w:val="00A87F68"/>
    <w:pPr>
      <w:keepNext/>
      <w:keepLines/>
      <w:spacing w:before="40"/>
      <w:outlineLvl w:val="4"/>
    </w:pPr>
    <w:rPr>
      <w:rFonts w:ascii="Calibri Light" w:eastAsiaTheme="majorEastAsia" w:hAnsi="Calibri Light" w:cs="Calibri Light"/>
      <w:color w:val="1F4E79" w:themeColor="accent1" w:themeShade="80"/>
    </w:rPr>
  </w:style>
  <w:style w:type="paragraph" w:styleId="Heading6">
    <w:name w:val="heading 6"/>
    <w:basedOn w:val="Normal"/>
    <w:next w:val="Normal"/>
    <w:link w:val="Heading6Char"/>
    <w:uiPriority w:val="9"/>
    <w:unhideWhenUsed/>
    <w:qFormat/>
    <w:rsid w:val="00A87F68"/>
    <w:pPr>
      <w:keepNext/>
      <w:keepLines/>
      <w:spacing w:before="40"/>
      <w:outlineLvl w:val="5"/>
    </w:pPr>
    <w:rPr>
      <w:rFonts w:ascii="Calibri Light" w:eastAsiaTheme="majorEastAsia" w:hAnsi="Calibri Light" w:cs="Calibri Light"/>
      <w:color w:val="1F4D78" w:themeColor="accent1" w:themeShade="7F"/>
    </w:rPr>
  </w:style>
  <w:style w:type="paragraph" w:styleId="Heading7">
    <w:name w:val="heading 7"/>
    <w:basedOn w:val="Normal"/>
    <w:next w:val="Normal"/>
    <w:link w:val="Heading7Char"/>
    <w:uiPriority w:val="9"/>
    <w:unhideWhenUsed/>
    <w:qFormat/>
    <w:rsid w:val="00A87F68"/>
    <w:pPr>
      <w:keepNext/>
      <w:keepLines/>
      <w:spacing w:before="40"/>
      <w:outlineLvl w:val="6"/>
    </w:pPr>
    <w:rPr>
      <w:rFonts w:ascii="Calibri Light" w:eastAsiaTheme="majorEastAsia" w:hAnsi="Calibri Light" w:cs="Calibri Light"/>
      <w:i/>
      <w:iCs/>
      <w:color w:val="1F4D78" w:themeColor="accent1" w:themeShade="7F"/>
    </w:rPr>
  </w:style>
  <w:style w:type="paragraph" w:styleId="Heading8">
    <w:name w:val="heading 8"/>
    <w:basedOn w:val="Normal"/>
    <w:next w:val="Normal"/>
    <w:link w:val="Heading8Char"/>
    <w:uiPriority w:val="9"/>
    <w:unhideWhenUsed/>
    <w:qFormat/>
    <w:rsid w:val="00A87F68"/>
    <w:pPr>
      <w:keepNext/>
      <w:keepLines/>
      <w:spacing w:before="40"/>
      <w:outlineLvl w:val="7"/>
    </w:pPr>
    <w:rPr>
      <w:rFonts w:ascii="Calibri Light" w:eastAsiaTheme="majorEastAsia" w:hAnsi="Calibri Light" w:cs="Calibri Light"/>
      <w:color w:val="272727" w:themeColor="text1" w:themeTint="D8"/>
      <w:szCs w:val="21"/>
    </w:rPr>
  </w:style>
  <w:style w:type="paragraph" w:styleId="Heading9">
    <w:name w:val="heading 9"/>
    <w:basedOn w:val="Normal"/>
    <w:next w:val="Normal"/>
    <w:link w:val="Heading9Char"/>
    <w:uiPriority w:val="9"/>
    <w:unhideWhenUsed/>
    <w:qFormat/>
    <w:rsid w:val="00A87F68"/>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68"/>
    <w:rPr>
      <w:rFonts w:ascii="Calibri Light" w:eastAsiaTheme="majorEastAsia" w:hAnsi="Calibri Light" w:cs="Calibri Light"/>
      <w:color w:val="1F4E79" w:themeColor="accent1" w:themeShade="80"/>
      <w:sz w:val="32"/>
      <w:szCs w:val="32"/>
    </w:rPr>
  </w:style>
  <w:style w:type="character" w:customStyle="1" w:styleId="Heading2Char">
    <w:name w:val="Heading 2 Char"/>
    <w:basedOn w:val="DefaultParagraphFont"/>
    <w:link w:val="Heading2"/>
    <w:uiPriority w:val="9"/>
    <w:rsid w:val="00A87F68"/>
    <w:rPr>
      <w:rFonts w:ascii="Calibri Light" w:eastAsiaTheme="majorEastAsia" w:hAnsi="Calibri Light" w:cs="Calibri Light"/>
      <w:color w:val="1F4E79" w:themeColor="accent1" w:themeShade="80"/>
      <w:sz w:val="26"/>
      <w:szCs w:val="26"/>
    </w:rPr>
  </w:style>
  <w:style w:type="character" w:customStyle="1" w:styleId="Heading3Char">
    <w:name w:val="Heading 3 Char"/>
    <w:basedOn w:val="DefaultParagraphFont"/>
    <w:link w:val="Heading3"/>
    <w:uiPriority w:val="9"/>
    <w:rsid w:val="00A87F68"/>
    <w:rPr>
      <w:rFonts w:ascii="Calibri Light" w:eastAsiaTheme="majorEastAsia" w:hAnsi="Calibri Light" w:cs="Calibri Light"/>
      <w:color w:val="1F4D78" w:themeColor="accent1" w:themeShade="7F"/>
      <w:sz w:val="24"/>
      <w:szCs w:val="24"/>
    </w:rPr>
  </w:style>
  <w:style w:type="character" w:customStyle="1" w:styleId="Heading4Char">
    <w:name w:val="Heading 4 Char"/>
    <w:basedOn w:val="DefaultParagraphFont"/>
    <w:link w:val="Heading4"/>
    <w:uiPriority w:val="9"/>
    <w:rsid w:val="00A87F68"/>
    <w:rPr>
      <w:rFonts w:ascii="Calibri Light" w:eastAsiaTheme="majorEastAsia" w:hAnsi="Calibri Light" w:cs="Calibri Light"/>
      <w:i/>
      <w:iCs/>
      <w:color w:val="1F4E79" w:themeColor="accent1" w:themeShade="80"/>
    </w:rPr>
  </w:style>
  <w:style w:type="character" w:customStyle="1" w:styleId="Heading5Char">
    <w:name w:val="Heading 5 Char"/>
    <w:basedOn w:val="DefaultParagraphFont"/>
    <w:link w:val="Heading5"/>
    <w:uiPriority w:val="9"/>
    <w:rsid w:val="00A87F68"/>
    <w:rPr>
      <w:rFonts w:ascii="Calibri Light" w:eastAsiaTheme="majorEastAsia" w:hAnsi="Calibri Light" w:cs="Calibri Light"/>
      <w:color w:val="1F4E79" w:themeColor="accent1" w:themeShade="80"/>
    </w:rPr>
  </w:style>
  <w:style w:type="character" w:customStyle="1" w:styleId="Heading6Char">
    <w:name w:val="Heading 6 Char"/>
    <w:basedOn w:val="DefaultParagraphFont"/>
    <w:link w:val="Heading6"/>
    <w:uiPriority w:val="9"/>
    <w:rsid w:val="00A87F68"/>
    <w:rPr>
      <w:rFonts w:ascii="Calibri Light" w:eastAsiaTheme="majorEastAsia" w:hAnsi="Calibri Light" w:cs="Calibri Light"/>
      <w:color w:val="1F4D78" w:themeColor="accent1" w:themeShade="7F"/>
    </w:rPr>
  </w:style>
  <w:style w:type="character" w:customStyle="1" w:styleId="Heading7Char">
    <w:name w:val="Heading 7 Char"/>
    <w:basedOn w:val="DefaultParagraphFont"/>
    <w:link w:val="Heading7"/>
    <w:uiPriority w:val="9"/>
    <w:rsid w:val="00A87F68"/>
    <w:rPr>
      <w:rFonts w:ascii="Calibri Light" w:eastAsiaTheme="majorEastAsia" w:hAnsi="Calibri Light" w:cs="Calibri Light"/>
      <w:i/>
      <w:iCs/>
      <w:color w:val="1F4D78" w:themeColor="accent1" w:themeShade="7F"/>
    </w:rPr>
  </w:style>
  <w:style w:type="character" w:customStyle="1" w:styleId="Heading8Char">
    <w:name w:val="Heading 8 Char"/>
    <w:basedOn w:val="DefaultParagraphFont"/>
    <w:link w:val="Heading8"/>
    <w:uiPriority w:val="9"/>
    <w:rsid w:val="00A87F68"/>
    <w:rPr>
      <w:rFonts w:ascii="Calibri Light" w:eastAsiaTheme="majorEastAsia" w:hAnsi="Calibri Light" w:cs="Calibri Light"/>
      <w:color w:val="272727" w:themeColor="text1" w:themeTint="D8"/>
      <w:szCs w:val="21"/>
    </w:rPr>
  </w:style>
  <w:style w:type="character" w:customStyle="1" w:styleId="Heading9Char">
    <w:name w:val="Heading 9 Char"/>
    <w:basedOn w:val="DefaultParagraphFont"/>
    <w:link w:val="Heading9"/>
    <w:uiPriority w:val="9"/>
    <w:rsid w:val="00A87F68"/>
    <w:rPr>
      <w:rFonts w:ascii="Calibri Light" w:eastAsiaTheme="majorEastAsia" w:hAnsi="Calibri Light" w:cs="Calibri Light"/>
      <w:i/>
      <w:iCs/>
      <w:color w:val="272727" w:themeColor="text1" w:themeTint="D8"/>
      <w:szCs w:val="21"/>
    </w:rPr>
  </w:style>
  <w:style w:type="paragraph" w:styleId="Title">
    <w:name w:val="Title"/>
    <w:basedOn w:val="Normal"/>
    <w:next w:val="Normal"/>
    <w:link w:val="TitleChar"/>
    <w:uiPriority w:val="10"/>
    <w:qFormat/>
    <w:rsid w:val="00A87F68"/>
    <w:pPr>
      <w:contextualSpacing/>
    </w:pPr>
    <w:rPr>
      <w:rFonts w:ascii="Calibri Light" w:eastAsiaTheme="majorEastAsia" w:hAnsi="Calibri Light" w:cs="Calibri Light"/>
      <w:spacing w:val="-10"/>
      <w:kern w:val="28"/>
      <w:sz w:val="56"/>
      <w:szCs w:val="56"/>
    </w:rPr>
  </w:style>
  <w:style w:type="character" w:customStyle="1" w:styleId="TitleChar">
    <w:name w:val="Title Char"/>
    <w:basedOn w:val="DefaultParagraphFont"/>
    <w:link w:val="Title"/>
    <w:uiPriority w:val="10"/>
    <w:rsid w:val="00A87F68"/>
    <w:rPr>
      <w:rFonts w:ascii="Calibri Light" w:eastAsiaTheme="majorEastAsia" w:hAnsi="Calibri Light" w:cs="Calibri Light"/>
      <w:spacing w:val="-10"/>
      <w:kern w:val="28"/>
      <w:sz w:val="56"/>
      <w:szCs w:val="56"/>
    </w:rPr>
  </w:style>
  <w:style w:type="paragraph" w:styleId="Subtitle">
    <w:name w:val="Subtitle"/>
    <w:basedOn w:val="Normal"/>
    <w:next w:val="Normal"/>
    <w:link w:val="SubtitleChar"/>
    <w:qFormat/>
    <w:rsid w:val="00A87F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A87F68"/>
    <w:rPr>
      <w:rFonts w:ascii="Calibri" w:eastAsiaTheme="minorEastAsia" w:hAnsi="Calibri" w:cs="Calibri"/>
      <w:color w:val="5A5A5A" w:themeColor="text1" w:themeTint="A5"/>
      <w:spacing w:val="15"/>
    </w:rPr>
  </w:style>
  <w:style w:type="character" w:styleId="SubtleEmphasis">
    <w:name w:val="Subtle Emphasis"/>
    <w:basedOn w:val="DefaultParagraphFont"/>
    <w:uiPriority w:val="19"/>
    <w:qFormat/>
    <w:rsid w:val="00A87F68"/>
    <w:rPr>
      <w:rFonts w:ascii="Calibri" w:hAnsi="Calibri" w:cs="Calibri"/>
      <w:i/>
      <w:iCs/>
      <w:color w:val="404040" w:themeColor="text1" w:themeTint="BF"/>
    </w:rPr>
  </w:style>
  <w:style w:type="character" w:styleId="Emphasis">
    <w:name w:val="Emphasis"/>
    <w:basedOn w:val="DefaultParagraphFont"/>
    <w:uiPriority w:val="20"/>
    <w:qFormat/>
    <w:rsid w:val="00A87F68"/>
    <w:rPr>
      <w:rFonts w:ascii="Calibri" w:hAnsi="Calibri" w:cs="Calibri"/>
      <w:i/>
      <w:iCs/>
    </w:rPr>
  </w:style>
  <w:style w:type="character" w:styleId="IntenseEmphasis">
    <w:name w:val="Intense Emphasis"/>
    <w:basedOn w:val="DefaultParagraphFont"/>
    <w:uiPriority w:val="21"/>
    <w:qFormat/>
    <w:rsid w:val="00A87F68"/>
    <w:rPr>
      <w:rFonts w:ascii="Calibri" w:hAnsi="Calibri" w:cs="Calibri"/>
      <w:i/>
      <w:iCs/>
      <w:color w:val="1F4E79" w:themeColor="accent1" w:themeShade="80"/>
    </w:rPr>
  </w:style>
  <w:style w:type="character" w:styleId="Strong">
    <w:name w:val="Strong"/>
    <w:basedOn w:val="DefaultParagraphFont"/>
    <w:uiPriority w:val="22"/>
    <w:qFormat/>
    <w:rsid w:val="00A87F68"/>
    <w:rPr>
      <w:rFonts w:ascii="Calibri" w:hAnsi="Calibri" w:cs="Calibri"/>
      <w:b/>
      <w:bCs/>
    </w:rPr>
  </w:style>
  <w:style w:type="paragraph" w:styleId="Quote">
    <w:name w:val="Quote"/>
    <w:basedOn w:val="Normal"/>
    <w:next w:val="Normal"/>
    <w:link w:val="QuoteChar"/>
    <w:uiPriority w:val="29"/>
    <w:qFormat/>
    <w:rsid w:val="00A87F6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7F68"/>
    <w:rPr>
      <w:rFonts w:ascii="Calibri" w:hAnsi="Calibri" w:cs="Calibri"/>
      <w:i/>
      <w:iCs/>
      <w:color w:val="404040" w:themeColor="text1" w:themeTint="BF"/>
    </w:rPr>
  </w:style>
  <w:style w:type="paragraph" w:styleId="IntenseQuote">
    <w:name w:val="Intense Quote"/>
    <w:basedOn w:val="Normal"/>
    <w:next w:val="Normal"/>
    <w:link w:val="IntenseQuoteChar"/>
    <w:uiPriority w:val="30"/>
    <w:qFormat/>
    <w:rsid w:val="00A87F68"/>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A87F68"/>
    <w:rPr>
      <w:rFonts w:ascii="Calibri" w:hAnsi="Calibri" w:cs="Calibri"/>
      <w:i/>
      <w:iCs/>
      <w:color w:val="1F4E79" w:themeColor="accent1" w:themeShade="80"/>
    </w:rPr>
  </w:style>
  <w:style w:type="character" w:styleId="SubtleReference">
    <w:name w:val="Subtle Reference"/>
    <w:basedOn w:val="DefaultParagraphFont"/>
    <w:uiPriority w:val="31"/>
    <w:qFormat/>
    <w:rsid w:val="00A87F68"/>
    <w:rPr>
      <w:rFonts w:ascii="Calibri" w:hAnsi="Calibri" w:cs="Calibri"/>
      <w:smallCaps/>
      <w:color w:val="5A5A5A" w:themeColor="text1" w:themeTint="A5"/>
    </w:rPr>
  </w:style>
  <w:style w:type="character" w:styleId="IntenseReference">
    <w:name w:val="Intense Reference"/>
    <w:basedOn w:val="DefaultParagraphFont"/>
    <w:uiPriority w:val="32"/>
    <w:qFormat/>
    <w:rsid w:val="00A87F68"/>
    <w:rPr>
      <w:rFonts w:ascii="Calibri" w:hAnsi="Calibri" w:cs="Calibri"/>
      <w:b/>
      <w:bCs/>
      <w:caps w:val="0"/>
      <w:smallCaps/>
      <w:color w:val="1F4E79" w:themeColor="accent1" w:themeShade="80"/>
      <w:spacing w:val="5"/>
    </w:rPr>
  </w:style>
  <w:style w:type="character" w:styleId="BookTitle">
    <w:name w:val="Book Title"/>
    <w:basedOn w:val="DefaultParagraphFont"/>
    <w:uiPriority w:val="33"/>
    <w:qFormat/>
    <w:rsid w:val="00A87F68"/>
    <w:rPr>
      <w:rFonts w:ascii="Calibri" w:hAnsi="Calibri" w:cs="Calibri"/>
      <w:b/>
      <w:bCs/>
      <w:i/>
      <w:iCs/>
      <w:spacing w:val="5"/>
    </w:rPr>
  </w:style>
  <w:style w:type="character" w:styleId="Hyperlink">
    <w:name w:val="Hyperlink"/>
    <w:basedOn w:val="DefaultParagraphFont"/>
    <w:uiPriority w:val="99"/>
    <w:unhideWhenUsed/>
    <w:rsid w:val="00A87F68"/>
    <w:rPr>
      <w:rFonts w:ascii="Calibri" w:hAnsi="Calibri" w:cs="Calibri"/>
      <w:color w:val="1F4E79" w:themeColor="accent1" w:themeShade="80"/>
      <w:u w:val="single"/>
    </w:rPr>
  </w:style>
  <w:style w:type="character" w:styleId="FollowedHyperlink">
    <w:name w:val="FollowedHyperlink"/>
    <w:basedOn w:val="DefaultParagraphFont"/>
    <w:uiPriority w:val="99"/>
    <w:unhideWhenUsed/>
    <w:rsid w:val="00A87F68"/>
    <w:rPr>
      <w:rFonts w:ascii="Calibri" w:hAnsi="Calibri" w:cs="Calibri"/>
      <w:color w:val="954F72" w:themeColor="followedHyperlink"/>
      <w:u w:val="single"/>
    </w:rPr>
  </w:style>
  <w:style w:type="paragraph" w:styleId="Caption">
    <w:name w:val="caption"/>
    <w:basedOn w:val="Normal"/>
    <w:next w:val="Normal"/>
    <w:uiPriority w:val="35"/>
    <w:unhideWhenUsed/>
    <w:qFormat/>
    <w:rsid w:val="00A87F68"/>
    <w:pPr>
      <w:spacing w:after="200"/>
    </w:pPr>
    <w:rPr>
      <w:i/>
      <w:iCs/>
      <w:color w:val="44546A" w:themeColor="text2"/>
      <w:szCs w:val="18"/>
    </w:rPr>
  </w:style>
  <w:style w:type="paragraph" w:styleId="BalloonText">
    <w:name w:val="Balloon Text"/>
    <w:basedOn w:val="Normal"/>
    <w:link w:val="BalloonTextChar"/>
    <w:uiPriority w:val="99"/>
    <w:semiHidden/>
    <w:unhideWhenUsed/>
    <w:rsid w:val="00A87F68"/>
    <w:rPr>
      <w:rFonts w:ascii="Segoe UI" w:hAnsi="Segoe UI" w:cs="Segoe UI"/>
      <w:szCs w:val="18"/>
    </w:rPr>
  </w:style>
  <w:style w:type="character" w:customStyle="1" w:styleId="BalloonTextChar">
    <w:name w:val="Balloon Text Char"/>
    <w:basedOn w:val="DefaultParagraphFont"/>
    <w:link w:val="BalloonText"/>
    <w:uiPriority w:val="99"/>
    <w:semiHidden/>
    <w:rsid w:val="00A87F68"/>
    <w:rPr>
      <w:rFonts w:ascii="Segoe UI" w:hAnsi="Segoe UI" w:cs="Segoe UI"/>
      <w:szCs w:val="18"/>
    </w:rPr>
  </w:style>
  <w:style w:type="paragraph" w:styleId="BlockText">
    <w:name w:val="Block Text"/>
    <w:basedOn w:val="Normal"/>
    <w:uiPriority w:val="99"/>
    <w:semiHidden/>
    <w:unhideWhenUsed/>
    <w:rsid w:val="00A87F68"/>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A87F68"/>
    <w:pPr>
      <w:spacing w:after="120"/>
    </w:pPr>
    <w:rPr>
      <w:szCs w:val="16"/>
    </w:rPr>
  </w:style>
  <w:style w:type="character" w:customStyle="1" w:styleId="BodyText3Char">
    <w:name w:val="Body Text 3 Char"/>
    <w:basedOn w:val="DefaultParagraphFont"/>
    <w:link w:val="BodyText3"/>
    <w:uiPriority w:val="99"/>
    <w:semiHidden/>
    <w:rsid w:val="00A87F68"/>
    <w:rPr>
      <w:rFonts w:ascii="Calibri" w:hAnsi="Calibri" w:cs="Calibri"/>
      <w:szCs w:val="16"/>
    </w:rPr>
  </w:style>
  <w:style w:type="paragraph" w:styleId="BodyTextIndent3">
    <w:name w:val="Body Text Indent 3"/>
    <w:basedOn w:val="Normal"/>
    <w:link w:val="BodyTextIndent3Char"/>
    <w:uiPriority w:val="99"/>
    <w:semiHidden/>
    <w:unhideWhenUsed/>
    <w:rsid w:val="00A87F68"/>
    <w:pPr>
      <w:spacing w:after="120"/>
      <w:ind w:left="360"/>
    </w:pPr>
    <w:rPr>
      <w:szCs w:val="16"/>
    </w:rPr>
  </w:style>
  <w:style w:type="character" w:customStyle="1" w:styleId="BodyTextIndent3Char">
    <w:name w:val="Body Text Indent 3 Char"/>
    <w:basedOn w:val="DefaultParagraphFont"/>
    <w:link w:val="BodyTextIndent3"/>
    <w:uiPriority w:val="99"/>
    <w:semiHidden/>
    <w:rsid w:val="00A87F68"/>
    <w:rPr>
      <w:rFonts w:ascii="Calibri" w:hAnsi="Calibri" w:cs="Calibri"/>
      <w:szCs w:val="16"/>
    </w:rPr>
  </w:style>
  <w:style w:type="character" w:styleId="CommentReference">
    <w:name w:val="annotation reference"/>
    <w:basedOn w:val="DefaultParagraphFont"/>
    <w:uiPriority w:val="99"/>
    <w:semiHidden/>
    <w:unhideWhenUsed/>
    <w:rsid w:val="00A87F68"/>
    <w:rPr>
      <w:rFonts w:ascii="Calibri" w:hAnsi="Calibri" w:cs="Calibri"/>
      <w:sz w:val="22"/>
      <w:szCs w:val="16"/>
    </w:rPr>
  </w:style>
  <w:style w:type="paragraph" w:styleId="CommentText">
    <w:name w:val="annotation text"/>
    <w:basedOn w:val="Normal"/>
    <w:link w:val="CommentTextChar"/>
    <w:uiPriority w:val="99"/>
    <w:semiHidden/>
    <w:unhideWhenUsed/>
    <w:rsid w:val="00A87F68"/>
    <w:rPr>
      <w:szCs w:val="20"/>
    </w:rPr>
  </w:style>
  <w:style w:type="character" w:customStyle="1" w:styleId="CommentTextChar">
    <w:name w:val="Comment Text Char"/>
    <w:basedOn w:val="DefaultParagraphFont"/>
    <w:link w:val="CommentText"/>
    <w:uiPriority w:val="99"/>
    <w:semiHidden/>
    <w:rsid w:val="00A87F68"/>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A87F68"/>
    <w:rPr>
      <w:b/>
      <w:bCs/>
    </w:rPr>
  </w:style>
  <w:style w:type="character" w:customStyle="1" w:styleId="CommentSubjectChar">
    <w:name w:val="Comment Subject Char"/>
    <w:basedOn w:val="CommentTextChar"/>
    <w:link w:val="CommentSubject"/>
    <w:uiPriority w:val="99"/>
    <w:semiHidden/>
    <w:rsid w:val="00A87F68"/>
    <w:rPr>
      <w:rFonts w:ascii="Calibri" w:hAnsi="Calibri" w:cs="Calibri"/>
      <w:b/>
      <w:bCs/>
      <w:szCs w:val="20"/>
    </w:rPr>
  </w:style>
  <w:style w:type="paragraph" w:styleId="DocumentMap">
    <w:name w:val="Document Map"/>
    <w:basedOn w:val="Normal"/>
    <w:link w:val="DocumentMapChar"/>
    <w:uiPriority w:val="99"/>
    <w:semiHidden/>
    <w:unhideWhenUsed/>
    <w:rsid w:val="00A87F68"/>
    <w:rPr>
      <w:rFonts w:ascii="Segoe UI" w:hAnsi="Segoe UI" w:cs="Segoe UI"/>
      <w:szCs w:val="16"/>
    </w:rPr>
  </w:style>
  <w:style w:type="character" w:customStyle="1" w:styleId="DocumentMapChar">
    <w:name w:val="Document Map Char"/>
    <w:basedOn w:val="DefaultParagraphFont"/>
    <w:link w:val="DocumentMap"/>
    <w:uiPriority w:val="99"/>
    <w:semiHidden/>
    <w:rsid w:val="00A87F68"/>
    <w:rPr>
      <w:rFonts w:ascii="Segoe UI" w:hAnsi="Segoe UI" w:cs="Segoe UI"/>
      <w:szCs w:val="16"/>
    </w:rPr>
  </w:style>
  <w:style w:type="paragraph" w:styleId="EndnoteText">
    <w:name w:val="endnote text"/>
    <w:basedOn w:val="Normal"/>
    <w:link w:val="EndnoteTextChar"/>
    <w:uiPriority w:val="99"/>
    <w:semiHidden/>
    <w:unhideWhenUsed/>
    <w:rsid w:val="00A87F68"/>
    <w:rPr>
      <w:szCs w:val="20"/>
    </w:rPr>
  </w:style>
  <w:style w:type="character" w:customStyle="1" w:styleId="EndnoteTextChar">
    <w:name w:val="Endnote Text Char"/>
    <w:basedOn w:val="DefaultParagraphFont"/>
    <w:link w:val="EndnoteText"/>
    <w:uiPriority w:val="99"/>
    <w:semiHidden/>
    <w:rsid w:val="00A87F68"/>
    <w:rPr>
      <w:rFonts w:ascii="Calibri" w:hAnsi="Calibri" w:cs="Calibri"/>
      <w:szCs w:val="20"/>
    </w:rPr>
  </w:style>
  <w:style w:type="paragraph" w:styleId="EnvelopeReturn">
    <w:name w:val="envelope return"/>
    <w:basedOn w:val="Normal"/>
    <w:uiPriority w:val="99"/>
    <w:semiHidden/>
    <w:unhideWhenUsed/>
    <w:rsid w:val="00A87F68"/>
    <w:rPr>
      <w:rFonts w:ascii="Calibri Light" w:eastAsiaTheme="majorEastAsia" w:hAnsi="Calibri Light" w:cs="Calibri Light"/>
      <w:szCs w:val="20"/>
    </w:rPr>
  </w:style>
  <w:style w:type="paragraph" w:styleId="FootnoteText">
    <w:name w:val="footnote text"/>
    <w:basedOn w:val="Normal"/>
    <w:link w:val="FootnoteTextChar"/>
    <w:uiPriority w:val="99"/>
    <w:semiHidden/>
    <w:unhideWhenUsed/>
    <w:rsid w:val="00A87F68"/>
    <w:rPr>
      <w:szCs w:val="20"/>
    </w:rPr>
  </w:style>
  <w:style w:type="character" w:customStyle="1" w:styleId="FootnoteTextChar">
    <w:name w:val="Footnote Text Char"/>
    <w:basedOn w:val="DefaultParagraphFont"/>
    <w:link w:val="FootnoteText"/>
    <w:uiPriority w:val="99"/>
    <w:semiHidden/>
    <w:rsid w:val="00A87F68"/>
    <w:rPr>
      <w:rFonts w:ascii="Calibri" w:hAnsi="Calibri" w:cs="Calibri"/>
      <w:szCs w:val="20"/>
    </w:rPr>
  </w:style>
  <w:style w:type="character" w:styleId="HTMLCode">
    <w:name w:val="HTML Code"/>
    <w:basedOn w:val="DefaultParagraphFont"/>
    <w:uiPriority w:val="99"/>
    <w:semiHidden/>
    <w:unhideWhenUsed/>
    <w:rsid w:val="00A87F68"/>
    <w:rPr>
      <w:rFonts w:ascii="Consolas" w:hAnsi="Consolas" w:cs="Calibri"/>
      <w:sz w:val="22"/>
      <w:szCs w:val="20"/>
    </w:rPr>
  </w:style>
  <w:style w:type="character" w:styleId="HTMLKeyboard">
    <w:name w:val="HTML Keyboard"/>
    <w:basedOn w:val="DefaultParagraphFont"/>
    <w:uiPriority w:val="99"/>
    <w:semiHidden/>
    <w:unhideWhenUsed/>
    <w:rsid w:val="00A87F68"/>
    <w:rPr>
      <w:rFonts w:ascii="Consolas" w:hAnsi="Consolas" w:cs="Calibri"/>
      <w:sz w:val="22"/>
      <w:szCs w:val="20"/>
    </w:rPr>
  </w:style>
  <w:style w:type="paragraph" w:styleId="HTMLPreformatted">
    <w:name w:val="HTML Preformatted"/>
    <w:basedOn w:val="Normal"/>
    <w:link w:val="HTMLPreformattedChar"/>
    <w:uiPriority w:val="99"/>
    <w:semiHidden/>
    <w:unhideWhenUsed/>
    <w:rsid w:val="00A87F68"/>
    <w:rPr>
      <w:rFonts w:ascii="Consolas" w:hAnsi="Consolas"/>
      <w:szCs w:val="20"/>
    </w:rPr>
  </w:style>
  <w:style w:type="character" w:customStyle="1" w:styleId="HTMLPreformattedChar">
    <w:name w:val="HTML Preformatted Char"/>
    <w:basedOn w:val="DefaultParagraphFont"/>
    <w:link w:val="HTMLPreformatted"/>
    <w:uiPriority w:val="99"/>
    <w:semiHidden/>
    <w:rsid w:val="00A87F68"/>
    <w:rPr>
      <w:rFonts w:ascii="Consolas" w:hAnsi="Consolas" w:cs="Calibri"/>
      <w:szCs w:val="20"/>
    </w:rPr>
  </w:style>
  <w:style w:type="character" w:styleId="HTMLTypewriter">
    <w:name w:val="HTML Typewriter"/>
    <w:basedOn w:val="DefaultParagraphFont"/>
    <w:uiPriority w:val="99"/>
    <w:semiHidden/>
    <w:unhideWhenUsed/>
    <w:rsid w:val="00A87F68"/>
    <w:rPr>
      <w:rFonts w:ascii="Consolas" w:hAnsi="Consolas" w:cs="Calibri"/>
      <w:sz w:val="22"/>
      <w:szCs w:val="20"/>
    </w:rPr>
  </w:style>
  <w:style w:type="paragraph" w:styleId="MacroText">
    <w:name w:val="macro"/>
    <w:link w:val="MacroTextChar"/>
    <w:uiPriority w:val="99"/>
    <w:semiHidden/>
    <w:unhideWhenUsed/>
    <w:rsid w:val="00A87F68"/>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croTextChar">
    <w:name w:val="Macro Text Char"/>
    <w:basedOn w:val="DefaultParagraphFont"/>
    <w:link w:val="MacroText"/>
    <w:uiPriority w:val="99"/>
    <w:semiHidden/>
    <w:rsid w:val="00A87F68"/>
    <w:rPr>
      <w:rFonts w:ascii="Consolas" w:hAnsi="Consolas" w:cs="Calibri"/>
      <w:szCs w:val="20"/>
    </w:rPr>
  </w:style>
  <w:style w:type="paragraph" w:styleId="PlainText">
    <w:name w:val="Plain Text"/>
    <w:basedOn w:val="Normal"/>
    <w:link w:val="PlainTextChar"/>
    <w:uiPriority w:val="99"/>
    <w:semiHidden/>
    <w:unhideWhenUsed/>
    <w:rsid w:val="00A87F68"/>
    <w:rPr>
      <w:rFonts w:ascii="Consolas" w:hAnsi="Consolas"/>
      <w:szCs w:val="21"/>
    </w:rPr>
  </w:style>
  <w:style w:type="character" w:customStyle="1" w:styleId="PlainTextChar">
    <w:name w:val="Plain Text Char"/>
    <w:basedOn w:val="DefaultParagraphFont"/>
    <w:link w:val="PlainText"/>
    <w:uiPriority w:val="99"/>
    <w:semiHidden/>
    <w:rsid w:val="00A87F68"/>
    <w:rPr>
      <w:rFonts w:ascii="Consolas" w:hAnsi="Consolas" w:cs="Calibri"/>
      <w:szCs w:val="21"/>
    </w:rPr>
  </w:style>
  <w:style w:type="character" w:styleId="PlaceholderText">
    <w:name w:val="Placeholder Text"/>
    <w:basedOn w:val="DefaultParagraphFont"/>
    <w:uiPriority w:val="99"/>
    <w:semiHidden/>
    <w:rsid w:val="00A87F68"/>
    <w:rPr>
      <w:rFonts w:ascii="Calibri" w:hAnsi="Calibri" w:cs="Calibri"/>
      <w:color w:val="3B3838" w:themeColor="background2" w:themeShade="40"/>
    </w:rPr>
  </w:style>
  <w:style w:type="paragraph" w:styleId="Header">
    <w:name w:val="header"/>
    <w:basedOn w:val="Normal"/>
    <w:link w:val="HeaderChar"/>
    <w:uiPriority w:val="99"/>
    <w:unhideWhenUsed/>
    <w:rsid w:val="00A87F68"/>
  </w:style>
  <w:style w:type="character" w:customStyle="1" w:styleId="HeaderChar">
    <w:name w:val="Header Char"/>
    <w:basedOn w:val="DefaultParagraphFont"/>
    <w:link w:val="Header"/>
    <w:uiPriority w:val="99"/>
    <w:rsid w:val="00A87F68"/>
    <w:rPr>
      <w:rFonts w:ascii="Calibri" w:hAnsi="Calibri" w:cs="Calibri"/>
    </w:rPr>
  </w:style>
  <w:style w:type="paragraph" w:styleId="Footer">
    <w:name w:val="footer"/>
    <w:basedOn w:val="Normal"/>
    <w:link w:val="FooterChar"/>
    <w:uiPriority w:val="99"/>
    <w:unhideWhenUsed/>
    <w:rsid w:val="00A87F68"/>
  </w:style>
  <w:style w:type="character" w:customStyle="1" w:styleId="FooterChar">
    <w:name w:val="Footer Char"/>
    <w:basedOn w:val="DefaultParagraphFont"/>
    <w:link w:val="Footer"/>
    <w:uiPriority w:val="99"/>
    <w:rsid w:val="00A87F68"/>
    <w:rPr>
      <w:rFonts w:ascii="Calibri" w:hAnsi="Calibri" w:cs="Calibri"/>
    </w:rPr>
  </w:style>
  <w:style w:type="paragraph" w:styleId="TOC9">
    <w:name w:val="toc 9"/>
    <w:basedOn w:val="Normal"/>
    <w:next w:val="Normal"/>
    <w:autoRedefine/>
    <w:uiPriority w:val="39"/>
    <w:semiHidden/>
    <w:unhideWhenUsed/>
    <w:rsid w:val="00A87F68"/>
    <w:pPr>
      <w:spacing w:after="120"/>
      <w:ind w:left="1757"/>
    </w:pPr>
  </w:style>
  <w:style w:type="character" w:styleId="Mention">
    <w:name w:val="Mention"/>
    <w:basedOn w:val="DefaultParagraphFont"/>
    <w:uiPriority w:val="99"/>
    <w:semiHidden/>
    <w:unhideWhenUsed/>
    <w:rsid w:val="00A87F68"/>
    <w:rPr>
      <w:rFonts w:ascii="Calibri" w:hAnsi="Calibri" w:cs="Calibri"/>
      <w:color w:val="2B579A"/>
      <w:shd w:val="clear" w:color="auto" w:fill="E1DFDD"/>
    </w:rPr>
  </w:style>
  <w:style w:type="numbering" w:styleId="111111">
    <w:name w:val="Outline List 2"/>
    <w:basedOn w:val="NoList"/>
    <w:uiPriority w:val="99"/>
    <w:semiHidden/>
    <w:unhideWhenUsed/>
    <w:rsid w:val="00A87F68"/>
    <w:pPr>
      <w:numPr>
        <w:numId w:val="11"/>
      </w:numPr>
    </w:pPr>
  </w:style>
  <w:style w:type="numbering" w:styleId="1ai">
    <w:name w:val="Outline List 1"/>
    <w:basedOn w:val="NoList"/>
    <w:uiPriority w:val="99"/>
    <w:semiHidden/>
    <w:unhideWhenUsed/>
    <w:rsid w:val="00A87F68"/>
    <w:pPr>
      <w:numPr>
        <w:numId w:val="12"/>
      </w:numPr>
    </w:pPr>
  </w:style>
  <w:style w:type="character" w:styleId="HTMLVariable">
    <w:name w:val="HTML Variable"/>
    <w:basedOn w:val="DefaultParagraphFont"/>
    <w:uiPriority w:val="99"/>
    <w:semiHidden/>
    <w:unhideWhenUsed/>
    <w:rsid w:val="00A87F68"/>
    <w:rPr>
      <w:rFonts w:ascii="Calibri" w:hAnsi="Calibri" w:cs="Calibri"/>
      <w:i/>
      <w:iCs/>
    </w:rPr>
  </w:style>
  <w:style w:type="paragraph" w:styleId="HTMLAddress">
    <w:name w:val="HTML Address"/>
    <w:basedOn w:val="Normal"/>
    <w:link w:val="HTMLAddressChar"/>
    <w:uiPriority w:val="99"/>
    <w:semiHidden/>
    <w:unhideWhenUsed/>
    <w:rsid w:val="00A87F68"/>
    <w:rPr>
      <w:i/>
      <w:iCs/>
    </w:rPr>
  </w:style>
  <w:style w:type="character" w:customStyle="1" w:styleId="HTMLAddressChar">
    <w:name w:val="HTML Address Char"/>
    <w:basedOn w:val="DefaultParagraphFont"/>
    <w:link w:val="HTMLAddress"/>
    <w:uiPriority w:val="99"/>
    <w:semiHidden/>
    <w:rsid w:val="00A87F68"/>
    <w:rPr>
      <w:rFonts w:ascii="Calibri" w:hAnsi="Calibri" w:cs="Calibri"/>
      <w:i/>
      <w:iCs/>
    </w:rPr>
  </w:style>
  <w:style w:type="character" w:styleId="HTMLDefinition">
    <w:name w:val="HTML Definition"/>
    <w:basedOn w:val="DefaultParagraphFont"/>
    <w:uiPriority w:val="99"/>
    <w:semiHidden/>
    <w:unhideWhenUsed/>
    <w:rsid w:val="00A87F68"/>
    <w:rPr>
      <w:rFonts w:ascii="Calibri" w:hAnsi="Calibri" w:cs="Calibri"/>
      <w:i/>
      <w:iCs/>
    </w:rPr>
  </w:style>
  <w:style w:type="character" w:styleId="HTMLCite">
    <w:name w:val="HTML Cite"/>
    <w:basedOn w:val="DefaultParagraphFont"/>
    <w:uiPriority w:val="99"/>
    <w:semiHidden/>
    <w:unhideWhenUsed/>
    <w:rsid w:val="00A87F68"/>
    <w:rPr>
      <w:rFonts w:ascii="Calibri" w:hAnsi="Calibri" w:cs="Calibri"/>
      <w:i/>
      <w:iCs/>
    </w:rPr>
  </w:style>
  <w:style w:type="character" w:styleId="HTMLSample">
    <w:name w:val="HTML Sample"/>
    <w:basedOn w:val="DefaultParagraphFont"/>
    <w:uiPriority w:val="99"/>
    <w:semiHidden/>
    <w:unhideWhenUsed/>
    <w:rsid w:val="00A87F68"/>
    <w:rPr>
      <w:rFonts w:ascii="Consolas" w:hAnsi="Consolas" w:cs="Calibri"/>
      <w:sz w:val="24"/>
      <w:szCs w:val="24"/>
    </w:rPr>
  </w:style>
  <w:style w:type="character" w:styleId="HTMLAcronym">
    <w:name w:val="HTML Acronym"/>
    <w:basedOn w:val="DefaultParagraphFont"/>
    <w:uiPriority w:val="99"/>
    <w:semiHidden/>
    <w:unhideWhenUsed/>
    <w:rsid w:val="00A87F68"/>
    <w:rPr>
      <w:rFonts w:ascii="Calibri" w:hAnsi="Calibri" w:cs="Calibri"/>
    </w:rPr>
  </w:style>
  <w:style w:type="paragraph" w:styleId="TOC1">
    <w:name w:val="toc 1"/>
    <w:basedOn w:val="Normal"/>
    <w:next w:val="Normal"/>
    <w:autoRedefine/>
    <w:uiPriority w:val="39"/>
    <w:semiHidden/>
    <w:unhideWhenUsed/>
    <w:rsid w:val="00A87F68"/>
    <w:pPr>
      <w:spacing w:after="100"/>
    </w:pPr>
  </w:style>
  <w:style w:type="paragraph" w:styleId="TOC2">
    <w:name w:val="toc 2"/>
    <w:basedOn w:val="Normal"/>
    <w:next w:val="Normal"/>
    <w:autoRedefine/>
    <w:uiPriority w:val="39"/>
    <w:semiHidden/>
    <w:unhideWhenUsed/>
    <w:rsid w:val="00A87F68"/>
    <w:pPr>
      <w:spacing w:after="100"/>
      <w:ind w:left="220"/>
    </w:pPr>
  </w:style>
  <w:style w:type="paragraph" w:styleId="TOC3">
    <w:name w:val="toc 3"/>
    <w:basedOn w:val="Normal"/>
    <w:next w:val="Normal"/>
    <w:autoRedefine/>
    <w:uiPriority w:val="39"/>
    <w:semiHidden/>
    <w:unhideWhenUsed/>
    <w:rsid w:val="00A87F68"/>
    <w:pPr>
      <w:spacing w:after="100"/>
      <w:ind w:left="440"/>
    </w:pPr>
  </w:style>
  <w:style w:type="paragraph" w:styleId="TOC4">
    <w:name w:val="toc 4"/>
    <w:basedOn w:val="Normal"/>
    <w:next w:val="Normal"/>
    <w:autoRedefine/>
    <w:uiPriority w:val="39"/>
    <w:semiHidden/>
    <w:unhideWhenUsed/>
    <w:rsid w:val="00A87F68"/>
    <w:pPr>
      <w:spacing w:after="100"/>
      <w:ind w:left="660"/>
    </w:pPr>
  </w:style>
  <w:style w:type="paragraph" w:styleId="TOC5">
    <w:name w:val="toc 5"/>
    <w:basedOn w:val="Normal"/>
    <w:next w:val="Normal"/>
    <w:autoRedefine/>
    <w:uiPriority w:val="39"/>
    <w:semiHidden/>
    <w:unhideWhenUsed/>
    <w:rsid w:val="00A87F68"/>
    <w:pPr>
      <w:spacing w:after="100"/>
      <w:ind w:left="880"/>
    </w:pPr>
  </w:style>
  <w:style w:type="paragraph" w:styleId="TOC6">
    <w:name w:val="toc 6"/>
    <w:basedOn w:val="Normal"/>
    <w:next w:val="Normal"/>
    <w:autoRedefine/>
    <w:uiPriority w:val="39"/>
    <w:semiHidden/>
    <w:unhideWhenUsed/>
    <w:rsid w:val="00A87F68"/>
    <w:pPr>
      <w:spacing w:after="100"/>
      <w:ind w:left="1100"/>
    </w:pPr>
  </w:style>
  <w:style w:type="paragraph" w:styleId="TOC7">
    <w:name w:val="toc 7"/>
    <w:basedOn w:val="Normal"/>
    <w:next w:val="Normal"/>
    <w:autoRedefine/>
    <w:uiPriority w:val="39"/>
    <w:semiHidden/>
    <w:unhideWhenUsed/>
    <w:rsid w:val="00A87F68"/>
    <w:pPr>
      <w:spacing w:after="100"/>
      <w:ind w:left="1320"/>
    </w:pPr>
  </w:style>
  <w:style w:type="paragraph" w:styleId="TOC8">
    <w:name w:val="toc 8"/>
    <w:basedOn w:val="Normal"/>
    <w:next w:val="Normal"/>
    <w:autoRedefine/>
    <w:uiPriority w:val="39"/>
    <w:semiHidden/>
    <w:unhideWhenUsed/>
    <w:rsid w:val="00A87F68"/>
    <w:pPr>
      <w:spacing w:after="100"/>
      <w:ind w:left="1540"/>
    </w:pPr>
  </w:style>
  <w:style w:type="paragraph" w:styleId="TOCHeading">
    <w:name w:val="TOC Heading"/>
    <w:basedOn w:val="Heading1"/>
    <w:next w:val="Normal"/>
    <w:uiPriority w:val="39"/>
    <w:semiHidden/>
    <w:unhideWhenUsed/>
    <w:qFormat/>
    <w:rsid w:val="00A87F68"/>
    <w:pPr>
      <w:outlineLvl w:val="9"/>
    </w:pPr>
    <w:rPr>
      <w:color w:val="2E74B5" w:themeColor="accent1" w:themeShade="BF"/>
    </w:rPr>
  </w:style>
  <w:style w:type="table" w:styleId="TableProfessional">
    <w:name w:val="Table Professional"/>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A87F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87F68"/>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A87F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87F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87F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87F68"/>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87F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87F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87F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87F68"/>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A87F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87F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87F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87F68"/>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87F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87F68"/>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87F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y">
    <w:name w:val="Bibliography"/>
    <w:basedOn w:val="Normal"/>
    <w:next w:val="Normal"/>
    <w:uiPriority w:val="37"/>
    <w:semiHidden/>
    <w:unhideWhenUsed/>
    <w:rsid w:val="00A87F68"/>
  </w:style>
  <w:style w:type="character" w:styleId="Hashtag">
    <w:name w:val="Hashtag"/>
    <w:basedOn w:val="DefaultParagraphFont"/>
    <w:uiPriority w:val="99"/>
    <w:semiHidden/>
    <w:unhideWhenUsed/>
    <w:rsid w:val="00A87F68"/>
    <w:rPr>
      <w:rFonts w:ascii="Calibri" w:hAnsi="Calibri" w:cs="Calibri"/>
      <w:color w:val="2B579A"/>
      <w:shd w:val="clear" w:color="auto" w:fill="E1DFDD"/>
    </w:rPr>
  </w:style>
  <w:style w:type="paragraph" w:styleId="MessageHeader">
    <w:name w:val="Message Header"/>
    <w:basedOn w:val="Normal"/>
    <w:link w:val="MessageHeaderChar"/>
    <w:uiPriority w:val="99"/>
    <w:semiHidden/>
    <w:unhideWhenUsed/>
    <w:rsid w:val="00A87F68"/>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MessageHeaderChar">
    <w:name w:val="Message Header Char"/>
    <w:basedOn w:val="DefaultParagraphFont"/>
    <w:link w:val="MessageHeader"/>
    <w:uiPriority w:val="99"/>
    <w:semiHidden/>
    <w:rsid w:val="00A87F68"/>
    <w:rPr>
      <w:rFonts w:ascii="Calibri Light" w:eastAsiaTheme="majorEastAsia" w:hAnsi="Calibri Light" w:cs="Calibri Light"/>
      <w:sz w:val="24"/>
      <w:szCs w:val="24"/>
      <w:shd w:val="pct20" w:color="auto" w:fill="auto"/>
    </w:rPr>
  </w:style>
  <w:style w:type="table" w:styleId="TableElegant">
    <w:name w:val="Table Elegant"/>
    <w:basedOn w:val="TableNormal"/>
    <w:uiPriority w:val="99"/>
    <w:semiHidden/>
    <w:unhideWhenUsed/>
    <w:rsid w:val="00A87F6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A87F68"/>
    <w:pPr>
      <w:ind w:left="360" w:hanging="360"/>
      <w:contextualSpacing/>
    </w:pPr>
  </w:style>
  <w:style w:type="paragraph" w:styleId="List2">
    <w:name w:val="List 2"/>
    <w:basedOn w:val="Normal"/>
    <w:uiPriority w:val="99"/>
    <w:semiHidden/>
    <w:unhideWhenUsed/>
    <w:rsid w:val="00A87F68"/>
    <w:pPr>
      <w:ind w:left="720" w:hanging="360"/>
      <w:contextualSpacing/>
    </w:pPr>
  </w:style>
  <w:style w:type="paragraph" w:styleId="List3">
    <w:name w:val="List 3"/>
    <w:basedOn w:val="Normal"/>
    <w:uiPriority w:val="99"/>
    <w:semiHidden/>
    <w:unhideWhenUsed/>
    <w:rsid w:val="00A87F68"/>
    <w:pPr>
      <w:ind w:left="1080" w:hanging="360"/>
      <w:contextualSpacing/>
    </w:pPr>
  </w:style>
  <w:style w:type="paragraph" w:styleId="List4">
    <w:name w:val="List 4"/>
    <w:basedOn w:val="Normal"/>
    <w:uiPriority w:val="99"/>
    <w:semiHidden/>
    <w:unhideWhenUsed/>
    <w:rsid w:val="00A87F68"/>
    <w:pPr>
      <w:ind w:left="1440" w:hanging="360"/>
      <w:contextualSpacing/>
    </w:pPr>
  </w:style>
  <w:style w:type="paragraph" w:styleId="List5">
    <w:name w:val="List 5"/>
    <w:basedOn w:val="Normal"/>
    <w:uiPriority w:val="99"/>
    <w:semiHidden/>
    <w:unhideWhenUsed/>
    <w:rsid w:val="00A87F68"/>
    <w:pPr>
      <w:ind w:left="1800" w:hanging="360"/>
      <w:contextualSpacing/>
    </w:pPr>
  </w:style>
  <w:style w:type="table" w:styleId="TableList1">
    <w:name w:val="Table List 1"/>
    <w:basedOn w:val="TableNormal"/>
    <w:uiPriority w:val="99"/>
    <w:semiHidden/>
    <w:unhideWhenUsed/>
    <w:rsid w:val="00A87F6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87F6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87F6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87F6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87F6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A87F68"/>
    <w:pPr>
      <w:spacing w:after="120"/>
      <w:ind w:left="360"/>
      <w:contextualSpacing/>
    </w:pPr>
  </w:style>
  <w:style w:type="paragraph" w:styleId="ListContinue2">
    <w:name w:val="List Continue 2"/>
    <w:basedOn w:val="Normal"/>
    <w:uiPriority w:val="99"/>
    <w:semiHidden/>
    <w:unhideWhenUsed/>
    <w:rsid w:val="00A87F68"/>
    <w:pPr>
      <w:spacing w:after="120"/>
      <w:ind w:left="720"/>
      <w:contextualSpacing/>
    </w:pPr>
  </w:style>
  <w:style w:type="paragraph" w:styleId="ListContinue3">
    <w:name w:val="List Continue 3"/>
    <w:basedOn w:val="Normal"/>
    <w:uiPriority w:val="99"/>
    <w:semiHidden/>
    <w:unhideWhenUsed/>
    <w:rsid w:val="00A87F68"/>
    <w:pPr>
      <w:spacing w:after="120"/>
      <w:ind w:left="1080"/>
      <w:contextualSpacing/>
    </w:pPr>
  </w:style>
  <w:style w:type="paragraph" w:styleId="ListContinue4">
    <w:name w:val="List Continue 4"/>
    <w:basedOn w:val="Normal"/>
    <w:uiPriority w:val="99"/>
    <w:semiHidden/>
    <w:unhideWhenUsed/>
    <w:rsid w:val="00A87F68"/>
    <w:pPr>
      <w:spacing w:after="120"/>
      <w:ind w:left="1440"/>
      <w:contextualSpacing/>
    </w:pPr>
  </w:style>
  <w:style w:type="paragraph" w:styleId="ListContinue5">
    <w:name w:val="List Continue 5"/>
    <w:basedOn w:val="Normal"/>
    <w:uiPriority w:val="99"/>
    <w:semiHidden/>
    <w:unhideWhenUsed/>
    <w:rsid w:val="00A87F68"/>
    <w:pPr>
      <w:spacing w:after="120"/>
      <w:ind w:left="1800"/>
      <w:contextualSpacing/>
    </w:pPr>
  </w:style>
  <w:style w:type="paragraph" w:styleId="ListParagraph">
    <w:name w:val="List Paragraph"/>
    <w:basedOn w:val="Normal"/>
    <w:link w:val="ListParagraphChar"/>
    <w:unhideWhenUsed/>
    <w:qFormat/>
    <w:rsid w:val="00A87F68"/>
    <w:pPr>
      <w:ind w:left="720"/>
      <w:contextualSpacing/>
    </w:pPr>
  </w:style>
  <w:style w:type="paragraph" w:styleId="ListNumber">
    <w:name w:val="List Number"/>
    <w:basedOn w:val="Normal"/>
    <w:uiPriority w:val="99"/>
    <w:semiHidden/>
    <w:unhideWhenUsed/>
    <w:rsid w:val="00A87F68"/>
    <w:pPr>
      <w:numPr>
        <w:numId w:val="6"/>
      </w:numPr>
      <w:contextualSpacing/>
    </w:pPr>
  </w:style>
  <w:style w:type="paragraph" w:styleId="ListNumber2">
    <w:name w:val="List Number 2"/>
    <w:basedOn w:val="Normal"/>
    <w:uiPriority w:val="99"/>
    <w:semiHidden/>
    <w:unhideWhenUsed/>
    <w:rsid w:val="00A87F68"/>
    <w:pPr>
      <w:numPr>
        <w:numId w:val="7"/>
      </w:numPr>
      <w:contextualSpacing/>
    </w:pPr>
  </w:style>
  <w:style w:type="paragraph" w:styleId="ListNumber3">
    <w:name w:val="List Number 3"/>
    <w:basedOn w:val="Normal"/>
    <w:uiPriority w:val="99"/>
    <w:semiHidden/>
    <w:unhideWhenUsed/>
    <w:rsid w:val="00A87F68"/>
    <w:pPr>
      <w:numPr>
        <w:numId w:val="8"/>
      </w:numPr>
      <w:contextualSpacing/>
    </w:pPr>
  </w:style>
  <w:style w:type="paragraph" w:styleId="ListNumber4">
    <w:name w:val="List Number 4"/>
    <w:basedOn w:val="Normal"/>
    <w:uiPriority w:val="99"/>
    <w:semiHidden/>
    <w:unhideWhenUsed/>
    <w:rsid w:val="00A87F68"/>
    <w:pPr>
      <w:numPr>
        <w:numId w:val="9"/>
      </w:numPr>
      <w:contextualSpacing/>
    </w:pPr>
  </w:style>
  <w:style w:type="paragraph" w:styleId="ListNumber5">
    <w:name w:val="List Number 5"/>
    <w:basedOn w:val="Normal"/>
    <w:uiPriority w:val="99"/>
    <w:semiHidden/>
    <w:unhideWhenUsed/>
    <w:rsid w:val="00A87F68"/>
    <w:pPr>
      <w:numPr>
        <w:numId w:val="10"/>
      </w:numPr>
      <w:contextualSpacing/>
    </w:pPr>
  </w:style>
  <w:style w:type="paragraph" w:styleId="ListBullet">
    <w:name w:val="List Bullet"/>
    <w:basedOn w:val="Normal"/>
    <w:uiPriority w:val="99"/>
    <w:semiHidden/>
    <w:unhideWhenUsed/>
    <w:rsid w:val="00A87F68"/>
    <w:pPr>
      <w:numPr>
        <w:numId w:val="1"/>
      </w:numPr>
      <w:contextualSpacing/>
    </w:pPr>
  </w:style>
  <w:style w:type="paragraph" w:styleId="ListBullet2">
    <w:name w:val="List Bullet 2"/>
    <w:basedOn w:val="Normal"/>
    <w:uiPriority w:val="99"/>
    <w:semiHidden/>
    <w:unhideWhenUsed/>
    <w:rsid w:val="00A87F68"/>
    <w:pPr>
      <w:numPr>
        <w:numId w:val="2"/>
      </w:numPr>
      <w:contextualSpacing/>
    </w:pPr>
  </w:style>
  <w:style w:type="paragraph" w:styleId="ListBullet3">
    <w:name w:val="List Bullet 3"/>
    <w:basedOn w:val="Normal"/>
    <w:uiPriority w:val="99"/>
    <w:semiHidden/>
    <w:unhideWhenUsed/>
    <w:rsid w:val="00A87F68"/>
    <w:pPr>
      <w:numPr>
        <w:numId w:val="3"/>
      </w:numPr>
      <w:contextualSpacing/>
    </w:pPr>
  </w:style>
  <w:style w:type="paragraph" w:styleId="ListBullet4">
    <w:name w:val="List Bullet 4"/>
    <w:basedOn w:val="Normal"/>
    <w:uiPriority w:val="99"/>
    <w:semiHidden/>
    <w:unhideWhenUsed/>
    <w:rsid w:val="00A87F68"/>
    <w:pPr>
      <w:numPr>
        <w:numId w:val="4"/>
      </w:numPr>
      <w:contextualSpacing/>
    </w:pPr>
  </w:style>
  <w:style w:type="paragraph" w:styleId="ListBullet5">
    <w:name w:val="List Bullet 5"/>
    <w:basedOn w:val="Normal"/>
    <w:uiPriority w:val="99"/>
    <w:semiHidden/>
    <w:unhideWhenUsed/>
    <w:rsid w:val="00A87F68"/>
    <w:pPr>
      <w:numPr>
        <w:numId w:val="5"/>
      </w:numPr>
      <w:contextualSpacing/>
    </w:pPr>
  </w:style>
  <w:style w:type="table" w:styleId="TableClassic1">
    <w:name w:val="Table Classic 1"/>
    <w:basedOn w:val="TableNormal"/>
    <w:uiPriority w:val="99"/>
    <w:semiHidden/>
    <w:unhideWhenUsed/>
    <w:rsid w:val="00A87F6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87F6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87F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87F6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A87F68"/>
  </w:style>
  <w:style w:type="character" w:styleId="EndnoteReference">
    <w:name w:val="endnote reference"/>
    <w:basedOn w:val="DefaultParagraphFont"/>
    <w:uiPriority w:val="99"/>
    <w:semiHidden/>
    <w:unhideWhenUsed/>
    <w:rsid w:val="00A87F68"/>
    <w:rPr>
      <w:rFonts w:ascii="Calibri" w:hAnsi="Calibri" w:cs="Calibri"/>
      <w:vertAlign w:val="superscript"/>
    </w:rPr>
  </w:style>
  <w:style w:type="paragraph" w:styleId="TableofAuthorities">
    <w:name w:val="table of authorities"/>
    <w:basedOn w:val="Normal"/>
    <w:next w:val="Normal"/>
    <w:uiPriority w:val="99"/>
    <w:semiHidden/>
    <w:unhideWhenUsed/>
    <w:rsid w:val="00A87F68"/>
    <w:pPr>
      <w:ind w:left="220" w:hanging="220"/>
    </w:pPr>
  </w:style>
  <w:style w:type="paragraph" w:styleId="TOAHeading">
    <w:name w:val="toa heading"/>
    <w:basedOn w:val="Normal"/>
    <w:next w:val="Normal"/>
    <w:uiPriority w:val="99"/>
    <w:semiHidden/>
    <w:unhideWhenUsed/>
    <w:rsid w:val="00A87F68"/>
    <w:pPr>
      <w:spacing w:before="120"/>
    </w:pPr>
    <w:rPr>
      <w:rFonts w:ascii="Calibri Light" w:eastAsiaTheme="majorEastAsia" w:hAnsi="Calibri Light" w:cs="Calibri Light"/>
      <w:b/>
      <w:bCs/>
      <w:sz w:val="24"/>
      <w:szCs w:val="24"/>
    </w:rPr>
  </w:style>
  <w:style w:type="table" w:styleId="ColorfulList">
    <w:name w:val="Colorful List"/>
    <w:basedOn w:val="TableNormal"/>
    <w:uiPriority w:val="72"/>
    <w:semiHidden/>
    <w:unhideWhenUsed/>
    <w:rsid w:val="00A87F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87F68"/>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A87F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87F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87F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87F68"/>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87F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A87F6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87F6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87F6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87F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87F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87F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87F68"/>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87F68"/>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87F68"/>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87F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EnvelopeAddress">
    <w:name w:val="envelope address"/>
    <w:basedOn w:val="Normal"/>
    <w:uiPriority w:val="99"/>
    <w:semiHidden/>
    <w:unhideWhenUsed/>
    <w:rsid w:val="00A87F68"/>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NoList"/>
    <w:uiPriority w:val="99"/>
    <w:semiHidden/>
    <w:unhideWhenUsed/>
    <w:rsid w:val="00A87F68"/>
    <w:pPr>
      <w:numPr>
        <w:numId w:val="13"/>
      </w:numPr>
    </w:pPr>
  </w:style>
  <w:style w:type="table" w:styleId="PlainTable1">
    <w:name w:val="Plain Table 1"/>
    <w:basedOn w:val="TableNormal"/>
    <w:uiPriority w:val="41"/>
    <w:rsid w:val="00A87F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87F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87F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87F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87F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87F68"/>
    <w:rPr>
      <w:rFonts w:ascii="Calibri" w:hAnsi="Calibri" w:cs="Calibri"/>
    </w:rPr>
  </w:style>
  <w:style w:type="paragraph" w:styleId="Date">
    <w:name w:val="Date"/>
    <w:basedOn w:val="Normal"/>
    <w:next w:val="Normal"/>
    <w:link w:val="DateChar"/>
    <w:uiPriority w:val="99"/>
    <w:semiHidden/>
    <w:unhideWhenUsed/>
    <w:rsid w:val="00A87F68"/>
  </w:style>
  <w:style w:type="character" w:customStyle="1" w:styleId="DateChar">
    <w:name w:val="Date Char"/>
    <w:basedOn w:val="DefaultParagraphFont"/>
    <w:link w:val="Date"/>
    <w:uiPriority w:val="99"/>
    <w:semiHidden/>
    <w:rsid w:val="00A87F68"/>
    <w:rPr>
      <w:rFonts w:ascii="Calibri" w:hAnsi="Calibri" w:cs="Calibri"/>
    </w:rPr>
  </w:style>
  <w:style w:type="paragraph" w:styleId="NormalWeb">
    <w:name w:val="Normal (Web)"/>
    <w:basedOn w:val="Normal"/>
    <w:uiPriority w:val="99"/>
    <w:semiHidden/>
    <w:unhideWhenUsed/>
    <w:rsid w:val="00A87F68"/>
    <w:rPr>
      <w:rFonts w:ascii="Times New Roman" w:hAnsi="Times New Roman" w:cs="Times New Roman"/>
      <w:sz w:val="24"/>
      <w:szCs w:val="24"/>
    </w:rPr>
  </w:style>
  <w:style w:type="character" w:styleId="SmartHyperlink">
    <w:name w:val="Smart Hyperlink"/>
    <w:basedOn w:val="DefaultParagraphFont"/>
    <w:uiPriority w:val="99"/>
    <w:semiHidden/>
    <w:unhideWhenUsed/>
    <w:rsid w:val="00A87F68"/>
    <w:rPr>
      <w:rFonts w:ascii="Calibri" w:hAnsi="Calibri" w:cs="Calibri"/>
      <w:u w:val="dotted"/>
    </w:rPr>
  </w:style>
  <w:style w:type="character" w:styleId="UnresolvedMention">
    <w:name w:val="Unresolved Mention"/>
    <w:basedOn w:val="DefaultParagraphFont"/>
    <w:uiPriority w:val="99"/>
    <w:semiHidden/>
    <w:unhideWhenUsed/>
    <w:rsid w:val="00A87F68"/>
    <w:rPr>
      <w:rFonts w:ascii="Calibri" w:hAnsi="Calibri" w:cs="Calibri"/>
      <w:color w:val="605E5C"/>
      <w:shd w:val="clear" w:color="auto" w:fill="E1DFDD"/>
    </w:rPr>
  </w:style>
  <w:style w:type="paragraph" w:styleId="BodyText">
    <w:name w:val="Body Text"/>
    <w:basedOn w:val="Normal"/>
    <w:link w:val="BodyTextChar"/>
    <w:uiPriority w:val="99"/>
    <w:unhideWhenUsed/>
    <w:rsid w:val="00A87F68"/>
    <w:pPr>
      <w:spacing w:after="120"/>
    </w:pPr>
  </w:style>
  <w:style w:type="character" w:customStyle="1" w:styleId="BodyTextChar">
    <w:name w:val="Body Text Char"/>
    <w:basedOn w:val="DefaultParagraphFont"/>
    <w:link w:val="BodyText"/>
    <w:uiPriority w:val="99"/>
    <w:rsid w:val="00A87F68"/>
    <w:rPr>
      <w:rFonts w:ascii="Calibri" w:hAnsi="Calibri" w:cs="Calibri"/>
    </w:rPr>
  </w:style>
  <w:style w:type="paragraph" w:styleId="BodyText2">
    <w:name w:val="Body Text 2"/>
    <w:basedOn w:val="Normal"/>
    <w:link w:val="BodyText2Char"/>
    <w:uiPriority w:val="99"/>
    <w:semiHidden/>
    <w:unhideWhenUsed/>
    <w:rsid w:val="00A87F68"/>
    <w:pPr>
      <w:spacing w:after="120" w:line="480" w:lineRule="auto"/>
    </w:pPr>
  </w:style>
  <w:style w:type="character" w:customStyle="1" w:styleId="BodyText2Char">
    <w:name w:val="Body Text 2 Char"/>
    <w:basedOn w:val="DefaultParagraphFont"/>
    <w:link w:val="BodyText2"/>
    <w:uiPriority w:val="99"/>
    <w:semiHidden/>
    <w:rsid w:val="00A87F68"/>
    <w:rPr>
      <w:rFonts w:ascii="Calibri" w:hAnsi="Calibri" w:cs="Calibri"/>
    </w:rPr>
  </w:style>
  <w:style w:type="paragraph" w:styleId="BodyTextIndent">
    <w:name w:val="Body Text Indent"/>
    <w:basedOn w:val="Normal"/>
    <w:link w:val="BodyTextIndentChar"/>
    <w:uiPriority w:val="99"/>
    <w:semiHidden/>
    <w:unhideWhenUsed/>
    <w:rsid w:val="00A87F68"/>
    <w:pPr>
      <w:spacing w:after="120"/>
      <w:ind w:left="360"/>
    </w:pPr>
  </w:style>
  <w:style w:type="character" w:customStyle="1" w:styleId="BodyTextIndentChar">
    <w:name w:val="Body Text Indent Char"/>
    <w:basedOn w:val="DefaultParagraphFont"/>
    <w:link w:val="BodyTextIndent"/>
    <w:uiPriority w:val="99"/>
    <w:semiHidden/>
    <w:rsid w:val="00A87F68"/>
    <w:rPr>
      <w:rFonts w:ascii="Calibri" w:hAnsi="Calibri" w:cs="Calibri"/>
    </w:rPr>
  </w:style>
  <w:style w:type="paragraph" w:styleId="BodyTextIndent2">
    <w:name w:val="Body Text Indent 2"/>
    <w:basedOn w:val="Normal"/>
    <w:link w:val="BodyTextIndent2Char"/>
    <w:uiPriority w:val="99"/>
    <w:semiHidden/>
    <w:unhideWhenUsed/>
    <w:rsid w:val="00A87F68"/>
    <w:pPr>
      <w:spacing w:after="120" w:line="480" w:lineRule="auto"/>
      <w:ind w:left="360"/>
    </w:pPr>
  </w:style>
  <w:style w:type="character" w:customStyle="1" w:styleId="BodyTextIndent2Char">
    <w:name w:val="Body Text Indent 2 Char"/>
    <w:basedOn w:val="DefaultParagraphFont"/>
    <w:link w:val="BodyTextIndent2"/>
    <w:uiPriority w:val="99"/>
    <w:semiHidden/>
    <w:rsid w:val="00A87F68"/>
    <w:rPr>
      <w:rFonts w:ascii="Calibri" w:hAnsi="Calibri" w:cs="Calibri"/>
    </w:rPr>
  </w:style>
  <w:style w:type="paragraph" w:styleId="BodyTextFirstIndent">
    <w:name w:val="Body Text First Indent"/>
    <w:basedOn w:val="BodyText"/>
    <w:link w:val="BodyTextFirstIndentChar"/>
    <w:uiPriority w:val="99"/>
    <w:semiHidden/>
    <w:unhideWhenUsed/>
    <w:rsid w:val="00A87F68"/>
    <w:pPr>
      <w:spacing w:after="0"/>
      <w:ind w:firstLine="360"/>
    </w:pPr>
  </w:style>
  <w:style w:type="character" w:customStyle="1" w:styleId="BodyTextFirstIndentChar">
    <w:name w:val="Body Text First Indent Char"/>
    <w:basedOn w:val="BodyTextChar"/>
    <w:link w:val="BodyTextFirstIndent"/>
    <w:uiPriority w:val="99"/>
    <w:semiHidden/>
    <w:rsid w:val="00A87F68"/>
    <w:rPr>
      <w:rFonts w:ascii="Calibri" w:hAnsi="Calibri" w:cs="Calibri"/>
    </w:rPr>
  </w:style>
  <w:style w:type="paragraph" w:styleId="BodyTextFirstIndent2">
    <w:name w:val="Body Text First Indent 2"/>
    <w:basedOn w:val="BodyTextIndent"/>
    <w:link w:val="BodyTextFirstIndent2Char"/>
    <w:uiPriority w:val="99"/>
    <w:semiHidden/>
    <w:unhideWhenUsed/>
    <w:rsid w:val="00A87F68"/>
    <w:pPr>
      <w:spacing w:after="0"/>
      <w:ind w:firstLine="360"/>
    </w:pPr>
  </w:style>
  <w:style w:type="character" w:customStyle="1" w:styleId="BodyTextFirstIndent2Char">
    <w:name w:val="Body Text First Indent 2 Char"/>
    <w:basedOn w:val="BodyTextIndentChar"/>
    <w:link w:val="BodyTextFirstIndent2"/>
    <w:uiPriority w:val="99"/>
    <w:semiHidden/>
    <w:rsid w:val="00A87F68"/>
    <w:rPr>
      <w:rFonts w:ascii="Calibri" w:hAnsi="Calibri" w:cs="Calibri"/>
    </w:rPr>
  </w:style>
  <w:style w:type="paragraph" w:styleId="NormalIndent">
    <w:name w:val="Normal Indent"/>
    <w:basedOn w:val="Normal"/>
    <w:uiPriority w:val="99"/>
    <w:semiHidden/>
    <w:unhideWhenUsed/>
    <w:rsid w:val="00A87F68"/>
    <w:pPr>
      <w:ind w:left="720"/>
    </w:pPr>
  </w:style>
  <w:style w:type="paragraph" w:styleId="NoteHeading">
    <w:name w:val="Note Heading"/>
    <w:basedOn w:val="Normal"/>
    <w:next w:val="Normal"/>
    <w:link w:val="NoteHeadingChar"/>
    <w:uiPriority w:val="99"/>
    <w:semiHidden/>
    <w:unhideWhenUsed/>
    <w:rsid w:val="00A87F68"/>
  </w:style>
  <w:style w:type="character" w:customStyle="1" w:styleId="NoteHeadingChar">
    <w:name w:val="Note Heading Char"/>
    <w:basedOn w:val="DefaultParagraphFont"/>
    <w:link w:val="NoteHeading"/>
    <w:uiPriority w:val="99"/>
    <w:semiHidden/>
    <w:rsid w:val="00A87F68"/>
    <w:rPr>
      <w:rFonts w:ascii="Calibri" w:hAnsi="Calibri" w:cs="Calibri"/>
    </w:rPr>
  </w:style>
  <w:style w:type="table" w:styleId="TableContemporary">
    <w:name w:val="Table Contemporary"/>
    <w:basedOn w:val="TableNormal"/>
    <w:uiPriority w:val="99"/>
    <w:semiHidden/>
    <w:unhideWhenUsed/>
    <w:rsid w:val="00A87F6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87F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87F68"/>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A87F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87F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87F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87F68"/>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87F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A87F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87F6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A87F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87F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87F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87F68"/>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87F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rkList">
    <w:name w:val="Dark List"/>
    <w:basedOn w:val="TableNormal"/>
    <w:uiPriority w:val="70"/>
    <w:semiHidden/>
    <w:unhideWhenUsed/>
    <w:rsid w:val="00A87F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87F68"/>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A87F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87F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87F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87F68"/>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87F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Table1Light">
    <w:name w:val="List Table 1 Light"/>
    <w:basedOn w:val="TableNormal"/>
    <w:uiPriority w:val="46"/>
    <w:rsid w:val="00A87F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87F68"/>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A87F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87F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87F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87F68"/>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87F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87F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87F68"/>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A87F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87F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87F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87F68"/>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87F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87F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87F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A87F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87F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87F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87F68"/>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87F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87F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87F68"/>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87F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87F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87F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87F68"/>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87F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87F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87F68"/>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A87F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87F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87F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87F68"/>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87F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87F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87F68"/>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87F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87F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87F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87F68"/>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87F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A87F68"/>
  </w:style>
  <w:style w:type="character" w:customStyle="1" w:styleId="E-mailSignatureChar">
    <w:name w:val="E-mail Signature Char"/>
    <w:basedOn w:val="DefaultParagraphFont"/>
    <w:link w:val="E-mailSignature"/>
    <w:uiPriority w:val="99"/>
    <w:semiHidden/>
    <w:rsid w:val="00A87F68"/>
    <w:rPr>
      <w:rFonts w:ascii="Calibri" w:hAnsi="Calibri" w:cs="Calibri"/>
    </w:rPr>
  </w:style>
  <w:style w:type="paragraph" w:styleId="Salutation">
    <w:name w:val="Salutation"/>
    <w:basedOn w:val="Normal"/>
    <w:next w:val="Normal"/>
    <w:link w:val="SalutationChar"/>
    <w:uiPriority w:val="99"/>
    <w:semiHidden/>
    <w:unhideWhenUsed/>
    <w:rsid w:val="00A87F68"/>
  </w:style>
  <w:style w:type="character" w:customStyle="1" w:styleId="SalutationChar">
    <w:name w:val="Salutation Char"/>
    <w:basedOn w:val="DefaultParagraphFont"/>
    <w:link w:val="Salutation"/>
    <w:uiPriority w:val="99"/>
    <w:semiHidden/>
    <w:rsid w:val="00A87F68"/>
    <w:rPr>
      <w:rFonts w:ascii="Calibri" w:hAnsi="Calibri" w:cs="Calibri"/>
    </w:rPr>
  </w:style>
  <w:style w:type="table" w:styleId="TableColumns1">
    <w:name w:val="Table Columns 1"/>
    <w:basedOn w:val="TableNormal"/>
    <w:uiPriority w:val="99"/>
    <w:semiHidden/>
    <w:unhideWhenUsed/>
    <w:rsid w:val="00A87F6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87F6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87F6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87F6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87F6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A87F68"/>
    <w:pPr>
      <w:ind w:left="4320"/>
    </w:pPr>
  </w:style>
  <w:style w:type="character" w:customStyle="1" w:styleId="SignatureChar">
    <w:name w:val="Signature Char"/>
    <w:basedOn w:val="DefaultParagraphFont"/>
    <w:link w:val="Signature"/>
    <w:uiPriority w:val="99"/>
    <w:semiHidden/>
    <w:rsid w:val="00A87F68"/>
    <w:rPr>
      <w:rFonts w:ascii="Calibri" w:hAnsi="Calibri" w:cs="Calibri"/>
    </w:rPr>
  </w:style>
  <w:style w:type="table" w:styleId="TableSimple1">
    <w:name w:val="Table Simple 1"/>
    <w:basedOn w:val="TableNormal"/>
    <w:uiPriority w:val="99"/>
    <w:semiHidden/>
    <w:unhideWhenUsed/>
    <w:rsid w:val="00A87F6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87F6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87F6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87F6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A87F68"/>
    <w:pPr>
      <w:ind w:left="220" w:hanging="220"/>
    </w:pPr>
  </w:style>
  <w:style w:type="paragraph" w:styleId="Index2">
    <w:name w:val="index 2"/>
    <w:basedOn w:val="Normal"/>
    <w:next w:val="Normal"/>
    <w:autoRedefine/>
    <w:uiPriority w:val="99"/>
    <w:semiHidden/>
    <w:unhideWhenUsed/>
    <w:rsid w:val="00A87F68"/>
    <w:pPr>
      <w:ind w:left="440" w:hanging="220"/>
    </w:pPr>
  </w:style>
  <w:style w:type="paragraph" w:styleId="Index3">
    <w:name w:val="index 3"/>
    <w:basedOn w:val="Normal"/>
    <w:next w:val="Normal"/>
    <w:autoRedefine/>
    <w:uiPriority w:val="99"/>
    <w:semiHidden/>
    <w:unhideWhenUsed/>
    <w:rsid w:val="00A87F68"/>
    <w:pPr>
      <w:ind w:left="660" w:hanging="220"/>
    </w:pPr>
  </w:style>
  <w:style w:type="paragraph" w:styleId="Index4">
    <w:name w:val="index 4"/>
    <w:basedOn w:val="Normal"/>
    <w:next w:val="Normal"/>
    <w:autoRedefine/>
    <w:uiPriority w:val="99"/>
    <w:semiHidden/>
    <w:unhideWhenUsed/>
    <w:rsid w:val="00A87F68"/>
    <w:pPr>
      <w:ind w:left="880" w:hanging="220"/>
    </w:pPr>
  </w:style>
  <w:style w:type="paragraph" w:styleId="Index5">
    <w:name w:val="index 5"/>
    <w:basedOn w:val="Normal"/>
    <w:next w:val="Normal"/>
    <w:autoRedefine/>
    <w:uiPriority w:val="99"/>
    <w:semiHidden/>
    <w:unhideWhenUsed/>
    <w:rsid w:val="00A87F68"/>
    <w:pPr>
      <w:ind w:left="1100" w:hanging="220"/>
    </w:pPr>
  </w:style>
  <w:style w:type="paragraph" w:styleId="Index6">
    <w:name w:val="index 6"/>
    <w:basedOn w:val="Normal"/>
    <w:next w:val="Normal"/>
    <w:autoRedefine/>
    <w:uiPriority w:val="99"/>
    <w:semiHidden/>
    <w:unhideWhenUsed/>
    <w:rsid w:val="00A87F68"/>
    <w:pPr>
      <w:ind w:left="1320" w:hanging="220"/>
    </w:pPr>
  </w:style>
  <w:style w:type="paragraph" w:styleId="Index7">
    <w:name w:val="index 7"/>
    <w:basedOn w:val="Normal"/>
    <w:next w:val="Normal"/>
    <w:autoRedefine/>
    <w:uiPriority w:val="99"/>
    <w:semiHidden/>
    <w:unhideWhenUsed/>
    <w:rsid w:val="00A87F68"/>
    <w:pPr>
      <w:ind w:left="1540" w:hanging="220"/>
    </w:pPr>
  </w:style>
  <w:style w:type="paragraph" w:styleId="Index8">
    <w:name w:val="index 8"/>
    <w:basedOn w:val="Normal"/>
    <w:next w:val="Normal"/>
    <w:autoRedefine/>
    <w:uiPriority w:val="99"/>
    <w:semiHidden/>
    <w:unhideWhenUsed/>
    <w:rsid w:val="00A87F68"/>
    <w:pPr>
      <w:ind w:left="1760" w:hanging="220"/>
    </w:pPr>
  </w:style>
  <w:style w:type="paragraph" w:styleId="Index9">
    <w:name w:val="index 9"/>
    <w:basedOn w:val="Normal"/>
    <w:next w:val="Normal"/>
    <w:autoRedefine/>
    <w:uiPriority w:val="99"/>
    <w:semiHidden/>
    <w:unhideWhenUsed/>
    <w:rsid w:val="00A87F68"/>
    <w:pPr>
      <w:ind w:left="1980" w:hanging="220"/>
    </w:pPr>
  </w:style>
  <w:style w:type="paragraph" w:styleId="IndexHeading">
    <w:name w:val="index heading"/>
    <w:basedOn w:val="Normal"/>
    <w:next w:val="Index1"/>
    <w:uiPriority w:val="99"/>
    <w:semiHidden/>
    <w:unhideWhenUsed/>
    <w:rsid w:val="00A87F68"/>
    <w:rPr>
      <w:rFonts w:ascii="Calibri Light" w:eastAsiaTheme="majorEastAsia" w:hAnsi="Calibri Light" w:cs="Calibri Light"/>
      <w:b/>
      <w:bCs/>
    </w:rPr>
  </w:style>
  <w:style w:type="paragraph" w:styleId="Closing">
    <w:name w:val="Closing"/>
    <w:basedOn w:val="Normal"/>
    <w:link w:val="ClosingChar"/>
    <w:uiPriority w:val="99"/>
    <w:semiHidden/>
    <w:unhideWhenUsed/>
    <w:rsid w:val="00A87F68"/>
    <w:pPr>
      <w:ind w:left="4320"/>
    </w:pPr>
  </w:style>
  <w:style w:type="character" w:customStyle="1" w:styleId="ClosingChar">
    <w:name w:val="Closing Char"/>
    <w:basedOn w:val="DefaultParagraphFont"/>
    <w:link w:val="Closing"/>
    <w:uiPriority w:val="99"/>
    <w:semiHidden/>
    <w:rsid w:val="00A87F68"/>
    <w:rPr>
      <w:rFonts w:ascii="Calibri" w:hAnsi="Calibri" w:cs="Calibri"/>
    </w:rPr>
  </w:style>
  <w:style w:type="table" w:styleId="TableGrid">
    <w:name w:val="Table Grid"/>
    <w:basedOn w:val="TableNormal"/>
    <w:uiPriority w:val="39"/>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87F6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87F6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87F6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87F6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87F6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87F6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87F6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87F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A87F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7F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87F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7F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87F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87F6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87F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87F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87F6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A87F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87F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87F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87F6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87F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87F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87F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A87F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87F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87F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87F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87F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87F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87F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87F6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A87F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87F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87F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87F6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87F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Web1">
    <w:name w:val="Table Web 1"/>
    <w:basedOn w:val="TableNormal"/>
    <w:uiPriority w:val="99"/>
    <w:semiHidden/>
    <w:unhideWhenUsed/>
    <w:rsid w:val="00A87F6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87F6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87F6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A87F68"/>
    <w:rPr>
      <w:rFonts w:ascii="Calibri" w:hAnsi="Calibri" w:cs="Calibri"/>
      <w:vertAlign w:val="superscript"/>
    </w:rPr>
  </w:style>
  <w:style w:type="character" w:styleId="LineNumber">
    <w:name w:val="line number"/>
    <w:basedOn w:val="DefaultParagraphFont"/>
    <w:uiPriority w:val="99"/>
    <w:semiHidden/>
    <w:unhideWhenUsed/>
    <w:rsid w:val="00A87F68"/>
    <w:rPr>
      <w:rFonts w:ascii="Calibri" w:hAnsi="Calibri" w:cs="Calibri"/>
    </w:rPr>
  </w:style>
  <w:style w:type="table" w:styleId="Table3Deffects1">
    <w:name w:val="Table 3D effects 1"/>
    <w:basedOn w:val="TableNormal"/>
    <w:uiPriority w:val="99"/>
    <w:semiHidden/>
    <w:unhideWhenUsed/>
    <w:rsid w:val="00A87F6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87F6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87F6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87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87F68"/>
    <w:rPr>
      <w:rFonts w:ascii="Calibri" w:hAnsi="Calibri" w:cs="Calibri"/>
    </w:rPr>
  </w:style>
  <w:style w:type="paragraph" w:customStyle="1" w:styleId="a">
    <w:name w:val="Λογότυπο"/>
    <w:basedOn w:val="Normal"/>
    <w:uiPriority w:val="1"/>
    <w:qFormat/>
    <w:rsid w:val="009F1343"/>
    <w:pPr>
      <w:spacing w:before="360" w:after="200"/>
      <w:jc w:val="right"/>
    </w:pPr>
    <w:rPr>
      <w:rFonts w:ascii="Cambria" w:eastAsiaTheme="minorEastAsia" w:hAnsi="Cambria" w:cstheme="minorBidi"/>
      <w:noProof/>
      <w:sz w:val="20"/>
      <w:lang w:val="el-GR" w:eastAsia="ja-JP"/>
    </w:rPr>
  </w:style>
  <w:style w:type="character" w:customStyle="1" w:styleId="markedcontent">
    <w:name w:val="markedcontent"/>
    <w:basedOn w:val="DefaultParagraphFont"/>
    <w:rsid w:val="009F1343"/>
  </w:style>
  <w:style w:type="paragraph" w:customStyle="1" w:styleId="Style1">
    <w:name w:val="Style1"/>
    <w:basedOn w:val="Normal"/>
    <w:link w:val="Style1Char"/>
    <w:qFormat/>
    <w:rsid w:val="00C115B6"/>
    <w:pPr>
      <w:numPr>
        <w:ilvl w:val="1"/>
        <w:numId w:val="15"/>
      </w:numPr>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2">
    <w:name w:val="Style2"/>
    <w:basedOn w:val="ListParagraph"/>
    <w:link w:val="Style2Char"/>
    <w:qFormat/>
    <w:rsid w:val="00C115B6"/>
    <w:pPr>
      <w:numPr>
        <w:numId w:val="16"/>
      </w:numPr>
      <w:spacing w:after="160" w:line="259" w:lineRule="auto"/>
    </w:pPr>
    <w:rPr>
      <w:rFonts w:ascii="Microsoft YaHei UI Light" w:eastAsia="Microsoft YaHei UI Light" w:hAnsi="Microsoft YaHei U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tyle1Char">
    <w:name w:val="Style1 Char"/>
    <w:basedOn w:val="DefaultParagraphFont"/>
    <w:link w:val="Style1"/>
    <w:rsid w:val="00C115B6"/>
    <w:rPr>
      <w:rFonts w:ascii="Microsoft YaHei UI Light" w:eastAsia="Microsoft YaHei UI Light" w:hAnsi="Microsoft YaHei UI Light" w:cs="Arial"/>
      <w:color w:val="000000" w:themeColor="text1"/>
      <w:sz w:val="20"/>
      <w:szCs w:val="20"/>
      <w:lang w:val="el"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tyle3">
    <w:name w:val="Style3"/>
    <w:basedOn w:val="Heading2"/>
    <w:link w:val="Style3Char"/>
    <w:qFormat/>
    <w:rsid w:val="0059410C"/>
    <w:pPr>
      <w:numPr>
        <w:ilvl w:val="1"/>
        <w:numId w:val="14"/>
      </w:numPr>
    </w:pPr>
    <w:rPr>
      <w:rFonts w:ascii="Microsoft YaHei UI Light" w:eastAsia="Microsoft YaHei UI Light" w:hAnsi="Microsoft YaHei UI Light" w:cs="Lohit Devanagari"/>
      <w:bCs/>
      <w:color w:val="000000" w:themeColor="text1"/>
      <w:sz w:val="20"/>
      <w:szCs w:val="20"/>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rsid w:val="00C115B6"/>
    <w:rPr>
      <w:rFonts w:ascii="Arial" w:eastAsia="Arial" w:hAnsi="Arial" w:cs="Arial"/>
      <w:lang w:val="el" w:eastAsia="el-GR"/>
    </w:rPr>
  </w:style>
  <w:style w:type="character" w:customStyle="1" w:styleId="Style2Char">
    <w:name w:val="Style2 Char"/>
    <w:basedOn w:val="ListParagraphChar"/>
    <w:link w:val="Style2"/>
    <w:rsid w:val="00C115B6"/>
    <w:rPr>
      <w:rFonts w:ascii="Microsoft YaHei UI Light" w:eastAsia="Microsoft YaHei UI Light" w:hAnsi="Microsoft YaHei UI Light" w:cs="Arial"/>
      <w:color w:val="000000" w:themeColor="text1"/>
      <w:sz w:val="20"/>
      <w:szCs w:val="20"/>
      <w:lang w:val="el"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western">
    <w:name w:val="western"/>
    <w:basedOn w:val="Normal"/>
    <w:rsid w:val="007425D9"/>
    <w:pPr>
      <w:spacing w:before="100" w:beforeAutospacing="1" w:after="144"/>
    </w:pPr>
    <w:rPr>
      <w:rFonts w:ascii="Times New Roman" w:eastAsia="Times New Roman" w:hAnsi="Times New Roman" w:cs="Times New Roman"/>
      <w:sz w:val="24"/>
      <w:szCs w:val="24"/>
      <w:lang w:val="en-US" w:eastAsia="en-US"/>
    </w:rPr>
  </w:style>
  <w:style w:type="character" w:customStyle="1" w:styleId="Style3Char">
    <w:name w:val="Style3 Char"/>
    <w:basedOn w:val="Heading2Char"/>
    <w:link w:val="Style3"/>
    <w:rsid w:val="0059410C"/>
    <w:rPr>
      <w:rFonts w:ascii="Microsoft YaHei UI Light" w:eastAsia="Microsoft YaHei UI Light" w:hAnsi="Microsoft YaHei UI Light" w:cs="Lohit Devanagari"/>
      <w:bCs/>
      <w:color w:val="000000" w:themeColor="text1"/>
      <w:sz w:val="20"/>
      <w:szCs w:val="20"/>
      <w:lang w:eastAsia="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588">
      <w:bodyDiv w:val="1"/>
      <w:marLeft w:val="0"/>
      <w:marRight w:val="0"/>
      <w:marTop w:val="0"/>
      <w:marBottom w:val="0"/>
      <w:divBdr>
        <w:top w:val="none" w:sz="0" w:space="0" w:color="auto"/>
        <w:left w:val="none" w:sz="0" w:space="0" w:color="auto"/>
        <w:bottom w:val="none" w:sz="0" w:space="0" w:color="auto"/>
        <w:right w:val="none" w:sz="0" w:space="0" w:color="auto"/>
      </w:divBdr>
    </w:div>
    <w:div w:id="129055175">
      <w:bodyDiv w:val="1"/>
      <w:marLeft w:val="0"/>
      <w:marRight w:val="0"/>
      <w:marTop w:val="0"/>
      <w:marBottom w:val="0"/>
      <w:divBdr>
        <w:top w:val="none" w:sz="0" w:space="0" w:color="auto"/>
        <w:left w:val="none" w:sz="0" w:space="0" w:color="auto"/>
        <w:bottom w:val="none" w:sz="0" w:space="0" w:color="auto"/>
        <w:right w:val="none" w:sz="0" w:space="0" w:color="auto"/>
      </w:divBdr>
    </w:div>
    <w:div w:id="262424838">
      <w:bodyDiv w:val="1"/>
      <w:marLeft w:val="0"/>
      <w:marRight w:val="0"/>
      <w:marTop w:val="0"/>
      <w:marBottom w:val="0"/>
      <w:divBdr>
        <w:top w:val="none" w:sz="0" w:space="0" w:color="auto"/>
        <w:left w:val="none" w:sz="0" w:space="0" w:color="auto"/>
        <w:bottom w:val="none" w:sz="0" w:space="0" w:color="auto"/>
        <w:right w:val="none" w:sz="0" w:space="0" w:color="auto"/>
      </w:divBdr>
    </w:div>
    <w:div w:id="338507939">
      <w:bodyDiv w:val="1"/>
      <w:marLeft w:val="0"/>
      <w:marRight w:val="0"/>
      <w:marTop w:val="0"/>
      <w:marBottom w:val="0"/>
      <w:divBdr>
        <w:top w:val="none" w:sz="0" w:space="0" w:color="auto"/>
        <w:left w:val="none" w:sz="0" w:space="0" w:color="auto"/>
        <w:bottom w:val="none" w:sz="0" w:space="0" w:color="auto"/>
        <w:right w:val="none" w:sz="0" w:space="0" w:color="auto"/>
      </w:divBdr>
    </w:div>
    <w:div w:id="360135426">
      <w:bodyDiv w:val="1"/>
      <w:marLeft w:val="0"/>
      <w:marRight w:val="0"/>
      <w:marTop w:val="0"/>
      <w:marBottom w:val="0"/>
      <w:divBdr>
        <w:top w:val="none" w:sz="0" w:space="0" w:color="auto"/>
        <w:left w:val="none" w:sz="0" w:space="0" w:color="auto"/>
        <w:bottom w:val="none" w:sz="0" w:space="0" w:color="auto"/>
        <w:right w:val="none" w:sz="0" w:space="0" w:color="auto"/>
      </w:divBdr>
    </w:div>
    <w:div w:id="417598960">
      <w:bodyDiv w:val="1"/>
      <w:marLeft w:val="0"/>
      <w:marRight w:val="0"/>
      <w:marTop w:val="0"/>
      <w:marBottom w:val="0"/>
      <w:divBdr>
        <w:top w:val="none" w:sz="0" w:space="0" w:color="auto"/>
        <w:left w:val="none" w:sz="0" w:space="0" w:color="auto"/>
        <w:bottom w:val="none" w:sz="0" w:space="0" w:color="auto"/>
        <w:right w:val="none" w:sz="0" w:space="0" w:color="auto"/>
      </w:divBdr>
    </w:div>
    <w:div w:id="788209356">
      <w:bodyDiv w:val="1"/>
      <w:marLeft w:val="0"/>
      <w:marRight w:val="0"/>
      <w:marTop w:val="0"/>
      <w:marBottom w:val="0"/>
      <w:divBdr>
        <w:top w:val="none" w:sz="0" w:space="0" w:color="auto"/>
        <w:left w:val="none" w:sz="0" w:space="0" w:color="auto"/>
        <w:bottom w:val="none" w:sz="0" w:space="0" w:color="auto"/>
        <w:right w:val="none" w:sz="0" w:space="0" w:color="auto"/>
      </w:divBdr>
    </w:div>
    <w:div w:id="908616774">
      <w:bodyDiv w:val="1"/>
      <w:marLeft w:val="0"/>
      <w:marRight w:val="0"/>
      <w:marTop w:val="0"/>
      <w:marBottom w:val="0"/>
      <w:divBdr>
        <w:top w:val="none" w:sz="0" w:space="0" w:color="auto"/>
        <w:left w:val="none" w:sz="0" w:space="0" w:color="auto"/>
        <w:bottom w:val="none" w:sz="0" w:space="0" w:color="auto"/>
        <w:right w:val="none" w:sz="0" w:space="0" w:color="auto"/>
      </w:divBdr>
    </w:div>
    <w:div w:id="991061738">
      <w:bodyDiv w:val="1"/>
      <w:marLeft w:val="0"/>
      <w:marRight w:val="0"/>
      <w:marTop w:val="0"/>
      <w:marBottom w:val="0"/>
      <w:divBdr>
        <w:top w:val="none" w:sz="0" w:space="0" w:color="auto"/>
        <w:left w:val="none" w:sz="0" w:space="0" w:color="auto"/>
        <w:bottom w:val="none" w:sz="0" w:space="0" w:color="auto"/>
        <w:right w:val="none" w:sz="0" w:space="0" w:color="auto"/>
      </w:divBdr>
    </w:div>
    <w:div w:id="1126856293">
      <w:bodyDiv w:val="1"/>
      <w:marLeft w:val="0"/>
      <w:marRight w:val="0"/>
      <w:marTop w:val="0"/>
      <w:marBottom w:val="0"/>
      <w:divBdr>
        <w:top w:val="none" w:sz="0" w:space="0" w:color="auto"/>
        <w:left w:val="none" w:sz="0" w:space="0" w:color="auto"/>
        <w:bottom w:val="none" w:sz="0" w:space="0" w:color="auto"/>
        <w:right w:val="none" w:sz="0" w:space="0" w:color="auto"/>
      </w:divBdr>
    </w:div>
    <w:div w:id="1230075288">
      <w:bodyDiv w:val="1"/>
      <w:marLeft w:val="0"/>
      <w:marRight w:val="0"/>
      <w:marTop w:val="0"/>
      <w:marBottom w:val="0"/>
      <w:divBdr>
        <w:top w:val="none" w:sz="0" w:space="0" w:color="auto"/>
        <w:left w:val="none" w:sz="0" w:space="0" w:color="auto"/>
        <w:bottom w:val="none" w:sz="0" w:space="0" w:color="auto"/>
        <w:right w:val="none" w:sz="0" w:space="0" w:color="auto"/>
      </w:divBdr>
    </w:div>
    <w:div w:id="1390034014">
      <w:bodyDiv w:val="1"/>
      <w:marLeft w:val="0"/>
      <w:marRight w:val="0"/>
      <w:marTop w:val="0"/>
      <w:marBottom w:val="0"/>
      <w:divBdr>
        <w:top w:val="none" w:sz="0" w:space="0" w:color="auto"/>
        <w:left w:val="none" w:sz="0" w:space="0" w:color="auto"/>
        <w:bottom w:val="none" w:sz="0" w:space="0" w:color="auto"/>
        <w:right w:val="none" w:sz="0" w:space="0" w:color="auto"/>
      </w:divBdr>
    </w:div>
    <w:div w:id="1611156919">
      <w:bodyDiv w:val="1"/>
      <w:marLeft w:val="0"/>
      <w:marRight w:val="0"/>
      <w:marTop w:val="0"/>
      <w:marBottom w:val="0"/>
      <w:divBdr>
        <w:top w:val="none" w:sz="0" w:space="0" w:color="auto"/>
        <w:left w:val="none" w:sz="0" w:space="0" w:color="auto"/>
        <w:bottom w:val="none" w:sz="0" w:space="0" w:color="auto"/>
        <w:right w:val="none" w:sz="0" w:space="0" w:color="auto"/>
      </w:divBdr>
    </w:div>
    <w:div w:id="1627618117">
      <w:bodyDiv w:val="1"/>
      <w:marLeft w:val="0"/>
      <w:marRight w:val="0"/>
      <w:marTop w:val="0"/>
      <w:marBottom w:val="0"/>
      <w:divBdr>
        <w:top w:val="none" w:sz="0" w:space="0" w:color="auto"/>
        <w:left w:val="none" w:sz="0" w:space="0" w:color="auto"/>
        <w:bottom w:val="none" w:sz="0" w:space="0" w:color="auto"/>
        <w:right w:val="none" w:sz="0" w:space="0" w:color="auto"/>
      </w:divBdr>
    </w:div>
    <w:div w:id="1637447426">
      <w:bodyDiv w:val="1"/>
      <w:marLeft w:val="0"/>
      <w:marRight w:val="0"/>
      <w:marTop w:val="0"/>
      <w:marBottom w:val="0"/>
      <w:divBdr>
        <w:top w:val="none" w:sz="0" w:space="0" w:color="auto"/>
        <w:left w:val="none" w:sz="0" w:space="0" w:color="auto"/>
        <w:bottom w:val="none" w:sz="0" w:space="0" w:color="auto"/>
        <w:right w:val="none" w:sz="0" w:space="0" w:color="auto"/>
      </w:divBdr>
    </w:div>
    <w:div w:id="1772504172">
      <w:bodyDiv w:val="1"/>
      <w:marLeft w:val="0"/>
      <w:marRight w:val="0"/>
      <w:marTop w:val="0"/>
      <w:marBottom w:val="0"/>
      <w:divBdr>
        <w:top w:val="none" w:sz="0" w:space="0" w:color="auto"/>
        <w:left w:val="none" w:sz="0" w:space="0" w:color="auto"/>
        <w:bottom w:val="none" w:sz="0" w:space="0" w:color="auto"/>
        <w:right w:val="none" w:sz="0" w:space="0" w:color="auto"/>
      </w:divBdr>
    </w:div>
    <w:div w:id="1808740088">
      <w:bodyDiv w:val="1"/>
      <w:marLeft w:val="0"/>
      <w:marRight w:val="0"/>
      <w:marTop w:val="0"/>
      <w:marBottom w:val="0"/>
      <w:divBdr>
        <w:top w:val="none" w:sz="0" w:space="0" w:color="auto"/>
        <w:left w:val="none" w:sz="0" w:space="0" w:color="auto"/>
        <w:bottom w:val="none" w:sz="0" w:space="0" w:color="auto"/>
        <w:right w:val="none" w:sz="0" w:space="0" w:color="auto"/>
      </w:divBdr>
    </w:div>
    <w:div w:id="1814104038">
      <w:bodyDiv w:val="1"/>
      <w:marLeft w:val="0"/>
      <w:marRight w:val="0"/>
      <w:marTop w:val="0"/>
      <w:marBottom w:val="0"/>
      <w:divBdr>
        <w:top w:val="none" w:sz="0" w:space="0" w:color="auto"/>
        <w:left w:val="none" w:sz="0" w:space="0" w:color="auto"/>
        <w:bottom w:val="none" w:sz="0" w:space="0" w:color="auto"/>
        <w:right w:val="none" w:sz="0" w:space="0" w:color="auto"/>
      </w:divBdr>
    </w:div>
    <w:div w:id="1932546081">
      <w:bodyDiv w:val="1"/>
      <w:marLeft w:val="0"/>
      <w:marRight w:val="0"/>
      <w:marTop w:val="0"/>
      <w:marBottom w:val="0"/>
      <w:divBdr>
        <w:top w:val="none" w:sz="0" w:space="0" w:color="auto"/>
        <w:left w:val="none" w:sz="0" w:space="0" w:color="auto"/>
        <w:bottom w:val="none" w:sz="0" w:space="0" w:color="auto"/>
        <w:right w:val="none" w:sz="0" w:space="0" w:color="auto"/>
      </w:divBdr>
    </w:div>
    <w:div w:id="2027442359">
      <w:bodyDiv w:val="1"/>
      <w:marLeft w:val="0"/>
      <w:marRight w:val="0"/>
      <w:marTop w:val="0"/>
      <w:marBottom w:val="0"/>
      <w:divBdr>
        <w:top w:val="none" w:sz="0" w:space="0" w:color="auto"/>
        <w:left w:val="none" w:sz="0" w:space="0" w:color="auto"/>
        <w:bottom w:val="none" w:sz="0" w:space="0" w:color="auto"/>
        <w:right w:val="none" w:sz="0" w:space="0" w:color="auto"/>
      </w:divBdr>
    </w:div>
    <w:div w:id="2093353106">
      <w:bodyDiv w:val="1"/>
      <w:marLeft w:val="0"/>
      <w:marRight w:val="0"/>
      <w:marTop w:val="0"/>
      <w:marBottom w:val="0"/>
      <w:divBdr>
        <w:top w:val="none" w:sz="0" w:space="0" w:color="auto"/>
        <w:left w:val="none" w:sz="0" w:space="0" w:color="auto"/>
        <w:bottom w:val="none" w:sz="0" w:space="0" w:color="auto"/>
        <w:right w:val="none" w:sz="0" w:space="0" w:color="auto"/>
      </w:divBdr>
    </w:div>
    <w:div w:id="214581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s\AppData\Local\Microsoft\Office\16.0\DTS\el-GR%7bEECDA214-698C-4B3F-AC4A-4F033A6C41DB%7d\%7bEE101702-7940-4772-BD74-EA435F47B355%7dtf0278699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F6573EA66D423B98A1DD1448B7CA75"/>
        <w:category>
          <w:name w:val="Γενικά"/>
          <w:gallery w:val="placeholder"/>
        </w:category>
        <w:types>
          <w:type w:val="bbPlcHdr"/>
        </w:types>
        <w:behaviors>
          <w:behavior w:val="content"/>
        </w:behaviors>
        <w:guid w:val="{821F5E46-0075-4D01-AFE8-B5D669B7C0D0}"/>
      </w:docPartPr>
      <w:docPartBody>
        <w:p w:rsidR="00AB655E" w:rsidRDefault="009D12A7" w:rsidP="009D12A7">
          <w:pPr>
            <w:pStyle w:val="67F6573EA66D423B98A1DD1448B7CA75"/>
          </w:pPr>
          <w:r>
            <w:rPr>
              <w:lang w:bidi="el-GR"/>
            </w:rPr>
            <w:t>Επωνυμία εταιρείας</w:t>
          </w:r>
        </w:p>
      </w:docPartBody>
    </w:docPart>
    <w:docPart>
      <w:docPartPr>
        <w:name w:val="6CF2E95A09BE42E99B56ED2A27DC8F68"/>
        <w:category>
          <w:name w:val="Γενικά"/>
          <w:gallery w:val="placeholder"/>
        </w:category>
        <w:types>
          <w:type w:val="bbPlcHdr"/>
        </w:types>
        <w:behaviors>
          <w:behavior w:val="content"/>
        </w:behaviors>
        <w:guid w:val="{9A08AF92-1372-48FC-BDCE-9AC707708A13}"/>
      </w:docPartPr>
      <w:docPartBody>
        <w:p w:rsidR="00AB655E" w:rsidRDefault="009D12A7" w:rsidP="009D12A7">
          <w:pPr>
            <w:pStyle w:val="6CF2E95A09BE42E99B56ED2A27DC8F68"/>
          </w:pPr>
          <w:r>
            <w:rPr>
              <w:lang w:bidi="el-GR"/>
            </w:rPr>
            <w:t>σύντομη προωθητική παρουσίαση εταιρείας</w:t>
          </w:r>
        </w:p>
      </w:docPartBody>
    </w:docPart>
    <w:docPart>
      <w:docPartPr>
        <w:name w:val="2E48E087265849028EE24154AEA70022"/>
        <w:category>
          <w:name w:val="Γενικά"/>
          <w:gallery w:val="placeholder"/>
        </w:category>
        <w:types>
          <w:type w:val="bbPlcHdr"/>
        </w:types>
        <w:behaviors>
          <w:behavior w:val="content"/>
        </w:behaviors>
        <w:guid w:val="{68E92963-7E6F-4EE9-AAB5-C31A550058CD}"/>
      </w:docPartPr>
      <w:docPartBody>
        <w:p w:rsidR="00AB655E" w:rsidRDefault="009D12A7" w:rsidP="009D12A7">
          <w:pPr>
            <w:pStyle w:val="2E48E087265849028EE24154AEA70022"/>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Lohit Devanagari">
    <w:altName w:val="Calibri"/>
    <w:charset w:val="01"/>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2A7"/>
    <w:rsid w:val="001F7A7F"/>
    <w:rsid w:val="00403178"/>
    <w:rsid w:val="00554555"/>
    <w:rsid w:val="00632FD2"/>
    <w:rsid w:val="00793B23"/>
    <w:rsid w:val="009D12A7"/>
    <w:rsid w:val="00AB655E"/>
    <w:rsid w:val="00D04DB2"/>
    <w:rsid w:val="00DC3E5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6573EA66D423B98A1DD1448B7CA75">
    <w:name w:val="67F6573EA66D423B98A1DD1448B7CA75"/>
    <w:rsid w:val="009D12A7"/>
  </w:style>
  <w:style w:type="paragraph" w:customStyle="1" w:styleId="6CF2E95A09BE42E99B56ED2A27DC8F68">
    <w:name w:val="6CF2E95A09BE42E99B56ED2A27DC8F68"/>
    <w:rsid w:val="009D12A7"/>
  </w:style>
  <w:style w:type="paragraph" w:customStyle="1" w:styleId="2E48E087265849028EE24154AEA70022">
    <w:name w:val="2E48E087265849028EE24154AEA70022"/>
    <w:rsid w:val="009D1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{EE101702-7940-4772-BD74-EA435F47B355}tf02786999_win32.dotx</Template>
  <TotalTime>0</TotalTime>
  <Pages>20</Pages>
  <Words>6090</Words>
  <Characters>34719</Characters>
  <Application>Microsoft Office Word</Application>
  <DocSecurity>0</DocSecurity>
  <Lines>289</Lines>
  <Paragraphs>81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use cases</vt:lpstr>
      <vt:lpstr/>
    </vt:vector>
  </TitlesOfParts>
  <Manager/>
  <Company/>
  <LinksUpToDate>false</LinksUpToDate>
  <CharactersWithSpaces>40728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
  <dc:creator/>
  <cp:keywords/>
  <dc:description/>
  <cp:lastModifiedBy/>
  <cp:revision>1</cp:revision>
  <dcterms:created xsi:type="dcterms:W3CDTF">2023-04-25T21:30:00Z</dcterms:created>
  <dcterms:modified xsi:type="dcterms:W3CDTF">2023-04-25T22:57:00Z</dcterms:modified>
</cp:coreProperties>
</file>